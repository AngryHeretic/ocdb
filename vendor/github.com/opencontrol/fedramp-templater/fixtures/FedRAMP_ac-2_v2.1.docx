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59358" w14:textId="7190A2AA" w:rsidR="00026950" w:rsidRPr="00F51F9F" w:rsidRDefault="00026950" w:rsidP="0010058A">
      <w:pPr>
        <w:jc w:val="both"/>
        <w:rPr>
          <w:rFonts w:eastAsiaTheme="majorEastAsia"/>
          <w:b/>
          <w:vanish/>
        </w:rPr>
      </w:pPr>
      <w:bookmarkStart w:id="0" w:name="_Toc306867039"/>
      <w:bookmarkStart w:id="1" w:name="_Toc306867549"/>
      <w:bookmarkStart w:id="2" w:name="_Toc306867040"/>
      <w:bookmarkStart w:id="3" w:name="_Toc306867550"/>
      <w:bookmarkStart w:id="4" w:name="_Toc306867041"/>
      <w:bookmarkStart w:id="5" w:name="_Toc306867551"/>
      <w:bookmarkEnd w:id="0"/>
      <w:bookmarkEnd w:id="1"/>
      <w:bookmarkEnd w:id="2"/>
      <w:bookmarkEnd w:id="3"/>
      <w:bookmarkEnd w:id="4"/>
      <w:bookmarkEnd w:id="5"/>
    </w:p>
    <w:p w14:paraId="37D59359" w14:textId="77777777" w:rsidR="000D1972" w:rsidRDefault="00906DA9">
      <w:pPr>
        <w:pStyle w:val="GSABaseControl"/>
      </w:pPr>
      <w:bookmarkStart w:id="6" w:name="_Toc383429260"/>
      <w:bookmarkStart w:id="7" w:name="_Toc383430510"/>
      <w:bookmarkStart w:id="8" w:name="_Toc383433194"/>
      <w:bookmarkStart w:id="9" w:name="_Toc383444426"/>
      <w:bookmarkStart w:id="10" w:name="_Toc385594065"/>
      <w:bookmarkStart w:id="11" w:name="_Toc385594457"/>
      <w:bookmarkStart w:id="12" w:name="_Toc385594845"/>
      <w:bookmarkStart w:id="13" w:name="_Toc388620700"/>
      <w:r w:rsidRPr="002C3786">
        <w:t>Account Management (AC-2)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2C3786">
        <w:t xml:space="preserve"> </w:t>
      </w:r>
    </w:p>
    <w:p w14:paraId="37D5935A" w14:textId="77777777" w:rsidR="005B6003" w:rsidRPr="006F3117" w:rsidRDefault="005B6003" w:rsidP="001E6796">
      <w:r w:rsidRPr="001600E2">
        <w:t>The organizatio</w:t>
      </w:r>
      <w:r w:rsidRPr="006F3117">
        <w:t>n:</w:t>
      </w:r>
    </w:p>
    <w:p w14:paraId="37D5935B" w14:textId="77777777" w:rsidR="000D1972" w:rsidRDefault="005B6003">
      <w:pPr>
        <w:numPr>
          <w:ilvl w:val="0"/>
          <w:numId w:val="330"/>
        </w:numPr>
      </w:pPr>
      <w:r w:rsidRPr="006F3117">
        <w:t>Identifies and selects the following types of information system accounts to support organizational missions/business functions: [</w:t>
      </w:r>
      <w:r w:rsidRPr="006F3117">
        <w:rPr>
          <w:i/>
        </w:rPr>
        <w:t>Assignment: organization-defined information system account types</w:t>
      </w:r>
      <w:r w:rsidRPr="006F3117">
        <w:t>];</w:t>
      </w:r>
    </w:p>
    <w:p w14:paraId="37D5935C" w14:textId="77777777" w:rsidR="000D1972" w:rsidRDefault="005B6003">
      <w:pPr>
        <w:numPr>
          <w:ilvl w:val="0"/>
          <w:numId w:val="330"/>
        </w:numPr>
      </w:pPr>
      <w:r w:rsidRPr="006F3117">
        <w:t>Assigns account managers for information system accounts;</w:t>
      </w:r>
    </w:p>
    <w:p w14:paraId="37D5935D" w14:textId="77777777" w:rsidR="000D1972" w:rsidRDefault="005B6003">
      <w:pPr>
        <w:numPr>
          <w:ilvl w:val="0"/>
          <w:numId w:val="330"/>
        </w:numPr>
      </w:pPr>
      <w:r w:rsidRPr="006F3117">
        <w:t>Establishes conditions for group and role membership;</w:t>
      </w:r>
    </w:p>
    <w:p w14:paraId="37D5935E" w14:textId="77777777" w:rsidR="000D1972" w:rsidRDefault="005B6003">
      <w:pPr>
        <w:numPr>
          <w:ilvl w:val="0"/>
          <w:numId w:val="330"/>
        </w:numPr>
      </w:pPr>
      <w:r w:rsidRPr="006F3117">
        <w:t>Specifies authorized users of the information system, group and role membership, and access authorizations (i.e., privileges) and other attributes (as required) for each account;</w:t>
      </w:r>
    </w:p>
    <w:p w14:paraId="37D5935F" w14:textId="77777777" w:rsidR="000D1972" w:rsidRDefault="005B6003">
      <w:pPr>
        <w:numPr>
          <w:ilvl w:val="0"/>
          <w:numId w:val="330"/>
        </w:numPr>
      </w:pPr>
      <w:r w:rsidRPr="006F3117">
        <w:t>Requires approvals by [</w:t>
      </w:r>
      <w:r w:rsidRPr="006F3117">
        <w:rPr>
          <w:i/>
        </w:rPr>
        <w:t>Assignment: organization-defined personnel or roles</w:t>
      </w:r>
      <w:r w:rsidRPr="006F3117">
        <w:t>] for requests to create information system accounts;</w:t>
      </w:r>
    </w:p>
    <w:p w14:paraId="37D59360" w14:textId="77777777" w:rsidR="000D1972" w:rsidRDefault="005B6003">
      <w:pPr>
        <w:numPr>
          <w:ilvl w:val="0"/>
          <w:numId w:val="330"/>
        </w:numPr>
      </w:pPr>
      <w:r w:rsidRPr="006F3117">
        <w:t>Creates, enables, modifies, disables, and removes information system accounts in accordance with [</w:t>
      </w:r>
      <w:r w:rsidRPr="006F3117">
        <w:rPr>
          <w:i/>
        </w:rPr>
        <w:t>Assignment: organization-defined procedures or conditions</w:t>
      </w:r>
      <w:r w:rsidRPr="006F3117">
        <w:t>];</w:t>
      </w:r>
    </w:p>
    <w:p w14:paraId="37D59361" w14:textId="77777777" w:rsidR="000D1972" w:rsidRDefault="005B6003">
      <w:pPr>
        <w:numPr>
          <w:ilvl w:val="0"/>
          <w:numId w:val="330"/>
        </w:numPr>
      </w:pPr>
      <w:r w:rsidRPr="006F3117">
        <w:t>Monitors the use of information system accounts;</w:t>
      </w:r>
    </w:p>
    <w:p w14:paraId="37D59362" w14:textId="77777777" w:rsidR="000D1972" w:rsidRDefault="005B6003">
      <w:pPr>
        <w:numPr>
          <w:ilvl w:val="0"/>
          <w:numId w:val="330"/>
        </w:numPr>
      </w:pPr>
      <w:r w:rsidRPr="006F3117">
        <w:t>Notifies account managers:</w:t>
      </w:r>
    </w:p>
    <w:p w14:paraId="37D59363" w14:textId="77777777" w:rsidR="000D1972" w:rsidRDefault="005B6003">
      <w:pPr>
        <w:pStyle w:val="ListParagraph"/>
        <w:numPr>
          <w:ilvl w:val="1"/>
          <w:numId w:val="330"/>
        </w:numPr>
      </w:pPr>
      <w:r w:rsidRPr="006F3117">
        <w:t>When accounts are no longer required;</w:t>
      </w:r>
    </w:p>
    <w:p w14:paraId="37D59364" w14:textId="77777777" w:rsidR="000D1972" w:rsidRDefault="005B6003">
      <w:pPr>
        <w:pStyle w:val="ListParagraph"/>
        <w:numPr>
          <w:ilvl w:val="1"/>
          <w:numId w:val="330"/>
        </w:numPr>
      </w:pPr>
      <w:r w:rsidRPr="006F3117">
        <w:t>When users are terminated or transferred; and</w:t>
      </w:r>
    </w:p>
    <w:p w14:paraId="37D59365" w14:textId="77777777" w:rsidR="000D1972" w:rsidRDefault="005B6003">
      <w:pPr>
        <w:pStyle w:val="ListParagraph"/>
        <w:numPr>
          <w:ilvl w:val="1"/>
          <w:numId w:val="330"/>
        </w:numPr>
      </w:pPr>
      <w:r w:rsidRPr="006F3117">
        <w:t>When individual information system usage or need-to-know changes;</w:t>
      </w:r>
    </w:p>
    <w:p w14:paraId="37D59366" w14:textId="77777777" w:rsidR="000D1972" w:rsidRDefault="005B6003">
      <w:pPr>
        <w:numPr>
          <w:ilvl w:val="0"/>
          <w:numId w:val="330"/>
        </w:numPr>
      </w:pPr>
      <w:r w:rsidRPr="006F3117">
        <w:t>Authorizes access to the information system based on:</w:t>
      </w:r>
    </w:p>
    <w:p w14:paraId="37D59367" w14:textId="77777777" w:rsidR="000D1972" w:rsidRDefault="005B6003">
      <w:pPr>
        <w:pStyle w:val="ListParagraph"/>
        <w:numPr>
          <w:ilvl w:val="1"/>
          <w:numId w:val="330"/>
        </w:numPr>
      </w:pPr>
      <w:r w:rsidRPr="006F3117">
        <w:t>A valid access authorization;</w:t>
      </w:r>
    </w:p>
    <w:p w14:paraId="37D59368" w14:textId="77777777" w:rsidR="000D1972" w:rsidRDefault="005B6003">
      <w:pPr>
        <w:pStyle w:val="ListParagraph"/>
        <w:numPr>
          <w:ilvl w:val="1"/>
          <w:numId w:val="330"/>
        </w:numPr>
      </w:pPr>
      <w:r w:rsidRPr="006F3117">
        <w:t>Intended system usage; and</w:t>
      </w:r>
    </w:p>
    <w:p w14:paraId="37D59369" w14:textId="77777777" w:rsidR="000D1972" w:rsidRDefault="005B6003">
      <w:pPr>
        <w:pStyle w:val="ListParagraph"/>
        <w:numPr>
          <w:ilvl w:val="1"/>
          <w:numId w:val="330"/>
        </w:numPr>
      </w:pPr>
      <w:r w:rsidRPr="006F3117">
        <w:t>Other attributes as required by the organization or associated missions/business functions;</w:t>
      </w:r>
    </w:p>
    <w:p w14:paraId="37D5936A" w14:textId="77777777" w:rsidR="000D1972" w:rsidRDefault="005B6003">
      <w:pPr>
        <w:numPr>
          <w:ilvl w:val="0"/>
          <w:numId w:val="330"/>
        </w:numPr>
      </w:pPr>
      <w:r w:rsidRPr="006F3117">
        <w:t>Reviews accounts for compliance with account management requirements [</w:t>
      </w:r>
      <w:r w:rsidR="0010717C">
        <w:rPr>
          <w:i/>
        </w:rPr>
        <w:t>FedRAMP Assignment</w:t>
      </w:r>
      <w:r w:rsidRPr="001600E2">
        <w:rPr>
          <w:i/>
        </w:rPr>
        <w:t xml:space="preserve">: </w:t>
      </w:r>
      <w:r>
        <w:rPr>
          <w:i/>
          <w:iCs/>
        </w:rPr>
        <w:t>at least annually</w:t>
      </w:r>
      <w:r w:rsidRPr="001600E2">
        <w:t>]; and</w:t>
      </w:r>
    </w:p>
    <w:p w14:paraId="37D5936B" w14:textId="77777777" w:rsidR="000D1972" w:rsidRDefault="005B6003">
      <w:pPr>
        <w:numPr>
          <w:ilvl w:val="0"/>
          <w:numId w:val="330"/>
        </w:numPr>
      </w:pPr>
      <w:r w:rsidRPr="006F3117">
        <w:t>Establishes a process for reissuing shared/group account credentials (if deployed) when individuals are removed from the group.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8035"/>
      </w:tblGrid>
      <w:tr w:rsidR="008D4A30" w:rsidRPr="002C3786" w14:paraId="37D5936E" w14:textId="77777777" w:rsidTr="00CC4735">
        <w:trPr>
          <w:cantSplit/>
          <w:trHeight w:val="377"/>
          <w:tblHeader/>
        </w:trPr>
        <w:tc>
          <w:tcPr>
            <w:tcW w:w="811" w:type="pct"/>
            <w:shd w:val="clear" w:color="auto" w:fill="DBE5F1" w:themeFill="accent1" w:themeFillTint="33"/>
            <w:tcMar>
              <w:top w:w="43" w:type="dxa"/>
              <w:bottom w:w="43" w:type="dxa"/>
            </w:tcMar>
          </w:tcPr>
          <w:p w14:paraId="37D5936C" w14:textId="77777777" w:rsidR="008D4A30" w:rsidRPr="002C3786" w:rsidRDefault="008D4A30" w:rsidP="00E215F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AC-2</w:t>
            </w:r>
          </w:p>
        </w:tc>
        <w:tc>
          <w:tcPr>
            <w:tcW w:w="4189" w:type="pct"/>
            <w:shd w:val="clear" w:color="auto" w:fill="DBE5F1" w:themeFill="accent1" w:themeFillTint="33"/>
          </w:tcPr>
          <w:p w14:paraId="37D5936D" w14:textId="77777777" w:rsidR="008D4A30" w:rsidRPr="002C3786" w:rsidRDefault="008D4A30" w:rsidP="00E215F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Control Summary Information</w:t>
            </w:r>
          </w:p>
        </w:tc>
      </w:tr>
      <w:tr w:rsidR="00BB1BC6" w:rsidRPr="002C3786" w14:paraId="37D59370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</w:tcPr>
          <w:p w14:paraId="37D5936F" w14:textId="77777777" w:rsidR="00BB1BC6" w:rsidRPr="002C3786" w:rsidRDefault="00BB1BC6">
            <w:r w:rsidRPr="002C3786">
              <w:rPr>
                <w:spacing w:val="-5"/>
                <w:sz w:val="20"/>
              </w:rPr>
              <w:t>Responsible Role:</w:t>
            </w:r>
          </w:p>
        </w:tc>
      </w:tr>
      <w:tr w:rsidR="008D4A30" w:rsidRPr="002C3786" w14:paraId="37D59372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</w:tcPr>
          <w:p w14:paraId="37D59371" w14:textId="77777777" w:rsidR="000D1972" w:rsidRDefault="008D4A30">
            <w:pPr>
              <w:pStyle w:val="GSAParameter"/>
              <w:rPr>
                <w:color w:val="4F81BD" w:themeColor="accent1"/>
              </w:rPr>
            </w:pPr>
            <w:bookmarkStart w:id="14" w:name="_Toc383441859"/>
            <w:bookmarkStart w:id="15" w:name="_Toc383444074"/>
            <w:bookmarkStart w:id="16" w:name="_Toc388623249"/>
            <w:r w:rsidRPr="002C3786">
              <w:t>Parameter AC-2</w:t>
            </w:r>
            <w:r w:rsidR="001E6796">
              <w:t>(a)</w:t>
            </w:r>
            <w:r w:rsidRPr="002C3786">
              <w:t>:</w:t>
            </w:r>
            <w:bookmarkEnd w:id="14"/>
            <w:bookmarkEnd w:id="15"/>
            <w:bookmarkEnd w:id="16"/>
            <w:r w:rsidRPr="002C3786">
              <w:t xml:space="preserve"> </w:t>
            </w:r>
          </w:p>
        </w:tc>
      </w:tr>
      <w:tr w:rsidR="001E6796" w:rsidRPr="002C3786" w14:paraId="37D59374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</w:tcPr>
          <w:p w14:paraId="37D59373" w14:textId="77777777" w:rsidR="000D1972" w:rsidRDefault="001E6796">
            <w:pPr>
              <w:pStyle w:val="GSAParameter"/>
              <w:rPr>
                <w:color w:val="4F81BD" w:themeColor="accent1"/>
              </w:rPr>
            </w:pPr>
            <w:bookmarkStart w:id="17" w:name="_Toc383441860"/>
            <w:bookmarkStart w:id="18" w:name="_Toc383444075"/>
            <w:bookmarkStart w:id="19" w:name="_Toc388623250"/>
            <w:r>
              <w:t>Parameter AC-2(e):</w:t>
            </w:r>
            <w:bookmarkEnd w:id="17"/>
            <w:bookmarkEnd w:id="18"/>
            <w:bookmarkEnd w:id="19"/>
          </w:p>
        </w:tc>
      </w:tr>
      <w:tr w:rsidR="001E6796" w:rsidRPr="002C3786" w14:paraId="37D59376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</w:tcPr>
          <w:p w14:paraId="37D59375" w14:textId="77777777" w:rsidR="000D1972" w:rsidRDefault="001E6796">
            <w:pPr>
              <w:pStyle w:val="GSAParameter"/>
              <w:rPr>
                <w:color w:val="4F81BD" w:themeColor="accent1"/>
              </w:rPr>
            </w:pPr>
            <w:bookmarkStart w:id="20" w:name="_Toc383441861"/>
            <w:bookmarkStart w:id="21" w:name="_Toc383444076"/>
            <w:bookmarkStart w:id="22" w:name="_Toc388623251"/>
            <w:r>
              <w:t>Parameter AC-2(f):</w:t>
            </w:r>
            <w:bookmarkEnd w:id="20"/>
            <w:bookmarkEnd w:id="21"/>
            <w:bookmarkEnd w:id="22"/>
          </w:p>
        </w:tc>
      </w:tr>
      <w:tr w:rsidR="001E6796" w:rsidRPr="002C3786" w14:paraId="37D59378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</w:tcPr>
          <w:p w14:paraId="37D59377" w14:textId="77777777" w:rsidR="000D1972" w:rsidRDefault="001E6796">
            <w:pPr>
              <w:pStyle w:val="GSAParameter"/>
              <w:rPr>
                <w:color w:val="4F81BD" w:themeColor="accent1"/>
              </w:rPr>
            </w:pPr>
            <w:bookmarkStart w:id="23" w:name="_Toc383441862"/>
            <w:bookmarkStart w:id="24" w:name="_Toc383444077"/>
            <w:bookmarkStart w:id="25" w:name="_Toc388623252"/>
            <w:r>
              <w:t>Parameter AC-2(j)</w:t>
            </w:r>
            <w:bookmarkEnd w:id="23"/>
            <w:bookmarkEnd w:id="24"/>
            <w:bookmarkEnd w:id="25"/>
          </w:p>
        </w:tc>
      </w:tr>
      <w:tr w:rsidR="008D4A30" w:rsidRPr="002C3786" w14:paraId="37D5937F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379" w14:textId="77777777" w:rsidR="008D4A30" w:rsidRPr="002C3786" w:rsidRDefault="00C96FCF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lastRenderedPageBreak/>
              <w:t>Implementation Status</w:t>
            </w:r>
            <w:r w:rsidR="008D4A30" w:rsidRPr="002C3786">
              <w:rPr>
                <w:spacing w:val="-5"/>
                <w:sz w:val="20"/>
              </w:rPr>
              <w:t xml:space="preserve"> (check all that apply):</w:t>
            </w:r>
          </w:p>
          <w:p w14:paraId="37D5937A" w14:textId="77777777" w:rsidR="008D4A30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8D4A30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442A0" w:rsidRPr="002C3786">
              <w:rPr>
                <w:spacing w:val="-5"/>
                <w:sz w:val="20"/>
              </w:rPr>
              <w:t xml:space="preserve"> Implemented</w:t>
            </w:r>
          </w:p>
          <w:p w14:paraId="37D5937B" w14:textId="77777777" w:rsidR="008D4A30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8D4A30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8D4A30" w:rsidRPr="002C3786">
              <w:rPr>
                <w:spacing w:val="-5"/>
                <w:sz w:val="20"/>
              </w:rPr>
              <w:t xml:space="preserve"> Partially implemented</w:t>
            </w:r>
          </w:p>
          <w:p w14:paraId="37D5937C" w14:textId="77777777" w:rsidR="008D4A30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8D4A30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8D4A30" w:rsidRPr="002C3786">
              <w:rPr>
                <w:spacing w:val="-5"/>
                <w:sz w:val="20"/>
              </w:rPr>
              <w:t xml:space="preserve"> Planned</w:t>
            </w:r>
          </w:p>
          <w:p w14:paraId="37D5937D" w14:textId="77777777" w:rsidR="008D4A30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8D4A30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8D4A30" w:rsidRPr="002C3786">
              <w:rPr>
                <w:spacing w:val="-5"/>
                <w:sz w:val="20"/>
              </w:rPr>
              <w:t xml:space="preserve"> Alternative implementation</w:t>
            </w:r>
          </w:p>
          <w:p w14:paraId="37D5937E" w14:textId="77777777" w:rsidR="008D4A30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8D4A30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8D4A30" w:rsidRPr="002C3786">
              <w:rPr>
                <w:spacing w:val="-5"/>
                <w:sz w:val="20"/>
              </w:rPr>
              <w:t xml:space="preserve"> Not applicable</w:t>
            </w:r>
          </w:p>
        </w:tc>
      </w:tr>
      <w:tr w:rsidR="008D4A30" w:rsidRPr="002C3786" w14:paraId="37D59388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380" w14:textId="77777777" w:rsidR="008D4A30" w:rsidRPr="002C3786" w:rsidRDefault="008D4A30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Control Origination</w:t>
            </w:r>
            <w:r w:rsidR="003D021B" w:rsidRPr="002C3786">
              <w:rPr>
                <w:spacing w:val="-5"/>
                <w:sz w:val="20"/>
              </w:rPr>
              <w:t xml:space="preserve"> (check all that apply)</w:t>
            </w:r>
            <w:r w:rsidRPr="002C3786">
              <w:rPr>
                <w:spacing w:val="-5"/>
                <w:sz w:val="20"/>
              </w:rPr>
              <w:t>:</w:t>
            </w:r>
          </w:p>
          <w:p w14:paraId="37D59381" w14:textId="77777777" w:rsidR="003D021B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Service Provider</w:t>
            </w:r>
            <w:r w:rsidR="003D021B" w:rsidRPr="002C3786">
              <w:rPr>
                <w:spacing w:val="-5"/>
                <w:sz w:val="20"/>
              </w:rPr>
              <w:t xml:space="preserve"> Corporate</w:t>
            </w:r>
          </w:p>
          <w:p w14:paraId="37D59382" w14:textId="77777777" w:rsidR="003D021B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3D021B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3D021B" w:rsidRPr="002C3786">
              <w:rPr>
                <w:spacing w:val="-5"/>
                <w:sz w:val="20"/>
              </w:rPr>
              <w:t xml:space="preserve"> Service Provider System Specific</w:t>
            </w:r>
          </w:p>
          <w:p w14:paraId="37D59383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3D021B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3D021B" w:rsidRPr="002C3786">
              <w:rPr>
                <w:spacing w:val="-5"/>
                <w:sz w:val="20"/>
              </w:rPr>
              <w:t xml:space="preserve"> Service Provider Hybrid (Corporate and System Specific)</w:t>
            </w:r>
          </w:p>
          <w:p w14:paraId="37D59384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Configured by Customer (Customer System Specific) </w:t>
            </w:r>
          </w:p>
          <w:p w14:paraId="37D59385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Provided by Customer (Customer System Specific) </w:t>
            </w:r>
          </w:p>
          <w:p w14:paraId="37D59386" w14:textId="77777777" w:rsidR="00605B9A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3D021B" w:rsidRPr="002C3786">
              <w:rPr>
                <w:spacing w:val="-5"/>
                <w:sz w:val="20"/>
              </w:rPr>
              <w:t xml:space="preserve"> Shared</w:t>
            </w:r>
            <w:r w:rsidR="00CD03DC" w:rsidRPr="002C3786">
              <w:rPr>
                <w:spacing w:val="-5"/>
                <w:sz w:val="20"/>
              </w:rPr>
              <w:t xml:space="preserve"> (Service Provider and Customer</w:t>
            </w:r>
            <w:r w:rsidR="003D021B" w:rsidRPr="002C3786">
              <w:rPr>
                <w:spacing w:val="-5"/>
                <w:sz w:val="20"/>
              </w:rPr>
              <w:t xml:space="preserve"> Responsibility</w:t>
            </w:r>
            <w:r w:rsidR="00CD03DC" w:rsidRPr="002C3786">
              <w:rPr>
                <w:spacing w:val="-5"/>
                <w:sz w:val="20"/>
              </w:rPr>
              <w:t>)</w:t>
            </w:r>
          </w:p>
          <w:p w14:paraId="37D59387" w14:textId="77777777" w:rsidR="008D4A30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05B9A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05B9A" w:rsidRPr="002C3786">
              <w:rPr>
                <w:spacing w:val="-5"/>
                <w:sz w:val="20"/>
              </w:rPr>
              <w:t xml:space="preserve"> Inherited from pre-existing Provisional Authorization (PA) for &lt;</w:t>
            </w:r>
            <w:r w:rsidR="00F3531F">
              <w:rPr>
                <w:b/>
                <w:color w:val="365F91" w:themeColor="accent1" w:themeShade="BF"/>
                <w:spacing w:val="-5"/>
                <w:sz w:val="20"/>
              </w:rPr>
              <w:t>Information System Abbreviation</w:t>
            </w:r>
            <w:r w:rsidR="00605B9A" w:rsidRPr="002C3786">
              <w:rPr>
                <w:spacing w:val="-5"/>
                <w:sz w:val="20"/>
              </w:rPr>
              <w:t>&gt;, &lt;</w:t>
            </w:r>
            <w:r w:rsidR="00605B9A" w:rsidRPr="002C3786">
              <w:rPr>
                <w:b/>
                <w:color w:val="365F91" w:themeColor="accent1" w:themeShade="BF"/>
                <w:spacing w:val="-5"/>
                <w:sz w:val="20"/>
              </w:rPr>
              <w:t>Date of PA</w:t>
            </w:r>
            <w:r w:rsidR="00605B9A" w:rsidRPr="002C3786">
              <w:rPr>
                <w:spacing w:val="-5"/>
                <w:sz w:val="20"/>
              </w:rPr>
              <w:t xml:space="preserve">&gt; </w:t>
            </w:r>
          </w:p>
        </w:tc>
      </w:tr>
    </w:tbl>
    <w:p w14:paraId="37D59389" w14:textId="77777777" w:rsidR="000D1972" w:rsidRDefault="000D1972"/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26"/>
        <w:gridCol w:w="8639"/>
      </w:tblGrid>
      <w:tr w:rsidR="00491616" w:rsidRPr="002C3786" w14:paraId="37D5938B" w14:textId="77777777" w:rsidTr="00491616">
        <w:trPr>
          <w:cantSplit/>
          <w:trHeight w:hRule="exact" w:val="475"/>
          <w:tblHeader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37D5938A" w14:textId="77777777" w:rsidR="00491616" w:rsidRPr="002C3786" w:rsidRDefault="00491616" w:rsidP="00E215FD">
            <w:pPr>
              <w:pStyle w:val="TableText-Bold"/>
              <w:spacing w:before="0" w:after="120"/>
              <w:jc w:val="center"/>
              <w:rPr>
                <w:rFonts w:ascii="Times New Roman" w:hAnsi="Times New Roman"/>
                <w:b w:val="0"/>
              </w:rPr>
            </w:pPr>
            <w:r w:rsidRPr="002C3786">
              <w:rPr>
                <w:rFonts w:ascii="Times New Roman" w:hAnsi="Times New Roman"/>
                <w:b w:val="0"/>
              </w:rPr>
              <w:t xml:space="preserve">AC-2 </w:t>
            </w:r>
            <w:r w:rsidR="00D633D4" w:rsidRPr="002C3786">
              <w:rPr>
                <w:rFonts w:ascii="Times New Roman" w:hAnsi="Times New Roman"/>
                <w:b w:val="0"/>
              </w:rPr>
              <w:t>What is the solution and how is it implemented?</w:t>
            </w:r>
          </w:p>
        </w:tc>
      </w:tr>
      <w:tr w:rsidR="007645A9" w:rsidRPr="002C3786" w14:paraId="37D5938E" w14:textId="77777777" w:rsidTr="0026354B">
        <w:trPr>
          <w:trHeight w:val="1097"/>
        </w:trPr>
        <w:tc>
          <w:tcPr>
            <w:tcW w:w="484" w:type="pct"/>
            <w:tcBorders>
              <w:right w:val="nil"/>
            </w:tcBorders>
            <w:shd w:val="clear" w:color="auto" w:fill="DBE5F1" w:themeFill="accent1" w:themeFillTint="33"/>
          </w:tcPr>
          <w:p w14:paraId="37D5938C" w14:textId="77777777" w:rsidR="007645A9" w:rsidRPr="002C3786" w:rsidRDefault="007645A9" w:rsidP="00E215FD">
            <w:pPr>
              <w:pStyle w:val="Table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3786">
              <w:rPr>
                <w:rFonts w:ascii="Times New Roman" w:hAnsi="Times New Roman" w:cs="Times New Roman"/>
                <w:sz w:val="20"/>
                <w:szCs w:val="20"/>
              </w:rPr>
              <w:t>Part a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14:paraId="37D5938D" w14:textId="77777777" w:rsidR="007645A9" w:rsidRPr="002C3786" w:rsidRDefault="007645A9" w:rsidP="00E215FD">
            <w:pPr>
              <w:pStyle w:val="Table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45A9" w:rsidRPr="002C3786" w14:paraId="37D59391" w14:textId="77777777" w:rsidTr="0026354B">
        <w:trPr>
          <w:trHeight w:val="1097"/>
        </w:trPr>
        <w:tc>
          <w:tcPr>
            <w:tcW w:w="484" w:type="pct"/>
            <w:tcBorders>
              <w:right w:val="nil"/>
            </w:tcBorders>
            <w:shd w:val="clear" w:color="auto" w:fill="DBE5F1" w:themeFill="accent1" w:themeFillTint="33"/>
          </w:tcPr>
          <w:p w14:paraId="37D5938F" w14:textId="77777777" w:rsidR="007645A9" w:rsidRPr="002C3786" w:rsidRDefault="007645A9" w:rsidP="00E215FD">
            <w:pPr>
              <w:pStyle w:val="Table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3786">
              <w:rPr>
                <w:rFonts w:ascii="Times New Roman" w:hAnsi="Times New Roman" w:cs="Times New Roman"/>
                <w:sz w:val="20"/>
                <w:szCs w:val="20"/>
              </w:rPr>
              <w:t>Part b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14:paraId="37D59390" w14:textId="77777777" w:rsidR="007645A9" w:rsidRPr="002C3786" w:rsidRDefault="007645A9" w:rsidP="00E215FD">
            <w:pPr>
              <w:pStyle w:val="TableText-Bold"/>
              <w:spacing w:before="0" w:after="120"/>
              <w:rPr>
                <w:rFonts w:ascii="Times New Roman" w:hAnsi="Times New Roman"/>
                <w:b w:val="0"/>
              </w:rPr>
            </w:pPr>
          </w:p>
        </w:tc>
      </w:tr>
      <w:tr w:rsidR="007645A9" w:rsidRPr="002C3786" w14:paraId="37D59394" w14:textId="77777777" w:rsidTr="0026354B">
        <w:trPr>
          <w:trHeight w:val="1097"/>
        </w:trPr>
        <w:tc>
          <w:tcPr>
            <w:tcW w:w="484" w:type="pct"/>
            <w:tcBorders>
              <w:right w:val="nil"/>
            </w:tcBorders>
            <w:shd w:val="clear" w:color="auto" w:fill="DBE5F1" w:themeFill="accent1" w:themeFillTint="33"/>
          </w:tcPr>
          <w:p w14:paraId="37D59392" w14:textId="77777777" w:rsidR="007645A9" w:rsidRPr="002C3786" w:rsidRDefault="007645A9" w:rsidP="00E215FD">
            <w:pPr>
              <w:pStyle w:val="Table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3786">
              <w:rPr>
                <w:rFonts w:ascii="Times New Roman" w:hAnsi="Times New Roman" w:cs="Times New Roman"/>
                <w:sz w:val="20"/>
                <w:szCs w:val="20"/>
              </w:rPr>
              <w:t>Part c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14:paraId="37D59393" w14:textId="77777777" w:rsidR="007645A9" w:rsidRPr="002C3786" w:rsidRDefault="007645A9" w:rsidP="00E215FD">
            <w:pPr>
              <w:pStyle w:val="TableText-Bold"/>
              <w:spacing w:before="0" w:after="120"/>
              <w:rPr>
                <w:rFonts w:ascii="Times New Roman" w:hAnsi="Times New Roman"/>
                <w:b w:val="0"/>
              </w:rPr>
            </w:pPr>
          </w:p>
        </w:tc>
      </w:tr>
      <w:tr w:rsidR="007645A9" w:rsidRPr="002C3786" w14:paraId="37D59397" w14:textId="77777777" w:rsidTr="0026354B">
        <w:trPr>
          <w:trHeight w:val="1097"/>
        </w:trPr>
        <w:tc>
          <w:tcPr>
            <w:tcW w:w="484" w:type="pct"/>
            <w:tcBorders>
              <w:right w:val="nil"/>
            </w:tcBorders>
            <w:shd w:val="clear" w:color="auto" w:fill="DBE5F1" w:themeFill="accent1" w:themeFillTint="33"/>
          </w:tcPr>
          <w:p w14:paraId="37D59395" w14:textId="77777777" w:rsidR="007645A9" w:rsidRPr="002C3786" w:rsidRDefault="007645A9" w:rsidP="00E215FD">
            <w:pPr>
              <w:pStyle w:val="Table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3786">
              <w:rPr>
                <w:rFonts w:ascii="Times New Roman" w:hAnsi="Times New Roman" w:cs="Times New Roman"/>
                <w:sz w:val="20"/>
                <w:szCs w:val="20"/>
              </w:rPr>
              <w:t>Part d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14:paraId="37D59396" w14:textId="77777777" w:rsidR="007645A9" w:rsidRPr="002C3786" w:rsidRDefault="007645A9" w:rsidP="00E215FD">
            <w:pPr>
              <w:pStyle w:val="TableText-Bold"/>
              <w:spacing w:before="0" w:after="120"/>
              <w:rPr>
                <w:rFonts w:ascii="Times New Roman" w:hAnsi="Times New Roman"/>
                <w:b w:val="0"/>
              </w:rPr>
            </w:pPr>
          </w:p>
        </w:tc>
      </w:tr>
      <w:tr w:rsidR="007645A9" w:rsidRPr="002C3786" w14:paraId="37D5939A" w14:textId="77777777" w:rsidTr="0026354B">
        <w:trPr>
          <w:trHeight w:val="1097"/>
        </w:trPr>
        <w:tc>
          <w:tcPr>
            <w:tcW w:w="484" w:type="pct"/>
            <w:tcBorders>
              <w:right w:val="nil"/>
            </w:tcBorders>
            <w:shd w:val="clear" w:color="auto" w:fill="DBE5F1" w:themeFill="accent1" w:themeFillTint="33"/>
          </w:tcPr>
          <w:p w14:paraId="37D59398" w14:textId="77777777" w:rsidR="007645A9" w:rsidRPr="002C3786" w:rsidRDefault="007645A9" w:rsidP="00E215FD">
            <w:pPr>
              <w:pStyle w:val="Table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378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Part e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14:paraId="37D59399" w14:textId="77777777" w:rsidR="007645A9" w:rsidRPr="002C3786" w:rsidRDefault="007645A9" w:rsidP="00E215FD">
            <w:pPr>
              <w:pStyle w:val="TableText-Bold"/>
              <w:spacing w:before="0" w:after="120"/>
              <w:rPr>
                <w:rFonts w:ascii="Times New Roman" w:hAnsi="Times New Roman"/>
                <w:b w:val="0"/>
              </w:rPr>
            </w:pPr>
          </w:p>
        </w:tc>
      </w:tr>
      <w:tr w:rsidR="007645A9" w:rsidRPr="002C3786" w14:paraId="37D5939D" w14:textId="77777777" w:rsidTr="0026354B">
        <w:trPr>
          <w:trHeight w:val="1097"/>
        </w:trPr>
        <w:tc>
          <w:tcPr>
            <w:tcW w:w="484" w:type="pct"/>
            <w:tcBorders>
              <w:right w:val="nil"/>
            </w:tcBorders>
            <w:shd w:val="clear" w:color="auto" w:fill="DBE5F1" w:themeFill="accent1" w:themeFillTint="33"/>
          </w:tcPr>
          <w:p w14:paraId="37D5939B" w14:textId="77777777" w:rsidR="007645A9" w:rsidRPr="002C3786" w:rsidRDefault="007645A9" w:rsidP="00E215FD">
            <w:pPr>
              <w:pStyle w:val="Table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3786">
              <w:rPr>
                <w:rFonts w:ascii="Times New Roman" w:hAnsi="Times New Roman" w:cs="Times New Roman"/>
                <w:sz w:val="20"/>
                <w:szCs w:val="20"/>
              </w:rPr>
              <w:t>Part f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14:paraId="37D5939C" w14:textId="77777777" w:rsidR="007645A9" w:rsidRPr="002C3786" w:rsidRDefault="007645A9" w:rsidP="00E215FD">
            <w:pPr>
              <w:pStyle w:val="TableText-Bold"/>
              <w:spacing w:before="0" w:after="120"/>
              <w:rPr>
                <w:rFonts w:ascii="Times New Roman" w:hAnsi="Times New Roman"/>
                <w:b w:val="0"/>
              </w:rPr>
            </w:pPr>
          </w:p>
        </w:tc>
      </w:tr>
      <w:tr w:rsidR="007645A9" w:rsidRPr="002C3786" w14:paraId="37D593A0" w14:textId="77777777" w:rsidTr="0026354B">
        <w:trPr>
          <w:trHeight w:val="1097"/>
        </w:trPr>
        <w:tc>
          <w:tcPr>
            <w:tcW w:w="484" w:type="pct"/>
            <w:tcBorders>
              <w:right w:val="nil"/>
            </w:tcBorders>
            <w:shd w:val="clear" w:color="auto" w:fill="DBE5F1" w:themeFill="accent1" w:themeFillTint="33"/>
          </w:tcPr>
          <w:p w14:paraId="37D5939E" w14:textId="77777777" w:rsidR="007645A9" w:rsidRPr="002C3786" w:rsidRDefault="007645A9" w:rsidP="00E215FD">
            <w:pPr>
              <w:pStyle w:val="Table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3786">
              <w:rPr>
                <w:rFonts w:ascii="Times New Roman" w:hAnsi="Times New Roman" w:cs="Times New Roman"/>
                <w:sz w:val="20"/>
                <w:szCs w:val="20"/>
              </w:rPr>
              <w:t>Part g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14:paraId="37D5939F" w14:textId="77777777" w:rsidR="007645A9" w:rsidRPr="002C3786" w:rsidRDefault="007645A9" w:rsidP="00E215FD">
            <w:pPr>
              <w:pStyle w:val="TableText-Bold"/>
              <w:spacing w:before="0" w:after="120"/>
              <w:rPr>
                <w:rFonts w:ascii="Times New Roman" w:hAnsi="Times New Roman"/>
                <w:b w:val="0"/>
              </w:rPr>
            </w:pPr>
          </w:p>
        </w:tc>
      </w:tr>
      <w:tr w:rsidR="00E105A1" w:rsidRPr="002C3786" w14:paraId="37D593A3" w14:textId="77777777" w:rsidTr="0026354B">
        <w:trPr>
          <w:trHeight w:val="1097"/>
        </w:trPr>
        <w:tc>
          <w:tcPr>
            <w:tcW w:w="484" w:type="pct"/>
            <w:tcBorders>
              <w:right w:val="nil"/>
            </w:tcBorders>
            <w:shd w:val="clear" w:color="auto" w:fill="DBE5F1" w:themeFill="accent1" w:themeFillTint="33"/>
          </w:tcPr>
          <w:p w14:paraId="37D593A1" w14:textId="77777777" w:rsidR="00E105A1" w:rsidRPr="002C3786" w:rsidRDefault="00E105A1" w:rsidP="00E215FD">
            <w:pPr>
              <w:pStyle w:val="Table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3786">
              <w:rPr>
                <w:rFonts w:ascii="Times New Roman" w:hAnsi="Times New Roman" w:cs="Times New Roman"/>
                <w:sz w:val="20"/>
                <w:szCs w:val="20"/>
              </w:rPr>
              <w:t>Part h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14:paraId="37D593A2" w14:textId="77777777" w:rsidR="00E105A1" w:rsidRPr="002C3786" w:rsidRDefault="00E105A1" w:rsidP="00E215FD">
            <w:pPr>
              <w:pStyle w:val="TableText-Bold"/>
              <w:spacing w:before="0" w:after="120"/>
              <w:rPr>
                <w:rFonts w:ascii="Times New Roman" w:hAnsi="Times New Roman"/>
                <w:b w:val="0"/>
              </w:rPr>
            </w:pPr>
          </w:p>
        </w:tc>
      </w:tr>
      <w:tr w:rsidR="007645A9" w:rsidRPr="002C3786" w14:paraId="37D593A6" w14:textId="77777777" w:rsidTr="0026354B">
        <w:trPr>
          <w:trHeight w:val="1097"/>
        </w:trPr>
        <w:tc>
          <w:tcPr>
            <w:tcW w:w="484" w:type="pct"/>
            <w:tcBorders>
              <w:right w:val="nil"/>
            </w:tcBorders>
            <w:shd w:val="clear" w:color="auto" w:fill="DBE5F1" w:themeFill="accent1" w:themeFillTint="33"/>
          </w:tcPr>
          <w:p w14:paraId="37D593A4" w14:textId="77777777" w:rsidR="007645A9" w:rsidRPr="002C3786" w:rsidRDefault="007645A9" w:rsidP="00E215FD">
            <w:pPr>
              <w:pStyle w:val="Table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3786">
              <w:rPr>
                <w:rFonts w:ascii="Times New Roman" w:hAnsi="Times New Roman" w:cs="Times New Roman"/>
                <w:sz w:val="20"/>
                <w:szCs w:val="20"/>
              </w:rPr>
              <w:t>Part i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14:paraId="37D593A5" w14:textId="77777777" w:rsidR="007645A9" w:rsidRPr="002C3786" w:rsidRDefault="007645A9" w:rsidP="00E215FD">
            <w:pPr>
              <w:pStyle w:val="TableText-Bold"/>
              <w:spacing w:before="0" w:after="120"/>
              <w:rPr>
                <w:rFonts w:ascii="Times New Roman" w:hAnsi="Times New Roman"/>
                <w:b w:val="0"/>
              </w:rPr>
            </w:pPr>
          </w:p>
        </w:tc>
      </w:tr>
      <w:tr w:rsidR="007645A9" w:rsidRPr="002C3786" w14:paraId="37D593A9" w14:textId="77777777" w:rsidTr="0026354B">
        <w:trPr>
          <w:trHeight w:val="1097"/>
        </w:trPr>
        <w:tc>
          <w:tcPr>
            <w:tcW w:w="484" w:type="pct"/>
            <w:tcBorders>
              <w:right w:val="nil"/>
            </w:tcBorders>
            <w:shd w:val="clear" w:color="auto" w:fill="DBE5F1" w:themeFill="accent1" w:themeFillTint="33"/>
          </w:tcPr>
          <w:p w14:paraId="37D593A7" w14:textId="77777777" w:rsidR="007645A9" w:rsidRPr="002C3786" w:rsidRDefault="007645A9" w:rsidP="00E215FD">
            <w:pPr>
              <w:pStyle w:val="Table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3786">
              <w:rPr>
                <w:rFonts w:ascii="Times New Roman" w:hAnsi="Times New Roman" w:cs="Times New Roman"/>
                <w:sz w:val="20"/>
                <w:szCs w:val="20"/>
              </w:rPr>
              <w:t>Part j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14:paraId="37D593A8" w14:textId="77777777" w:rsidR="007645A9" w:rsidRPr="002C3786" w:rsidRDefault="007645A9" w:rsidP="00E215FD">
            <w:pPr>
              <w:pStyle w:val="TableText-Bold"/>
              <w:spacing w:before="0" w:after="120"/>
              <w:rPr>
                <w:rFonts w:ascii="Times New Roman" w:hAnsi="Times New Roman"/>
                <w:b w:val="0"/>
              </w:rPr>
            </w:pPr>
          </w:p>
        </w:tc>
      </w:tr>
      <w:tr w:rsidR="005B6003" w:rsidRPr="002C3786" w14:paraId="37D593AC" w14:textId="77777777" w:rsidTr="0026354B">
        <w:trPr>
          <w:trHeight w:val="1097"/>
        </w:trPr>
        <w:tc>
          <w:tcPr>
            <w:tcW w:w="484" w:type="pct"/>
            <w:tcBorders>
              <w:right w:val="nil"/>
            </w:tcBorders>
            <w:shd w:val="clear" w:color="auto" w:fill="DBE5F1" w:themeFill="accent1" w:themeFillTint="33"/>
          </w:tcPr>
          <w:p w14:paraId="37D593AA" w14:textId="77777777" w:rsidR="005B6003" w:rsidRPr="002C3786" w:rsidRDefault="005B6003" w:rsidP="00E215FD">
            <w:pPr>
              <w:pStyle w:val="Table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 k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14:paraId="37D593AB" w14:textId="77777777" w:rsidR="005B6003" w:rsidRPr="002C3786" w:rsidRDefault="005B6003" w:rsidP="00E215FD">
            <w:pPr>
              <w:pStyle w:val="TableText-Bold"/>
              <w:spacing w:before="0" w:after="120"/>
              <w:rPr>
                <w:rFonts w:ascii="Times New Roman" w:hAnsi="Times New Roman"/>
                <w:b w:val="0"/>
              </w:rPr>
            </w:pPr>
          </w:p>
        </w:tc>
      </w:tr>
    </w:tbl>
    <w:p w14:paraId="37D593AD" w14:textId="77777777" w:rsidR="000D1972" w:rsidRDefault="00900868">
      <w:pPr>
        <w:pStyle w:val="GSAEnhancement"/>
        <w:rPr>
          <w:rFonts w:eastAsia="Times New Roman"/>
        </w:rPr>
      </w:pPr>
      <w:bookmarkStart w:id="26" w:name="_Toc383429262"/>
      <w:bookmarkStart w:id="27" w:name="_Toc383430511"/>
      <w:bookmarkStart w:id="28" w:name="_Toc383433195"/>
      <w:bookmarkStart w:id="29" w:name="_Toc383444427"/>
      <w:bookmarkStart w:id="30" w:name="_Toc385594066"/>
      <w:bookmarkStart w:id="31" w:name="_Toc385594458"/>
      <w:bookmarkStart w:id="32" w:name="_Toc385594846"/>
      <w:bookmarkStart w:id="33" w:name="_Toc388620701"/>
      <w:r w:rsidRPr="002C3786">
        <w:rPr>
          <w:rFonts w:eastAsia="Times New Roman"/>
        </w:rPr>
        <w:t xml:space="preserve">Control Enhancement </w:t>
      </w:r>
      <w:r w:rsidR="00AD0D65" w:rsidRPr="002C3786">
        <w:rPr>
          <w:rFonts w:eastAsia="Times New Roman"/>
        </w:rPr>
        <w:t>AC-2 (1)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37D593AE" w14:textId="77777777" w:rsidR="00E14B58" w:rsidRPr="002C3786" w:rsidRDefault="005B6003" w:rsidP="007B45C2">
      <w:pPr>
        <w:autoSpaceDE w:val="0"/>
        <w:autoSpaceDN w:val="0"/>
        <w:adjustRightInd w:val="0"/>
        <w:rPr>
          <w:rFonts w:eastAsia="Times New Roman"/>
          <w:bCs/>
        </w:rPr>
      </w:pPr>
      <w:r w:rsidRPr="005B6003">
        <w:rPr>
          <w:rFonts w:eastAsia="Times New Roman"/>
          <w:bCs/>
        </w:rPr>
        <w:t>The organization employs automated mechanisms to support the management of information system accounts.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90"/>
      </w:tblGrid>
      <w:tr w:rsidR="0026354B" w:rsidRPr="002C3786" w14:paraId="37D593B0" w14:textId="77777777" w:rsidTr="00B77E33">
        <w:trPr>
          <w:cantSplit/>
          <w:trHeight w:val="377"/>
          <w:tblHeader/>
        </w:trPr>
        <w:tc>
          <w:tcPr>
            <w:tcW w:w="5000" w:type="pct"/>
            <w:shd w:val="clear" w:color="auto" w:fill="DBE5F1" w:themeFill="accent1" w:themeFillTint="33"/>
            <w:tcMar>
              <w:top w:w="43" w:type="dxa"/>
              <w:bottom w:w="43" w:type="dxa"/>
            </w:tcMar>
          </w:tcPr>
          <w:p w14:paraId="37D593AF" w14:textId="77777777" w:rsidR="0026354B" w:rsidRPr="002C3786" w:rsidRDefault="0026354B" w:rsidP="00B77E3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AC-2 (1) Control</w:t>
            </w:r>
            <w:r w:rsidR="00915AA7" w:rsidRPr="002C3786">
              <w:rPr>
                <w:spacing w:val="-5"/>
                <w:sz w:val="20"/>
              </w:rPr>
              <w:t xml:space="preserve"> Enhancement</w:t>
            </w:r>
            <w:r w:rsidRPr="002C3786">
              <w:rPr>
                <w:spacing w:val="-5"/>
                <w:sz w:val="20"/>
              </w:rPr>
              <w:t xml:space="preserve"> Summary Information</w:t>
            </w:r>
          </w:p>
        </w:tc>
      </w:tr>
      <w:tr w:rsidR="00B2536C" w:rsidRPr="002C3786" w14:paraId="37D593B2" w14:textId="77777777" w:rsidTr="00D633D4">
        <w:trPr>
          <w:trHeight w:val="377"/>
        </w:trPr>
        <w:tc>
          <w:tcPr>
            <w:tcW w:w="5000" w:type="pct"/>
            <w:tcMar>
              <w:top w:w="43" w:type="dxa"/>
              <w:bottom w:w="43" w:type="dxa"/>
            </w:tcMar>
          </w:tcPr>
          <w:p w14:paraId="37D593B1" w14:textId="77777777" w:rsidR="00B2536C" w:rsidRPr="002C3786" w:rsidRDefault="00B2536C">
            <w:r w:rsidRPr="002C3786">
              <w:rPr>
                <w:spacing w:val="-5"/>
                <w:sz w:val="20"/>
              </w:rPr>
              <w:t>Responsible Role:</w:t>
            </w:r>
          </w:p>
        </w:tc>
      </w:tr>
      <w:tr w:rsidR="007645A9" w:rsidRPr="002C3786" w14:paraId="37D593B9" w14:textId="77777777" w:rsidTr="0077441A">
        <w:trPr>
          <w:trHeight w:val="377"/>
        </w:trPr>
        <w:tc>
          <w:tcPr>
            <w:tcW w:w="5000" w:type="pct"/>
            <w:tcMar>
              <w:top w:w="43" w:type="dxa"/>
              <w:bottom w:w="43" w:type="dxa"/>
            </w:tcMar>
            <w:vAlign w:val="bottom"/>
          </w:tcPr>
          <w:p w14:paraId="37D593B3" w14:textId="77777777" w:rsidR="007645A9" w:rsidRPr="002C3786" w:rsidRDefault="00C96FCF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Implementation Status</w:t>
            </w:r>
            <w:r w:rsidR="007645A9" w:rsidRPr="002C3786">
              <w:rPr>
                <w:spacing w:val="-5"/>
                <w:sz w:val="20"/>
              </w:rPr>
              <w:t xml:space="preserve"> (check all that apply):</w:t>
            </w:r>
          </w:p>
          <w:p w14:paraId="37D593B4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442A0" w:rsidRPr="002C3786">
              <w:rPr>
                <w:spacing w:val="-5"/>
                <w:sz w:val="20"/>
              </w:rPr>
              <w:t xml:space="preserve"> Implemented</w:t>
            </w:r>
          </w:p>
          <w:p w14:paraId="37D593B5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Partially implemented</w:t>
            </w:r>
          </w:p>
          <w:p w14:paraId="37D593B6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Planned</w:t>
            </w:r>
          </w:p>
          <w:p w14:paraId="37D593B7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Alternative implementation</w:t>
            </w:r>
          </w:p>
          <w:p w14:paraId="37D593B8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Not applicable</w:t>
            </w:r>
          </w:p>
        </w:tc>
      </w:tr>
      <w:tr w:rsidR="007645A9" w:rsidRPr="002C3786" w14:paraId="37D593C2" w14:textId="77777777" w:rsidTr="0077441A">
        <w:trPr>
          <w:trHeight w:val="377"/>
        </w:trPr>
        <w:tc>
          <w:tcPr>
            <w:tcW w:w="5000" w:type="pct"/>
            <w:tcMar>
              <w:top w:w="43" w:type="dxa"/>
              <w:bottom w:w="43" w:type="dxa"/>
            </w:tcMar>
            <w:vAlign w:val="bottom"/>
          </w:tcPr>
          <w:p w14:paraId="37D593BA" w14:textId="77777777" w:rsidR="007645A9" w:rsidRPr="002C3786" w:rsidRDefault="007645A9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lastRenderedPageBreak/>
              <w:t>Control Origination</w:t>
            </w:r>
            <w:r w:rsidR="003D021B" w:rsidRPr="002C3786">
              <w:rPr>
                <w:spacing w:val="-5"/>
                <w:sz w:val="20"/>
              </w:rPr>
              <w:t xml:space="preserve"> (check all that apply)</w:t>
            </w:r>
            <w:r w:rsidRPr="002C3786">
              <w:rPr>
                <w:spacing w:val="-5"/>
                <w:sz w:val="20"/>
              </w:rPr>
              <w:t>:</w:t>
            </w:r>
          </w:p>
          <w:p w14:paraId="37D593BB" w14:textId="77777777" w:rsidR="000E1FA1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Service Provider</w:t>
            </w:r>
            <w:r w:rsidR="000E1FA1" w:rsidRPr="002C3786">
              <w:rPr>
                <w:spacing w:val="-5"/>
                <w:sz w:val="20"/>
              </w:rPr>
              <w:t xml:space="preserve"> Corporate</w:t>
            </w:r>
          </w:p>
          <w:p w14:paraId="37D593BC" w14:textId="77777777" w:rsidR="000E1FA1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0E1FA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0E1FA1" w:rsidRPr="002C3786">
              <w:rPr>
                <w:spacing w:val="-5"/>
                <w:sz w:val="20"/>
              </w:rPr>
              <w:t xml:space="preserve"> Service Provider System Specific</w:t>
            </w:r>
          </w:p>
          <w:p w14:paraId="37D593BD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0E1FA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0E1FA1" w:rsidRPr="002C3786">
              <w:rPr>
                <w:spacing w:val="-5"/>
                <w:sz w:val="20"/>
              </w:rPr>
              <w:t xml:space="preserve"> Service Provider Hybrid (Corporate and System Specific)</w:t>
            </w:r>
          </w:p>
          <w:p w14:paraId="37D593BE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Configured by Customer (Customer System Specific) </w:t>
            </w:r>
          </w:p>
          <w:p w14:paraId="37D593BF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Provided by Customer (Customer System Specific) </w:t>
            </w:r>
          </w:p>
          <w:p w14:paraId="37D593C0" w14:textId="77777777" w:rsidR="00605B9A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0E1FA1" w:rsidRPr="002C3786">
              <w:rPr>
                <w:spacing w:val="-5"/>
                <w:sz w:val="20"/>
              </w:rPr>
              <w:t xml:space="preserve"> Shared</w:t>
            </w:r>
            <w:r w:rsidR="00CD03DC" w:rsidRPr="002C3786">
              <w:rPr>
                <w:spacing w:val="-5"/>
                <w:sz w:val="20"/>
              </w:rPr>
              <w:t xml:space="preserve"> (Service Provider and Customer</w:t>
            </w:r>
            <w:r w:rsidR="000E1FA1" w:rsidRPr="002C3786">
              <w:rPr>
                <w:spacing w:val="-5"/>
                <w:sz w:val="20"/>
              </w:rPr>
              <w:t xml:space="preserve"> Responsibility</w:t>
            </w:r>
            <w:r w:rsidR="00CD03DC" w:rsidRPr="002C3786">
              <w:rPr>
                <w:spacing w:val="-5"/>
                <w:sz w:val="20"/>
              </w:rPr>
              <w:t>)</w:t>
            </w:r>
          </w:p>
          <w:p w14:paraId="37D593C1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05B9A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05B9A" w:rsidRPr="002C3786">
              <w:rPr>
                <w:spacing w:val="-5"/>
                <w:sz w:val="20"/>
              </w:rPr>
              <w:t xml:space="preserve"> Inherited from pre-existing Provisional Authorization (PA) for &lt;</w:t>
            </w:r>
            <w:r w:rsidR="00F3531F">
              <w:rPr>
                <w:b/>
                <w:color w:val="365F91" w:themeColor="accent1" w:themeShade="BF"/>
                <w:spacing w:val="-5"/>
                <w:sz w:val="20"/>
              </w:rPr>
              <w:t>Information System Abbreviation</w:t>
            </w:r>
            <w:r w:rsidR="00605B9A" w:rsidRPr="002C3786">
              <w:rPr>
                <w:spacing w:val="-5"/>
                <w:sz w:val="20"/>
              </w:rPr>
              <w:t>&gt;, &lt;</w:t>
            </w:r>
            <w:r w:rsidR="00605B9A" w:rsidRPr="002C3786">
              <w:rPr>
                <w:b/>
                <w:color w:val="365F91" w:themeColor="accent1" w:themeShade="BF"/>
                <w:spacing w:val="-5"/>
                <w:sz w:val="20"/>
              </w:rPr>
              <w:t>Date of PA</w:t>
            </w:r>
            <w:r w:rsidR="00605B9A" w:rsidRPr="002C3786">
              <w:rPr>
                <w:spacing w:val="-5"/>
                <w:sz w:val="20"/>
              </w:rPr>
              <w:t>&gt;</w:t>
            </w:r>
          </w:p>
        </w:tc>
      </w:tr>
    </w:tbl>
    <w:p w14:paraId="37D593C3" w14:textId="77777777" w:rsidR="00491616" w:rsidRPr="002C3786" w:rsidRDefault="00491616" w:rsidP="00E215FD">
      <w:pPr>
        <w:autoSpaceDE w:val="0"/>
        <w:autoSpaceDN w:val="0"/>
        <w:adjustRightInd w:val="0"/>
        <w:rPr>
          <w:rFonts w:eastAsia="Times New Roman"/>
          <w:bCs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65"/>
      </w:tblGrid>
      <w:tr w:rsidR="00C71493" w:rsidRPr="002C3786" w14:paraId="37D593C5" w14:textId="77777777" w:rsidTr="00F30E6F">
        <w:trPr>
          <w:cantSplit/>
          <w:trHeight w:val="475"/>
          <w:tblHeader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7D593C4" w14:textId="77777777" w:rsidR="00C71493" w:rsidRPr="002C3786" w:rsidRDefault="00C71493" w:rsidP="00F30E6F">
            <w:pPr>
              <w:pStyle w:val="TableText-Bold"/>
              <w:spacing w:before="0" w:after="120"/>
              <w:jc w:val="center"/>
              <w:rPr>
                <w:rFonts w:ascii="Times New Roman" w:hAnsi="Times New Roman"/>
                <w:b w:val="0"/>
              </w:rPr>
            </w:pPr>
            <w:r w:rsidRPr="002C3786">
              <w:rPr>
                <w:rFonts w:ascii="Times New Roman" w:hAnsi="Times New Roman"/>
                <w:b w:val="0"/>
              </w:rPr>
              <w:t xml:space="preserve">AC-2 (1) </w:t>
            </w:r>
            <w:r w:rsidR="00460982" w:rsidRPr="002C3786">
              <w:rPr>
                <w:rFonts w:ascii="Times New Roman" w:hAnsi="Times New Roman"/>
                <w:b w:val="0"/>
              </w:rPr>
              <w:t>What is the solution and how is it implemented</w:t>
            </w:r>
            <w:r w:rsidR="00D633D4" w:rsidRPr="002C3786">
              <w:rPr>
                <w:rFonts w:ascii="Times New Roman" w:hAnsi="Times New Roman"/>
                <w:b w:val="0"/>
              </w:rPr>
              <w:t>?</w:t>
            </w:r>
          </w:p>
        </w:tc>
      </w:tr>
      <w:tr w:rsidR="00C71493" w:rsidRPr="002C3786" w14:paraId="37D593C7" w14:textId="77777777" w:rsidTr="00F30E6F">
        <w:trPr>
          <w:trHeight w:val="1097"/>
        </w:trPr>
        <w:tc>
          <w:tcPr>
            <w:tcW w:w="5000" w:type="pct"/>
            <w:shd w:val="clear" w:color="auto" w:fill="FFFFFF" w:themeFill="background1"/>
          </w:tcPr>
          <w:p w14:paraId="37D593C6" w14:textId="77777777" w:rsidR="00C71493" w:rsidRPr="002C3786" w:rsidRDefault="00C71493" w:rsidP="00F30E6F">
            <w:pPr>
              <w:pStyle w:val="Table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D593C8" w14:textId="77777777" w:rsidR="00C71493" w:rsidRPr="002C3786" w:rsidRDefault="00C71493" w:rsidP="00E215FD">
      <w:pPr>
        <w:autoSpaceDE w:val="0"/>
        <w:autoSpaceDN w:val="0"/>
        <w:adjustRightInd w:val="0"/>
        <w:rPr>
          <w:rFonts w:eastAsia="Times New Roman"/>
          <w:bCs/>
        </w:rPr>
      </w:pPr>
    </w:p>
    <w:p w14:paraId="37D593C9" w14:textId="77777777" w:rsidR="000D1972" w:rsidRDefault="00900868">
      <w:pPr>
        <w:pStyle w:val="GSAEnhancement"/>
        <w:rPr>
          <w:rFonts w:eastAsia="Times New Roman"/>
        </w:rPr>
      </w:pPr>
      <w:bookmarkStart w:id="34" w:name="_Toc383429263"/>
      <w:bookmarkStart w:id="35" w:name="_Toc383430512"/>
      <w:bookmarkStart w:id="36" w:name="_Toc383433196"/>
      <w:bookmarkStart w:id="37" w:name="_Toc383444428"/>
      <w:bookmarkStart w:id="38" w:name="_Toc385594067"/>
      <w:bookmarkStart w:id="39" w:name="_Toc385594459"/>
      <w:bookmarkStart w:id="40" w:name="_Toc385594847"/>
      <w:bookmarkStart w:id="41" w:name="_Toc388620702"/>
      <w:r w:rsidRPr="002C3786">
        <w:rPr>
          <w:rFonts w:eastAsia="Times New Roman"/>
        </w:rPr>
        <w:t xml:space="preserve">Control Enhancement </w:t>
      </w:r>
      <w:r w:rsidR="00AD0D65" w:rsidRPr="002C3786">
        <w:rPr>
          <w:rFonts w:eastAsia="Times New Roman"/>
        </w:rPr>
        <w:t>AC-2 (2)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37D593CA" w14:textId="77777777" w:rsidR="00A55184" w:rsidRPr="002C3786" w:rsidRDefault="005B6003" w:rsidP="006F3117">
      <w:pPr>
        <w:autoSpaceDE w:val="0"/>
        <w:autoSpaceDN w:val="0"/>
        <w:adjustRightInd w:val="0"/>
        <w:rPr>
          <w:rFonts w:eastAsia="Calibri"/>
          <w:b/>
        </w:rPr>
      </w:pPr>
      <w:r w:rsidRPr="005B6003">
        <w:rPr>
          <w:rFonts w:eastAsia="Times New Roman"/>
          <w:bCs/>
        </w:rPr>
        <w:t>The information system automatically [</w:t>
      </w:r>
      <w:r w:rsidR="00AE3199" w:rsidRPr="00AE3199">
        <w:rPr>
          <w:rFonts w:eastAsia="Times New Roman"/>
          <w:i/>
        </w:rPr>
        <w:t>Selection: removes; disables</w:t>
      </w:r>
      <w:r w:rsidRPr="005B6003">
        <w:rPr>
          <w:rFonts w:eastAsia="Times New Roman"/>
          <w:bCs/>
        </w:rPr>
        <w:t>] temporary and emergency accounts after [</w:t>
      </w:r>
      <w:r w:rsidR="0010717C">
        <w:rPr>
          <w:rFonts w:eastAsia="Times New Roman"/>
          <w:i/>
        </w:rPr>
        <w:t>FedRAMP Assignment</w:t>
      </w:r>
      <w:r w:rsidR="00AE3199" w:rsidRPr="00AE3199">
        <w:rPr>
          <w:rFonts w:eastAsia="Times New Roman"/>
          <w:i/>
        </w:rPr>
        <w:t>: no more than 30 days for temporary and emergency account types</w:t>
      </w:r>
      <w:r w:rsidRPr="005B6003">
        <w:rPr>
          <w:rFonts w:eastAsia="Times New Roman"/>
          <w:bCs/>
        </w:rPr>
        <w:t>].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8035"/>
      </w:tblGrid>
      <w:tr w:rsidR="007645A9" w:rsidRPr="002C3786" w14:paraId="37D593CD" w14:textId="77777777" w:rsidTr="005F6968">
        <w:trPr>
          <w:cantSplit/>
          <w:trHeight w:val="377"/>
          <w:tblHeader/>
        </w:trPr>
        <w:tc>
          <w:tcPr>
            <w:tcW w:w="811" w:type="pct"/>
            <w:shd w:val="clear" w:color="auto" w:fill="DBE5F1" w:themeFill="accent1" w:themeFillTint="33"/>
            <w:tcMar>
              <w:top w:w="43" w:type="dxa"/>
              <w:bottom w:w="43" w:type="dxa"/>
            </w:tcMar>
          </w:tcPr>
          <w:p w14:paraId="37D593CB" w14:textId="77777777" w:rsidR="007645A9" w:rsidRPr="002C3786" w:rsidRDefault="007645A9" w:rsidP="00E215F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AC-2</w:t>
            </w:r>
            <w:r w:rsidR="005978AF" w:rsidRPr="002C3786">
              <w:rPr>
                <w:spacing w:val="-5"/>
                <w:sz w:val="20"/>
              </w:rPr>
              <w:t xml:space="preserve"> (2)</w:t>
            </w:r>
          </w:p>
        </w:tc>
        <w:tc>
          <w:tcPr>
            <w:tcW w:w="4189" w:type="pct"/>
            <w:shd w:val="clear" w:color="auto" w:fill="DBE5F1" w:themeFill="accent1" w:themeFillTint="33"/>
          </w:tcPr>
          <w:p w14:paraId="37D593CC" w14:textId="77777777" w:rsidR="007645A9" w:rsidRPr="002C3786" w:rsidRDefault="007645A9" w:rsidP="00E215F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Control</w:t>
            </w:r>
            <w:r w:rsidR="00915AA7" w:rsidRPr="002C3786">
              <w:rPr>
                <w:spacing w:val="-5"/>
                <w:sz w:val="20"/>
              </w:rPr>
              <w:t xml:space="preserve"> Enhancement</w:t>
            </w:r>
            <w:r w:rsidRPr="002C3786">
              <w:rPr>
                <w:spacing w:val="-5"/>
                <w:sz w:val="20"/>
              </w:rPr>
              <w:t xml:space="preserve"> Summary Information</w:t>
            </w:r>
          </w:p>
        </w:tc>
      </w:tr>
      <w:tr w:rsidR="00B2536C" w:rsidRPr="002C3786" w14:paraId="37D593CF" w14:textId="77777777" w:rsidTr="005978AF">
        <w:trPr>
          <w:trHeight w:val="377"/>
        </w:trPr>
        <w:tc>
          <w:tcPr>
            <w:tcW w:w="5000" w:type="pct"/>
            <w:gridSpan w:val="2"/>
            <w:shd w:val="clear" w:color="auto" w:fill="auto"/>
            <w:tcMar>
              <w:top w:w="43" w:type="dxa"/>
              <w:bottom w:w="43" w:type="dxa"/>
            </w:tcMar>
          </w:tcPr>
          <w:p w14:paraId="37D593CE" w14:textId="77777777" w:rsidR="00B2536C" w:rsidRPr="002C3786" w:rsidRDefault="004C695D" w:rsidP="00E215F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Responsible Role:</w:t>
            </w:r>
          </w:p>
        </w:tc>
      </w:tr>
      <w:tr w:rsidR="005978AF" w:rsidRPr="002C3786" w14:paraId="37D593D1" w14:textId="77777777" w:rsidTr="005978AF">
        <w:trPr>
          <w:trHeight w:val="377"/>
        </w:trPr>
        <w:tc>
          <w:tcPr>
            <w:tcW w:w="5000" w:type="pct"/>
            <w:gridSpan w:val="2"/>
            <w:shd w:val="clear" w:color="auto" w:fill="auto"/>
            <w:tcMar>
              <w:top w:w="43" w:type="dxa"/>
              <w:bottom w:w="43" w:type="dxa"/>
            </w:tcMar>
          </w:tcPr>
          <w:p w14:paraId="37D593D0" w14:textId="77777777" w:rsidR="000D1972" w:rsidRDefault="005978AF">
            <w:pPr>
              <w:pStyle w:val="GSAParameter"/>
              <w:rPr>
                <w:color w:val="4F81BD" w:themeColor="accent1"/>
              </w:rPr>
            </w:pPr>
            <w:bookmarkStart w:id="42" w:name="_Toc383441863"/>
            <w:bookmarkStart w:id="43" w:name="_Toc383444078"/>
            <w:bookmarkStart w:id="44" w:name="_Toc388623253"/>
            <w:r w:rsidRPr="00A219C9">
              <w:t>Parameter</w:t>
            </w:r>
            <w:r w:rsidR="001E6796" w:rsidRPr="00A219C9">
              <w:t xml:space="preserve"> AC-2(2)-1</w:t>
            </w:r>
            <w:r w:rsidRPr="00A219C9">
              <w:t>:</w:t>
            </w:r>
            <w:bookmarkEnd w:id="42"/>
            <w:bookmarkEnd w:id="43"/>
            <w:bookmarkEnd w:id="44"/>
          </w:p>
        </w:tc>
      </w:tr>
      <w:tr w:rsidR="001E6796" w:rsidRPr="002C3786" w14:paraId="37D593D3" w14:textId="77777777" w:rsidTr="005978AF">
        <w:trPr>
          <w:trHeight w:val="377"/>
        </w:trPr>
        <w:tc>
          <w:tcPr>
            <w:tcW w:w="5000" w:type="pct"/>
            <w:gridSpan w:val="2"/>
            <w:shd w:val="clear" w:color="auto" w:fill="auto"/>
            <w:tcMar>
              <w:top w:w="43" w:type="dxa"/>
              <w:bottom w:w="43" w:type="dxa"/>
            </w:tcMar>
          </w:tcPr>
          <w:p w14:paraId="37D593D2" w14:textId="77777777" w:rsidR="000D1972" w:rsidRDefault="001E6796">
            <w:pPr>
              <w:pStyle w:val="GSAParameter"/>
              <w:rPr>
                <w:color w:val="4F81BD" w:themeColor="accent1"/>
              </w:rPr>
            </w:pPr>
            <w:bookmarkStart w:id="45" w:name="_Toc383441864"/>
            <w:bookmarkStart w:id="46" w:name="_Toc383444079"/>
            <w:bookmarkStart w:id="47" w:name="_Toc388623254"/>
            <w:r>
              <w:t>Parameter AC-2(2)-2:</w:t>
            </w:r>
            <w:bookmarkEnd w:id="45"/>
            <w:bookmarkEnd w:id="46"/>
            <w:bookmarkEnd w:id="47"/>
          </w:p>
        </w:tc>
      </w:tr>
      <w:tr w:rsidR="007645A9" w:rsidRPr="002C3786" w14:paraId="37D593DA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3D4" w14:textId="77777777" w:rsidR="007645A9" w:rsidRPr="002C3786" w:rsidRDefault="00C96FCF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Implementation Status</w:t>
            </w:r>
            <w:r w:rsidR="007645A9" w:rsidRPr="002C3786">
              <w:rPr>
                <w:spacing w:val="-5"/>
                <w:sz w:val="20"/>
              </w:rPr>
              <w:t xml:space="preserve"> (check all that apply):</w:t>
            </w:r>
          </w:p>
          <w:p w14:paraId="37D593D5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442A0" w:rsidRPr="002C3786">
              <w:rPr>
                <w:spacing w:val="-5"/>
                <w:sz w:val="20"/>
              </w:rPr>
              <w:t xml:space="preserve"> Implemented</w:t>
            </w:r>
          </w:p>
          <w:p w14:paraId="37D593D6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Partially implemented</w:t>
            </w:r>
          </w:p>
          <w:p w14:paraId="37D593D7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Planned</w:t>
            </w:r>
          </w:p>
          <w:p w14:paraId="37D593D8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Alternative implementation</w:t>
            </w:r>
          </w:p>
          <w:p w14:paraId="37D593D9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Not applicable</w:t>
            </w:r>
          </w:p>
        </w:tc>
      </w:tr>
      <w:tr w:rsidR="007645A9" w:rsidRPr="002C3786" w14:paraId="37D593E3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3DB" w14:textId="77777777" w:rsidR="00CD03DC" w:rsidRPr="002C3786" w:rsidRDefault="007645A9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lastRenderedPageBreak/>
              <w:t>Control Origination</w:t>
            </w:r>
            <w:r w:rsidR="000E1FA1" w:rsidRPr="002C3786">
              <w:rPr>
                <w:spacing w:val="-5"/>
                <w:sz w:val="20"/>
              </w:rPr>
              <w:t xml:space="preserve"> (check all that apply)</w:t>
            </w:r>
            <w:r w:rsidRPr="002C3786">
              <w:rPr>
                <w:spacing w:val="-5"/>
                <w:sz w:val="20"/>
              </w:rPr>
              <w:t>:</w:t>
            </w:r>
          </w:p>
          <w:p w14:paraId="37D593DC" w14:textId="77777777" w:rsidR="000E1FA1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Service Provider</w:t>
            </w:r>
            <w:r w:rsidR="000E1FA1" w:rsidRPr="002C3786">
              <w:rPr>
                <w:spacing w:val="-5"/>
                <w:sz w:val="20"/>
              </w:rPr>
              <w:t xml:space="preserve"> Corporate</w:t>
            </w:r>
          </w:p>
          <w:p w14:paraId="37D593DD" w14:textId="77777777" w:rsidR="000E1FA1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0E1FA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0E1FA1" w:rsidRPr="002C3786">
              <w:rPr>
                <w:spacing w:val="-5"/>
                <w:sz w:val="20"/>
              </w:rPr>
              <w:t xml:space="preserve"> Service Provider System Specific</w:t>
            </w:r>
          </w:p>
          <w:p w14:paraId="37D593DE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0E1FA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0E1FA1" w:rsidRPr="002C3786">
              <w:rPr>
                <w:spacing w:val="-5"/>
                <w:sz w:val="20"/>
              </w:rPr>
              <w:t xml:space="preserve"> Service Provider Hybrid (Corporate and System Specific)</w:t>
            </w:r>
          </w:p>
          <w:p w14:paraId="37D593DF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Configured by Customer (Customer System Specific) </w:t>
            </w:r>
          </w:p>
          <w:p w14:paraId="37D593E0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Provided by Customer (Customer System Specific) </w:t>
            </w:r>
          </w:p>
          <w:p w14:paraId="37D593E1" w14:textId="77777777" w:rsidR="00605B9A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0E1FA1" w:rsidRPr="002C3786">
              <w:rPr>
                <w:spacing w:val="-5"/>
                <w:sz w:val="20"/>
              </w:rPr>
              <w:t xml:space="preserve"> Shared</w:t>
            </w:r>
            <w:r w:rsidR="00CD03DC" w:rsidRPr="002C3786">
              <w:rPr>
                <w:spacing w:val="-5"/>
                <w:sz w:val="20"/>
              </w:rPr>
              <w:t xml:space="preserve"> (Service Provider and Customer</w:t>
            </w:r>
            <w:r w:rsidR="000E1FA1" w:rsidRPr="002C3786">
              <w:rPr>
                <w:spacing w:val="-5"/>
                <w:sz w:val="20"/>
              </w:rPr>
              <w:t xml:space="preserve"> Responsibility</w:t>
            </w:r>
            <w:r w:rsidR="00CD03DC" w:rsidRPr="002C3786">
              <w:rPr>
                <w:spacing w:val="-5"/>
                <w:sz w:val="20"/>
              </w:rPr>
              <w:t>)</w:t>
            </w:r>
          </w:p>
          <w:p w14:paraId="37D593E2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05B9A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05B9A" w:rsidRPr="002C3786">
              <w:rPr>
                <w:spacing w:val="-5"/>
                <w:sz w:val="20"/>
              </w:rPr>
              <w:t xml:space="preserve"> Inherited from pre-existing Provisional Authorization (PA) for &lt;</w:t>
            </w:r>
            <w:r w:rsidR="00F3531F">
              <w:rPr>
                <w:b/>
                <w:color w:val="365F91" w:themeColor="accent1" w:themeShade="BF"/>
                <w:spacing w:val="-5"/>
                <w:sz w:val="20"/>
              </w:rPr>
              <w:t>Information System Abbreviation</w:t>
            </w:r>
            <w:r w:rsidR="00605B9A" w:rsidRPr="002C3786">
              <w:rPr>
                <w:spacing w:val="-5"/>
                <w:sz w:val="20"/>
              </w:rPr>
              <w:t>&gt;, &lt;</w:t>
            </w:r>
            <w:r w:rsidR="00605B9A" w:rsidRPr="002C3786">
              <w:rPr>
                <w:b/>
                <w:color w:val="365F91" w:themeColor="accent1" w:themeShade="BF"/>
                <w:spacing w:val="-5"/>
                <w:sz w:val="20"/>
              </w:rPr>
              <w:t>Date of PA</w:t>
            </w:r>
            <w:r w:rsidR="00605B9A" w:rsidRPr="002C3786">
              <w:rPr>
                <w:spacing w:val="-5"/>
                <w:sz w:val="20"/>
              </w:rPr>
              <w:t>&gt;</w:t>
            </w:r>
          </w:p>
        </w:tc>
      </w:tr>
    </w:tbl>
    <w:p w14:paraId="37D593E4" w14:textId="77777777" w:rsidR="007645A9" w:rsidRPr="002C3786" w:rsidRDefault="007645A9" w:rsidP="00E215FD">
      <w:pPr>
        <w:autoSpaceDE w:val="0"/>
        <w:autoSpaceDN w:val="0"/>
        <w:adjustRightInd w:val="0"/>
        <w:rPr>
          <w:rFonts w:eastAsia="Times New Roman"/>
          <w:bCs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65"/>
      </w:tblGrid>
      <w:tr w:rsidR="00C71493" w:rsidRPr="002C3786" w14:paraId="37D593E6" w14:textId="77777777" w:rsidTr="00F30E6F">
        <w:trPr>
          <w:cantSplit/>
          <w:trHeight w:val="475"/>
          <w:tblHeader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7D593E5" w14:textId="77777777" w:rsidR="00C71493" w:rsidRPr="002C3786" w:rsidRDefault="00C71493" w:rsidP="00F30E6F">
            <w:pPr>
              <w:pStyle w:val="TableText-Bold"/>
              <w:spacing w:before="0" w:after="120"/>
              <w:jc w:val="center"/>
              <w:rPr>
                <w:rFonts w:ascii="Times New Roman" w:hAnsi="Times New Roman"/>
                <w:b w:val="0"/>
              </w:rPr>
            </w:pPr>
            <w:r w:rsidRPr="002C3786">
              <w:rPr>
                <w:rFonts w:ascii="Times New Roman" w:hAnsi="Times New Roman"/>
                <w:b w:val="0"/>
              </w:rPr>
              <w:t xml:space="preserve">AC-2 (2) </w:t>
            </w:r>
            <w:r w:rsidR="00460982" w:rsidRPr="002C3786">
              <w:rPr>
                <w:rFonts w:ascii="Times New Roman" w:hAnsi="Times New Roman"/>
                <w:b w:val="0"/>
              </w:rPr>
              <w:t>What is the solution and how is it implemented</w:t>
            </w:r>
            <w:r w:rsidR="00D633D4" w:rsidRPr="002C3786">
              <w:rPr>
                <w:rFonts w:ascii="Times New Roman" w:hAnsi="Times New Roman"/>
                <w:b w:val="0"/>
              </w:rPr>
              <w:t>?</w:t>
            </w:r>
          </w:p>
        </w:tc>
      </w:tr>
      <w:tr w:rsidR="00C71493" w:rsidRPr="002C3786" w14:paraId="37D593E8" w14:textId="77777777" w:rsidTr="00F30E6F">
        <w:trPr>
          <w:trHeight w:val="1097"/>
        </w:trPr>
        <w:tc>
          <w:tcPr>
            <w:tcW w:w="5000" w:type="pct"/>
            <w:shd w:val="clear" w:color="auto" w:fill="FFFFFF" w:themeFill="background1"/>
          </w:tcPr>
          <w:p w14:paraId="37D593E7" w14:textId="77777777" w:rsidR="00C71493" w:rsidRPr="002C3786" w:rsidRDefault="00C71493" w:rsidP="00F30E6F">
            <w:pPr>
              <w:pStyle w:val="Table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D593E9" w14:textId="77777777" w:rsidR="00C71493" w:rsidRPr="002C3786" w:rsidRDefault="00C71493" w:rsidP="00E215FD">
      <w:pPr>
        <w:autoSpaceDE w:val="0"/>
        <w:autoSpaceDN w:val="0"/>
        <w:adjustRightInd w:val="0"/>
        <w:rPr>
          <w:rFonts w:eastAsia="Times New Roman"/>
          <w:bCs/>
        </w:rPr>
      </w:pPr>
    </w:p>
    <w:p w14:paraId="37D593EB" w14:textId="77777777" w:rsidR="000D1972" w:rsidRDefault="00915AA7">
      <w:pPr>
        <w:pStyle w:val="GSAEnhancement"/>
        <w:rPr>
          <w:rFonts w:eastAsia="Times New Roman"/>
        </w:rPr>
      </w:pPr>
      <w:bookmarkStart w:id="48" w:name="_Toc383429264"/>
      <w:bookmarkStart w:id="49" w:name="_Toc383430513"/>
      <w:bookmarkStart w:id="50" w:name="_Toc383433197"/>
      <w:bookmarkStart w:id="51" w:name="_Toc383444429"/>
      <w:bookmarkStart w:id="52" w:name="_Toc385594068"/>
      <w:bookmarkStart w:id="53" w:name="_Toc385594460"/>
      <w:bookmarkStart w:id="54" w:name="_Toc385594848"/>
      <w:bookmarkStart w:id="55" w:name="_Toc388620703"/>
      <w:r w:rsidRPr="002C3786">
        <w:rPr>
          <w:rFonts w:eastAsia="Times New Roman"/>
        </w:rPr>
        <w:t>Control Enhancement AC-2 (3)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37D593EC" w14:textId="77777777" w:rsidR="00E14B58" w:rsidRPr="002C3786" w:rsidRDefault="00475E4D" w:rsidP="00E215FD">
      <w:pPr>
        <w:autoSpaceDE w:val="0"/>
        <w:autoSpaceDN w:val="0"/>
        <w:adjustRightInd w:val="0"/>
        <w:rPr>
          <w:rFonts w:eastAsia="Times New Roman"/>
          <w:bCs/>
        </w:rPr>
      </w:pPr>
      <w:r w:rsidRPr="00475E4D">
        <w:rPr>
          <w:rFonts w:eastAsia="Times New Roman"/>
          <w:bCs/>
        </w:rPr>
        <w:t>The information system automatically disables inactive accounts after [</w:t>
      </w:r>
      <w:r w:rsidR="0010717C">
        <w:rPr>
          <w:rFonts w:eastAsia="Times New Roman"/>
          <w:i/>
        </w:rPr>
        <w:t>FedRAMP Assignment</w:t>
      </w:r>
      <w:r w:rsidR="00AE3199" w:rsidRPr="00AE3199">
        <w:rPr>
          <w:rFonts w:eastAsia="Times New Roman"/>
          <w:i/>
        </w:rPr>
        <w:t>: 90 days for user accounts</w:t>
      </w:r>
      <w:r w:rsidRPr="00475E4D">
        <w:rPr>
          <w:rFonts w:eastAsia="Times New Roman"/>
          <w:bCs/>
        </w:rPr>
        <w:t>].</w:t>
      </w:r>
    </w:p>
    <w:p w14:paraId="37D593ED" w14:textId="77777777" w:rsidR="000D1972" w:rsidRDefault="002D6F20">
      <w:pPr>
        <w:pStyle w:val="GSAGuidance"/>
        <w:rPr>
          <w:rFonts w:eastAsia="Calibri"/>
          <w:bCs/>
        </w:rPr>
      </w:pPr>
      <w:r>
        <w:rPr>
          <w:rFonts w:eastAsia="Calibri"/>
          <w:b/>
        </w:rPr>
        <w:t xml:space="preserve">AC-2 (3) Parameter Requirement: </w:t>
      </w:r>
      <w:r w:rsidR="00475E4D" w:rsidRPr="00475E4D">
        <w:rPr>
          <w:rFonts w:eastAsia="Calibri"/>
        </w:rPr>
        <w:t xml:space="preserve">The service provider defines the time period for non-user accounts (e.g., accounts associated with devices).  The time periods are approved and accepted by the </w:t>
      </w:r>
      <w:r w:rsidR="00997BA4">
        <w:rPr>
          <w:rFonts w:eastAsia="Calibri"/>
        </w:rPr>
        <w:t>Authorizing Official</w:t>
      </w:r>
      <w:r w:rsidR="00BE2080" w:rsidRPr="00475E4D">
        <w:rPr>
          <w:rFonts w:eastAsia="Calibri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8035"/>
      </w:tblGrid>
      <w:tr w:rsidR="005978AF" w:rsidRPr="002C3786" w14:paraId="37D593F0" w14:textId="77777777" w:rsidTr="0077441A">
        <w:trPr>
          <w:trHeight w:val="377"/>
        </w:trPr>
        <w:tc>
          <w:tcPr>
            <w:tcW w:w="811" w:type="pct"/>
            <w:shd w:val="clear" w:color="auto" w:fill="DBE5F1" w:themeFill="accent1" w:themeFillTint="33"/>
            <w:tcMar>
              <w:top w:w="43" w:type="dxa"/>
              <w:bottom w:w="43" w:type="dxa"/>
            </w:tcMar>
          </w:tcPr>
          <w:p w14:paraId="37D593EE" w14:textId="77777777" w:rsidR="005978AF" w:rsidRPr="002C3786" w:rsidRDefault="005978AF" w:rsidP="00E215F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AC-2</w:t>
            </w:r>
            <w:r w:rsidR="0026354B" w:rsidRPr="002C3786">
              <w:rPr>
                <w:spacing w:val="-5"/>
                <w:sz w:val="20"/>
              </w:rPr>
              <w:t xml:space="preserve"> (3</w:t>
            </w:r>
            <w:r w:rsidRPr="002C3786">
              <w:rPr>
                <w:spacing w:val="-5"/>
                <w:sz w:val="20"/>
              </w:rPr>
              <w:t>)</w:t>
            </w:r>
          </w:p>
        </w:tc>
        <w:tc>
          <w:tcPr>
            <w:tcW w:w="4189" w:type="pct"/>
            <w:shd w:val="clear" w:color="auto" w:fill="DBE5F1" w:themeFill="accent1" w:themeFillTint="33"/>
          </w:tcPr>
          <w:p w14:paraId="37D593EF" w14:textId="77777777" w:rsidR="005978AF" w:rsidRPr="002C3786" w:rsidRDefault="005978AF" w:rsidP="00E215F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Control</w:t>
            </w:r>
            <w:r w:rsidR="00915AA7" w:rsidRPr="002C3786">
              <w:rPr>
                <w:spacing w:val="-5"/>
                <w:sz w:val="20"/>
              </w:rPr>
              <w:t xml:space="preserve"> Enhancement</w:t>
            </w:r>
            <w:r w:rsidRPr="002C3786">
              <w:rPr>
                <w:spacing w:val="-5"/>
                <w:sz w:val="20"/>
              </w:rPr>
              <w:t xml:space="preserve"> Summary Information</w:t>
            </w:r>
          </w:p>
        </w:tc>
      </w:tr>
      <w:tr w:rsidR="00B2536C" w:rsidRPr="002C3786" w14:paraId="37D593F2" w14:textId="77777777" w:rsidTr="0077441A">
        <w:trPr>
          <w:trHeight w:val="377"/>
        </w:trPr>
        <w:tc>
          <w:tcPr>
            <w:tcW w:w="5000" w:type="pct"/>
            <w:gridSpan w:val="2"/>
            <w:shd w:val="clear" w:color="auto" w:fill="auto"/>
            <w:tcMar>
              <w:top w:w="43" w:type="dxa"/>
              <w:bottom w:w="43" w:type="dxa"/>
            </w:tcMar>
          </w:tcPr>
          <w:p w14:paraId="37D593F1" w14:textId="77777777" w:rsidR="00B2536C" w:rsidRPr="002C3786" w:rsidRDefault="004C695D" w:rsidP="00E215F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Responsible Role:</w:t>
            </w:r>
          </w:p>
        </w:tc>
      </w:tr>
      <w:tr w:rsidR="005978AF" w:rsidRPr="002C3786" w14:paraId="37D593F4" w14:textId="77777777" w:rsidTr="0077441A">
        <w:trPr>
          <w:trHeight w:val="377"/>
        </w:trPr>
        <w:tc>
          <w:tcPr>
            <w:tcW w:w="5000" w:type="pct"/>
            <w:gridSpan w:val="2"/>
            <w:shd w:val="clear" w:color="auto" w:fill="auto"/>
            <w:tcMar>
              <w:top w:w="43" w:type="dxa"/>
              <w:bottom w:w="43" w:type="dxa"/>
            </w:tcMar>
          </w:tcPr>
          <w:p w14:paraId="37D593F3" w14:textId="77777777" w:rsidR="000D1972" w:rsidRDefault="005978AF">
            <w:pPr>
              <w:pStyle w:val="GSAParameter"/>
              <w:rPr>
                <w:color w:val="4F81BD" w:themeColor="accent1"/>
              </w:rPr>
            </w:pPr>
            <w:bookmarkStart w:id="56" w:name="_Toc383441865"/>
            <w:bookmarkStart w:id="57" w:name="_Toc383444080"/>
            <w:bookmarkStart w:id="58" w:name="_Toc388623255"/>
            <w:r w:rsidRPr="002C3786">
              <w:t>Parameter</w:t>
            </w:r>
            <w:r w:rsidR="001E6796">
              <w:t xml:space="preserve"> AC-2(3)</w:t>
            </w:r>
            <w:r w:rsidRPr="002C3786">
              <w:t>:</w:t>
            </w:r>
            <w:bookmarkEnd w:id="56"/>
            <w:bookmarkEnd w:id="57"/>
            <w:bookmarkEnd w:id="58"/>
          </w:p>
        </w:tc>
      </w:tr>
      <w:tr w:rsidR="005978AF" w:rsidRPr="002C3786" w14:paraId="37D593FC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3F5" w14:textId="77777777" w:rsidR="005978AF" w:rsidRPr="002C3786" w:rsidRDefault="00C96FCF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Implementation Status</w:t>
            </w:r>
            <w:r w:rsidR="005978AF" w:rsidRPr="002C3786">
              <w:rPr>
                <w:spacing w:val="-5"/>
                <w:sz w:val="20"/>
              </w:rPr>
              <w:t xml:space="preserve"> (check all that apply):</w:t>
            </w:r>
          </w:p>
          <w:p w14:paraId="37D593F6" w14:textId="77777777" w:rsidR="005978AF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978AF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442A0" w:rsidRPr="002C3786">
              <w:rPr>
                <w:spacing w:val="-5"/>
                <w:sz w:val="20"/>
              </w:rPr>
              <w:t xml:space="preserve"> Implemented</w:t>
            </w:r>
          </w:p>
          <w:p w14:paraId="37D593F7" w14:textId="77777777" w:rsidR="005978AF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978AF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978AF" w:rsidRPr="002C3786">
              <w:rPr>
                <w:spacing w:val="-5"/>
                <w:sz w:val="20"/>
              </w:rPr>
              <w:t xml:space="preserve"> Partially implemented</w:t>
            </w:r>
          </w:p>
          <w:p w14:paraId="37D593F8" w14:textId="77777777" w:rsidR="005978AF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978AF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978AF" w:rsidRPr="002C3786">
              <w:rPr>
                <w:spacing w:val="-5"/>
                <w:sz w:val="20"/>
              </w:rPr>
              <w:t xml:space="preserve"> Planned</w:t>
            </w:r>
          </w:p>
          <w:p w14:paraId="37D593F9" w14:textId="77777777" w:rsidR="005978AF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978AF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978AF" w:rsidRPr="002C3786">
              <w:rPr>
                <w:spacing w:val="-5"/>
                <w:sz w:val="20"/>
              </w:rPr>
              <w:t xml:space="preserve"> Alternative implementation</w:t>
            </w:r>
          </w:p>
          <w:p w14:paraId="37D593FA" w14:textId="77777777" w:rsidR="005978AF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978AF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978AF" w:rsidRPr="002C3786">
              <w:rPr>
                <w:spacing w:val="-5"/>
                <w:sz w:val="20"/>
              </w:rPr>
              <w:t xml:space="preserve"> Configured by customer</w:t>
            </w:r>
          </w:p>
          <w:p w14:paraId="37D593FB" w14:textId="77777777" w:rsidR="0089314B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978AF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978AF" w:rsidRPr="002C3786">
              <w:rPr>
                <w:spacing w:val="-5"/>
                <w:sz w:val="20"/>
              </w:rPr>
              <w:t xml:space="preserve"> Not applicable</w:t>
            </w:r>
          </w:p>
        </w:tc>
      </w:tr>
      <w:tr w:rsidR="005978AF" w:rsidRPr="002C3786" w14:paraId="37D59405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3FD" w14:textId="77777777" w:rsidR="005978AF" w:rsidRPr="002C3786" w:rsidRDefault="005978AF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lastRenderedPageBreak/>
              <w:t>Control Origination</w:t>
            </w:r>
            <w:r w:rsidR="0089314B" w:rsidRPr="002C3786">
              <w:rPr>
                <w:spacing w:val="-5"/>
                <w:sz w:val="20"/>
              </w:rPr>
              <w:t xml:space="preserve"> (check all that apply)</w:t>
            </w:r>
            <w:r w:rsidRPr="002C3786">
              <w:rPr>
                <w:spacing w:val="-5"/>
                <w:sz w:val="20"/>
              </w:rPr>
              <w:t>:</w:t>
            </w:r>
          </w:p>
          <w:p w14:paraId="37D593FE" w14:textId="77777777" w:rsidR="0089314B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Service Provider</w:t>
            </w:r>
            <w:r w:rsidR="0089314B" w:rsidRPr="002C3786">
              <w:rPr>
                <w:spacing w:val="-5"/>
                <w:sz w:val="20"/>
              </w:rPr>
              <w:t xml:space="preserve"> Corporate</w:t>
            </w:r>
          </w:p>
          <w:p w14:paraId="37D593FF" w14:textId="77777777" w:rsidR="0089314B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89314B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345253" w:rsidRPr="002C3786">
              <w:rPr>
                <w:spacing w:val="-5"/>
                <w:sz w:val="20"/>
              </w:rPr>
              <w:t xml:space="preserve"> Service Provider System Specific</w:t>
            </w:r>
          </w:p>
          <w:p w14:paraId="37D59400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89314B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345253" w:rsidRPr="002C3786">
              <w:rPr>
                <w:spacing w:val="-5"/>
                <w:sz w:val="20"/>
              </w:rPr>
              <w:t xml:space="preserve"> Service Provider Hybrid(Corporate and System Specific)</w:t>
            </w:r>
          </w:p>
          <w:p w14:paraId="37D59401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Configured by Customer (Customer System Specific) </w:t>
            </w:r>
          </w:p>
          <w:p w14:paraId="37D59402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Provided by Customer (Customer System Specific) </w:t>
            </w:r>
          </w:p>
          <w:p w14:paraId="37D59403" w14:textId="77777777" w:rsidR="00605B9A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345253" w:rsidRPr="002C3786">
              <w:rPr>
                <w:spacing w:val="-5"/>
                <w:sz w:val="20"/>
              </w:rPr>
              <w:t xml:space="preserve"> Shared</w:t>
            </w:r>
            <w:r w:rsidR="00CD03DC" w:rsidRPr="002C3786">
              <w:rPr>
                <w:spacing w:val="-5"/>
                <w:sz w:val="20"/>
              </w:rPr>
              <w:t xml:space="preserve"> (Service Provider and Customer</w:t>
            </w:r>
            <w:r w:rsidR="00345253" w:rsidRPr="002C3786">
              <w:rPr>
                <w:spacing w:val="-5"/>
                <w:sz w:val="20"/>
              </w:rPr>
              <w:t xml:space="preserve"> Responsibility</w:t>
            </w:r>
            <w:r w:rsidR="00CD03DC" w:rsidRPr="002C3786">
              <w:rPr>
                <w:spacing w:val="-5"/>
                <w:sz w:val="20"/>
              </w:rPr>
              <w:t>)</w:t>
            </w:r>
          </w:p>
          <w:p w14:paraId="37D59404" w14:textId="77777777" w:rsidR="005978AF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05B9A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05B9A" w:rsidRPr="002C3786">
              <w:rPr>
                <w:spacing w:val="-5"/>
                <w:sz w:val="20"/>
              </w:rPr>
              <w:t xml:space="preserve"> Inherited from pre-existing Provisional Authorization (PA) for &lt;</w:t>
            </w:r>
            <w:r w:rsidR="00F3531F">
              <w:rPr>
                <w:b/>
                <w:color w:val="365F91" w:themeColor="accent1" w:themeShade="BF"/>
                <w:spacing w:val="-5"/>
                <w:sz w:val="20"/>
              </w:rPr>
              <w:t>Information System Abbreviation</w:t>
            </w:r>
            <w:r w:rsidR="00605B9A" w:rsidRPr="002C3786">
              <w:rPr>
                <w:spacing w:val="-5"/>
                <w:sz w:val="20"/>
              </w:rPr>
              <w:t>&gt;, &lt;</w:t>
            </w:r>
            <w:r w:rsidR="00605B9A" w:rsidRPr="002C3786">
              <w:rPr>
                <w:b/>
                <w:color w:val="365F91" w:themeColor="accent1" w:themeShade="BF"/>
                <w:spacing w:val="-5"/>
                <w:sz w:val="20"/>
              </w:rPr>
              <w:t>Date of PA</w:t>
            </w:r>
            <w:r w:rsidR="00605B9A" w:rsidRPr="002C3786">
              <w:rPr>
                <w:spacing w:val="-5"/>
                <w:sz w:val="20"/>
              </w:rPr>
              <w:t>&gt;</w:t>
            </w:r>
          </w:p>
        </w:tc>
      </w:tr>
    </w:tbl>
    <w:p w14:paraId="37D59406" w14:textId="77777777" w:rsidR="005978AF" w:rsidRPr="002C3786" w:rsidRDefault="005978AF" w:rsidP="00E215FD">
      <w:pPr>
        <w:autoSpaceDE w:val="0"/>
        <w:autoSpaceDN w:val="0"/>
        <w:adjustRightInd w:val="0"/>
        <w:rPr>
          <w:rFonts w:eastAsia="Times New Roman"/>
          <w:bCs/>
        </w:rPr>
      </w:pPr>
    </w:p>
    <w:p w14:paraId="37D59407" w14:textId="393C02A0" w:rsidR="005A0AE3" w:rsidRDefault="005A0AE3">
      <w:pPr>
        <w:spacing w:after="0"/>
        <w:rPr>
          <w:rFonts w:eastAsia="Times New Roman"/>
          <w:bCs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65"/>
      </w:tblGrid>
      <w:tr w:rsidR="00C71493" w:rsidRPr="002C3786" w14:paraId="37D59409" w14:textId="77777777" w:rsidTr="00F30E6F">
        <w:trPr>
          <w:cantSplit/>
          <w:trHeight w:val="475"/>
          <w:tblHeader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7D59408" w14:textId="77777777" w:rsidR="00C71493" w:rsidRPr="002C3786" w:rsidRDefault="00C71493" w:rsidP="005A0AE3">
            <w:pPr>
              <w:pStyle w:val="TableText-Bold"/>
              <w:keepLines/>
              <w:spacing w:before="0" w:after="120"/>
              <w:jc w:val="center"/>
              <w:rPr>
                <w:rFonts w:ascii="Times New Roman" w:hAnsi="Times New Roman"/>
                <w:b w:val="0"/>
              </w:rPr>
            </w:pPr>
            <w:r w:rsidRPr="002C3786">
              <w:rPr>
                <w:rFonts w:ascii="Times New Roman" w:hAnsi="Times New Roman"/>
                <w:b w:val="0"/>
              </w:rPr>
              <w:t xml:space="preserve">AC-2 (3) </w:t>
            </w:r>
            <w:r w:rsidR="00460982" w:rsidRPr="002C3786">
              <w:rPr>
                <w:rFonts w:ascii="Times New Roman" w:hAnsi="Times New Roman"/>
                <w:b w:val="0"/>
              </w:rPr>
              <w:t>What is the solution and how is it implemented</w:t>
            </w:r>
            <w:r w:rsidR="00D633D4" w:rsidRPr="002C3786">
              <w:rPr>
                <w:rFonts w:ascii="Times New Roman" w:hAnsi="Times New Roman"/>
                <w:b w:val="0"/>
              </w:rPr>
              <w:t>?</w:t>
            </w:r>
          </w:p>
        </w:tc>
      </w:tr>
      <w:tr w:rsidR="00C71493" w:rsidRPr="002C3786" w14:paraId="37D5940B" w14:textId="77777777" w:rsidTr="00F30E6F">
        <w:trPr>
          <w:trHeight w:val="1097"/>
        </w:trPr>
        <w:tc>
          <w:tcPr>
            <w:tcW w:w="5000" w:type="pct"/>
            <w:shd w:val="clear" w:color="auto" w:fill="FFFFFF" w:themeFill="background1"/>
          </w:tcPr>
          <w:p w14:paraId="37D5940A" w14:textId="77777777" w:rsidR="00C71493" w:rsidRPr="002C3786" w:rsidRDefault="00C71493" w:rsidP="005A0AE3">
            <w:pPr>
              <w:pStyle w:val="TableText"/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D5940C" w14:textId="77777777" w:rsidR="00C71493" w:rsidRPr="002C3786" w:rsidRDefault="00C71493" w:rsidP="005A0AE3">
      <w:pPr>
        <w:keepLines/>
        <w:autoSpaceDE w:val="0"/>
        <w:autoSpaceDN w:val="0"/>
        <w:adjustRightInd w:val="0"/>
        <w:rPr>
          <w:rFonts w:eastAsia="Times New Roman"/>
          <w:bCs/>
        </w:rPr>
      </w:pPr>
    </w:p>
    <w:p w14:paraId="37D5940D" w14:textId="77777777" w:rsidR="000D1972" w:rsidRDefault="00915AA7">
      <w:pPr>
        <w:pStyle w:val="GSAEnhancement"/>
        <w:rPr>
          <w:rFonts w:eastAsia="Times New Roman"/>
        </w:rPr>
      </w:pPr>
      <w:bookmarkStart w:id="59" w:name="_Toc383429265"/>
      <w:bookmarkStart w:id="60" w:name="_Toc383430514"/>
      <w:bookmarkStart w:id="61" w:name="_Toc383433198"/>
      <w:bookmarkStart w:id="62" w:name="_Toc383444430"/>
      <w:bookmarkStart w:id="63" w:name="_Toc385594069"/>
      <w:bookmarkStart w:id="64" w:name="_Toc385594461"/>
      <w:bookmarkStart w:id="65" w:name="_Toc385594849"/>
      <w:bookmarkStart w:id="66" w:name="_Toc388620704"/>
      <w:r w:rsidRPr="002C3786">
        <w:rPr>
          <w:rFonts w:eastAsia="Times New Roman"/>
        </w:rPr>
        <w:t>Control Enhancement AC-2 (4)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37D5940E" w14:textId="77777777" w:rsidR="00CC4735" w:rsidRPr="002C3786" w:rsidRDefault="00475E4D" w:rsidP="00E215FD">
      <w:pPr>
        <w:autoSpaceDE w:val="0"/>
        <w:autoSpaceDN w:val="0"/>
        <w:adjustRightInd w:val="0"/>
        <w:rPr>
          <w:rFonts w:eastAsia="Times New Roman"/>
          <w:bCs/>
        </w:rPr>
      </w:pPr>
      <w:r w:rsidRPr="00475E4D">
        <w:rPr>
          <w:rFonts w:eastAsia="Times New Roman"/>
          <w:bCs/>
        </w:rPr>
        <w:t>The information system automatically audits account creation, modification, enabling, disabling, and removal actions, and notifies [</w:t>
      </w:r>
      <w:r w:rsidR="00AE3199" w:rsidRPr="00AE3199">
        <w:rPr>
          <w:rFonts w:eastAsia="Times New Roman"/>
          <w:i/>
        </w:rPr>
        <w:t>Assignment: organization-defined personnel or roles</w:t>
      </w:r>
      <w:r w:rsidRPr="00475E4D">
        <w:rPr>
          <w:rFonts w:eastAsia="Times New Roman"/>
          <w:bCs/>
        </w:rPr>
        <w:t>].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8035"/>
      </w:tblGrid>
      <w:tr w:rsidR="0026354B" w:rsidRPr="002C3786" w14:paraId="37D59411" w14:textId="77777777" w:rsidTr="00CC4735">
        <w:trPr>
          <w:cantSplit/>
          <w:trHeight w:val="377"/>
          <w:tblHeader/>
        </w:trPr>
        <w:tc>
          <w:tcPr>
            <w:tcW w:w="811" w:type="pct"/>
            <w:shd w:val="clear" w:color="auto" w:fill="DBE5F1" w:themeFill="accent1" w:themeFillTint="33"/>
            <w:tcMar>
              <w:top w:w="43" w:type="dxa"/>
              <w:bottom w:w="43" w:type="dxa"/>
            </w:tcMar>
          </w:tcPr>
          <w:p w14:paraId="37D5940F" w14:textId="77777777" w:rsidR="0026354B" w:rsidRPr="002C3786" w:rsidRDefault="0026354B" w:rsidP="00E215F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AC-2 (4)</w:t>
            </w:r>
          </w:p>
        </w:tc>
        <w:tc>
          <w:tcPr>
            <w:tcW w:w="4189" w:type="pct"/>
            <w:shd w:val="clear" w:color="auto" w:fill="DBE5F1" w:themeFill="accent1" w:themeFillTint="33"/>
          </w:tcPr>
          <w:p w14:paraId="37D59410" w14:textId="77777777" w:rsidR="0026354B" w:rsidRPr="002C3786" w:rsidRDefault="0026354B" w:rsidP="00E215F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Control</w:t>
            </w:r>
            <w:r w:rsidR="00915AA7" w:rsidRPr="002C3786">
              <w:rPr>
                <w:spacing w:val="-5"/>
                <w:sz w:val="20"/>
              </w:rPr>
              <w:t xml:space="preserve"> Enhancement</w:t>
            </w:r>
            <w:r w:rsidRPr="002C3786">
              <w:rPr>
                <w:spacing w:val="-5"/>
                <w:sz w:val="20"/>
              </w:rPr>
              <w:t xml:space="preserve"> Summary Information</w:t>
            </w:r>
          </w:p>
        </w:tc>
      </w:tr>
      <w:tr w:rsidR="00B2536C" w:rsidRPr="002C3786" w14:paraId="37D59413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412" w14:textId="77777777" w:rsidR="00B2536C" w:rsidRPr="002C3786" w:rsidRDefault="004C695D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Responsible Role:</w:t>
            </w:r>
          </w:p>
        </w:tc>
      </w:tr>
      <w:tr w:rsidR="001E6796" w:rsidRPr="002C3786" w14:paraId="37D59415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414" w14:textId="77777777" w:rsidR="000D1972" w:rsidRDefault="001E6796">
            <w:pPr>
              <w:pStyle w:val="GSAParameter"/>
              <w:rPr>
                <w:color w:val="4F81BD" w:themeColor="accent1"/>
              </w:rPr>
            </w:pPr>
            <w:bookmarkStart w:id="67" w:name="_Toc383441866"/>
            <w:bookmarkStart w:id="68" w:name="_Toc383444081"/>
            <w:bookmarkStart w:id="69" w:name="_Toc388623256"/>
            <w:r>
              <w:t>Parameter AC-2(4):</w:t>
            </w:r>
            <w:bookmarkEnd w:id="67"/>
            <w:bookmarkEnd w:id="68"/>
            <w:bookmarkEnd w:id="69"/>
          </w:p>
        </w:tc>
      </w:tr>
      <w:tr w:rsidR="0026354B" w:rsidRPr="002C3786" w14:paraId="37D5941C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416" w14:textId="77777777" w:rsidR="0026354B" w:rsidRPr="002C3786" w:rsidRDefault="00C96FCF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Implementation Status</w:t>
            </w:r>
            <w:r w:rsidR="0026354B" w:rsidRPr="002C3786">
              <w:rPr>
                <w:spacing w:val="-5"/>
                <w:sz w:val="20"/>
              </w:rPr>
              <w:t xml:space="preserve"> (check all that apply):</w:t>
            </w:r>
          </w:p>
          <w:p w14:paraId="37D59417" w14:textId="77777777" w:rsidR="0026354B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26354B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442A0" w:rsidRPr="002C3786">
              <w:rPr>
                <w:spacing w:val="-5"/>
                <w:sz w:val="20"/>
              </w:rPr>
              <w:t xml:space="preserve"> Implemented</w:t>
            </w:r>
          </w:p>
          <w:p w14:paraId="37D59418" w14:textId="77777777" w:rsidR="0026354B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26354B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26354B" w:rsidRPr="002C3786">
              <w:rPr>
                <w:spacing w:val="-5"/>
                <w:sz w:val="20"/>
              </w:rPr>
              <w:t xml:space="preserve"> Partially implemented</w:t>
            </w:r>
          </w:p>
          <w:p w14:paraId="37D59419" w14:textId="77777777" w:rsidR="0026354B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26354B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26354B" w:rsidRPr="002C3786">
              <w:rPr>
                <w:spacing w:val="-5"/>
                <w:sz w:val="20"/>
              </w:rPr>
              <w:t xml:space="preserve"> Planned</w:t>
            </w:r>
          </w:p>
          <w:p w14:paraId="37D5941A" w14:textId="77777777" w:rsidR="0026354B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26354B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26354B" w:rsidRPr="002C3786">
              <w:rPr>
                <w:spacing w:val="-5"/>
                <w:sz w:val="20"/>
              </w:rPr>
              <w:t xml:space="preserve"> Alternative implementation</w:t>
            </w:r>
          </w:p>
          <w:p w14:paraId="37D5941B" w14:textId="77777777" w:rsidR="0026354B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26354B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26354B" w:rsidRPr="002C3786">
              <w:rPr>
                <w:spacing w:val="-5"/>
                <w:sz w:val="20"/>
              </w:rPr>
              <w:t xml:space="preserve"> Not applicable</w:t>
            </w:r>
          </w:p>
        </w:tc>
      </w:tr>
      <w:tr w:rsidR="0026354B" w:rsidRPr="002C3786" w14:paraId="37D59425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41D" w14:textId="77777777" w:rsidR="0026354B" w:rsidRPr="002C3786" w:rsidRDefault="0026354B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Control Origination</w:t>
            </w:r>
            <w:r w:rsidR="00716217" w:rsidRPr="002C3786">
              <w:rPr>
                <w:spacing w:val="-5"/>
                <w:sz w:val="20"/>
              </w:rPr>
              <w:t xml:space="preserve"> (check all that apply)</w:t>
            </w:r>
            <w:r w:rsidRPr="002C3786">
              <w:rPr>
                <w:spacing w:val="-5"/>
                <w:sz w:val="20"/>
              </w:rPr>
              <w:t>:</w:t>
            </w:r>
          </w:p>
          <w:p w14:paraId="37D5941E" w14:textId="77777777" w:rsidR="00345253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Service Provider</w:t>
            </w:r>
            <w:r w:rsidR="00716217" w:rsidRPr="002C3786">
              <w:rPr>
                <w:spacing w:val="-5"/>
                <w:sz w:val="20"/>
              </w:rPr>
              <w:t xml:space="preserve"> Corporate</w:t>
            </w:r>
          </w:p>
          <w:p w14:paraId="37D5941F" w14:textId="77777777" w:rsidR="00345253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345253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345253" w:rsidRPr="002C3786">
              <w:rPr>
                <w:spacing w:val="-5"/>
                <w:sz w:val="20"/>
              </w:rPr>
              <w:t xml:space="preserve"> </w:t>
            </w:r>
            <w:r w:rsidR="00716217" w:rsidRPr="002C3786">
              <w:rPr>
                <w:spacing w:val="-5"/>
                <w:sz w:val="20"/>
              </w:rPr>
              <w:t>Service Provider System Specific</w:t>
            </w:r>
          </w:p>
          <w:p w14:paraId="37D59420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345253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345253" w:rsidRPr="002C3786">
              <w:rPr>
                <w:spacing w:val="-5"/>
                <w:sz w:val="20"/>
              </w:rPr>
              <w:t xml:space="preserve"> </w:t>
            </w:r>
            <w:r w:rsidR="00716217" w:rsidRPr="002C3786">
              <w:rPr>
                <w:spacing w:val="-5"/>
                <w:sz w:val="20"/>
              </w:rPr>
              <w:t>Service Provider Hybrid (Corporate and System Specific)</w:t>
            </w:r>
          </w:p>
          <w:p w14:paraId="37D59421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Configured by Customer (Customer System Specific) </w:t>
            </w:r>
          </w:p>
          <w:p w14:paraId="37D59422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Provided by Customer (Customer System Specific) </w:t>
            </w:r>
          </w:p>
          <w:p w14:paraId="37D59423" w14:textId="77777777" w:rsidR="00605B9A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2E14E4" w:rsidRPr="002C3786">
              <w:rPr>
                <w:spacing w:val="-5"/>
                <w:sz w:val="20"/>
              </w:rPr>
              <w:t xml:space="preserve"> Shared</w:t>
            </w:r>
            <w:r w:rsidR="00CD03DC" w:rsidRPr="002C3786">
              <w:rPr>
                <w:spacing w:val="-5"/>
                <w:sz w:val="20"/>
              </w:rPr>
              <w:t xml:space="preserve"> (Service Provider and Customer</w:t>
            </w:r>
            <w:r w:rsidR="002E14E4" w:rsidRPr="002C3786">
              <w:rPr>
                <w:spacing w:val="-5"/>
                <w:sz w:val="20"/>
              </w:rPr>
              <w:t xml:space="preserve"> Responsibility</w:t>
            </w:r>
            <w:r w:rsidR="00CD03DC" w:rsidRPr="002C3786">
              <w:rPr>
                <w:spacing w:val="-5"/>
                <w:sz w:val="20"/>
              </w:rPr>
              <w:t>)</w:t>
            </w:r>
          </w:p>
          <w:p w14:paraId="37D59424" w14:textId="77777777" w:rsidR="0026354B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05B9A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05B9A" w:rsidRPr="002C3786">
              <w:rPr>
                <w:spacing w:val="-5"/>
                <w:sz w:val="20"/>
              </w:rPr>
              <w:t xml:space="preserve"> Inherited from pre-existing Provisional Authorization (PA) for &lt;</w:t>
            </w:r>
            <w:r w:rsidR="00F3531F">
              <w:rPr>
                <w:b/>
                <w:color w:val="365F91" w:themeColor="accent1" w:themeShade="BF"/>
                <w:spacing w:val="-5"/>
                <w:sz w:val="20"/>
              </w:rPr>
              <w:t>Information System Abbreviation</w:t>
            </w:r>
            <w:r w:rsidR="00605B9A" w:rsidRPr="002C3786">
              <w:rPr>
                <w:spacing w:val="-5"/>
                <w:sz w:val="20"/>
              </w:rPr>
              <w:t>&gt;, &lt;</w:t>
            </w:r>
            <w:r w:rsidR="00605B9A" w:rsidRPr="002C3786">
              <w:rPr>
                <w:b/>
                <w:color w:val="365F91" w:themeColor="accent1" w:themeShade="BF"/>
                <w:spacing w:val="-5"/>
                <w:sz w:val="20"/>
              </w:rPr>
              <w:t>Date of PA</w:t>
            </w:r>
            <w:r w:rsidR="00605B9A" w:rsidRPr="002C3786">
              <w:rPr>
                <w:spacing w:val="-5"/>
                <w:sz w:val="20"/>
              </w:rPr>
              <w:t xml:space="preserve">&gt; </w:t>
            </w:r>
          </w:p>
        </w:tc>
      </w:tr>
    </w:tbl>
    <w:p w14:paraId="37D59426" w14:textId="77777777" w:rsidR="00A55184" w:rsidRPr="002C3786" w:rsidRDefault="00A55184" w:rsidP="00E215FD">
      <w:pPr>
        <w:autoSpaceDE w:val="0"/>
        <w:autoSpaceDN w:val="0"/>
        <w:adjustRightInd w:val="0"/>
        <w:rPr>
          <w:rFonts w:eastAsia="Times New Roman"/>
          <w:bCs/>
        </w:rPr>
      </w:pPr>
    </w:p>
    <w:p w14:paraId="37D59428" w14:textId="77777777" w:rsidR="00A55184" w:rsidRPr="002C3786" w:rsidRDefault="00A55184" w:rsidP="00E215FD">
      <w:pPr>
        <w:autoSpaceDE w:val="0"/>
        <w:autoSpaceDN w:val="0"/>
        <w:adjustRightInd w:val="0"/>
        <w:rPr>
          <w:rFonts w:eastAsia="Times New Roman"/>
          <w:bCs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65"/>
      </w:tblGrid>
      <w:tr w:rsidR="00C71493" w:rsidRPr="002C3786" w14:paraId="37D5942A" w14:textId="77777777" w:rsidTr="00F30E6F">
        <w:trPr>
          <w:cantSplit/>
          <w:trHeight w:val="475"/>
          <w:tblHeader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7D59429" w14:textId="77777777" w:rsidR="00C71493" w:rsidRPr="002C3786" w:rsidRDefault="00C71493" w:rsidP="00F30E6F">
            <w:pPr>
              <w:pStyle w:val="TableText-Bold"/>
              <w:spacing w:before="0" w:after="120"/>
              <w:jc w:val="center"/>
              <w:rPr>
                <w:rFonts w:ascii="Times New Roman" w:hAnsi="Times New Roman"/>
                <w:b w:val="0"/>
              </w:rPr>
            </w:pPr>
            <w:r w:rsidRPr="002C3786">
              <w:rPr>
                <w:rFonts w:ascii="Times New Roman" w:hAnsi="Times New Roman"/>
                <w:b w:val="0"/>
              </w:rPr>
              <w:t xml:space="preserve">AC-2 (4) </w:t>
            </w:r>
            <w:r w:rsidR="00D633D4" w:rsidRPr="002C3786">
              <w:rPr>
                <w:rFonts w:ascii="Times New Roman" w:hAnsi="Times New Roman"/>
                <w:b w:val="0"/>
              </w:rPr>
              <w:t>What is the solutions and how is it implemented?</w:t>
            </w:r>
          </w:p>
        </w:tc>
      </w:tr>
      <w:tr w:rsidR="00C71493" w:rsidRPr="002C3786" w14:paraId="37D5942C" w14:textId="77777777" w:rsidTr="00F30E6F">
        <w:trPr>
          <w:trHeight w:val="1097"/>
        </w:trPr>
        <w:tc>
          <w:tcPr>
            <w:tcW w:w="5000" w:type="pct"/>
            <w:shd w:val="clear" w:color="auto" w:fill="FFFFFF" w:themeFill="background1"/>
          </w:tcPr>
          <w:p w14:paraId="37D5942B" w14:textId="77777777" w:rsidR="00C71493" w:rsidRPr="002C3786" w:rsidRDefault="00C71493" w:rsidP="00F30E6F">
            <w:pPr>
              <w:pStyle w:val="Table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D5942D" w14:textId="77777777" w:rsidR="00C71493" w:rsidRDefault="00C71493" w:rsidP="00E215FD">
      <w:pPr>
        <w:autoSpaceDE w:val="0"/>
        <w:autoSpaceDN w:val="0"/>
        <w:adjustRightInd w:val="0"/>
        <w:rPr>
          <w:rFonts w:eastAsia="Times New Roman"/>
          <w:bCs/>
        </w:rPr>
      </w:pPr>
    </w:p>
    <w:p w14:paraId="37D5942E" w14:textId="77777777" w:rsidR="000D1972" w:rsidRDefault="00475E4D">
      <w:pPr>
        <w:pStyle w:val="GSAEnhancement"/>
        <w:rPr>
          <w:rFonts w:eastAsia="Times New Roman"/>
        </w:rPr>
      </w:pPr>
      <w:bookmarkStart w:id="70" w:name="_Toc383429266"/>
      <w:bookmarkStart w:id="71" w:name="_Toc383430515"/>
      <w:bookmarkStart w:id="72" w:name="_Toc383433199"/>
      <w:bookmarkStart w:id="73" w:name="_Toc383444431"/>
      <w:bookmarkStart w:id="74" w:name="_Toc385594070"/>
      <w:bookmarkStart w:id="75" w:name="_Toc385594462"/>
      <w:bookmarkStart w:id="76" w:name="_Toc385594850"/>
      <w:bookmarkStart w:id="77" w:name="_Toc388620705"/>
      <w:r w:rsidRPr="002C3786">
        <w:rPr>
          <w:rFonts w:eastAsia="Times New Roman"/>
        </w:rPr>
        <w:t>Control Enhancement AC-2 (</w:t>
      </w:r>
      <w:r>
        <w:rPr>
          <w:rFonts w:eastAsia="Times New Roman"/>
        </w:rPr>
        <w:t>5</w:t>
      </w:r>
      <w:r w:rsidRPr="002C3786">
        <w:rPr>
          <w:rFonts w:eastAsia="Times New Roman"/>
        </w:rPr>
        <w:t>)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37D5942F" w14:textId="77777777" w:rsidR="00475E4D" w:rsidRPr="002C3786" w:rsidRDefault="00475E4D" w:rsidP="00475E4D">
      <w:pPr>
        <w:rPr>
          <w:b/>
        </w:rPr>
      </w:pPr>
      <w:r w:rsidRPr="00475E4D">
        <w:rPr>
          <w:rFonts w:eastAsia="Times New Roman"/>
          <w:bCs/>
        </w:rPr>
        <w:t>The organization requires that users log out when [</w:t>
      </w:r>
      <w:r w:rsidR="00AE3199" w:rsidRPr="00AE3199">
        <w:rPr>
          <w:rFonts w:eastAsia="Times New Roman"/>
          <w:i/>
        </w:rPr>
        <w:t>Assignment: organization-defined time-period of expected inactivity or description of when to log out</w:t>
      </w:r>
      <w:r w:rsidRPr="00475E4D">
        <w:rPr>
          <w:rFonts w:eastAsia="Times New Roman"/>
          <w:bCs/>
        </w:rPr>
        <w:t>].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8035"/>
      </w:tblGrid>
      <w:tr w:rsidR="00475E4D" w:rsidRPr="002C3786" w14:paraId="37D59432" w14:textId="77777777" w:rsidTr="00475E4D">
        <w:trPr>
          <w:cantSplit/>
          <w:trHeight w:val="377"/>
          <w:tblHeader/>
        </w:trPr>
        <w:tc>
          <w:tcPr>
            <w:tcW w:w="811" w:type="pct"/>
            <w:shd w:val="clear" w:color="auto" w:fill="DBE5F1" w:themeFill="accent1" w:themeFillTint="33"/>
            <w:tcMar>
              <w:top w:w="43" w:type="dxa"/>
              <w:bottom w:w="43" w:type="dxa"/>
            </w:tcMar>
          </w:tcPr>
          <w:p w14:paraId="37D59430" w14:textId="77777777" w:rsidR="00475E4D" w:rsidRPr="002C3786" w:rsidRDefault="00475E4D" w:rsidP="00475E4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AC-2 (</w:t>
            </w:r>
            <w:r>
              <w:rPr>
                <w:spacing w:val="-5"/>
                <w:sz w:val="20"/>
              </w:rPr>
              <w:t>5</w:t>
            </w:r>
            <w:r w:rsidRPr="002C3786">
              <w:rPr>
                <w:spacing w:val="-5"/>
                <w:sz w:val="20"/>
              </w:rPr>
              <w:t>)</w:t>
            </w:r>
          </w:p>
        </w:tc>
        <w:tc>
          <w:tcPr>
            <w:tcW w:w="4189" w:type="pct"/>
            <w:shd w:val="clear" w:color="auto" w:fill="DBE5F1" w:themeFill="accent1" w:themeFillTint="33"/>
          </w:tcPr>
          <w:p w14:paraId="37D59431" w14:textId="77777777" w:rsidR="00475E4D" w:rsidRPr="002C3786" w:rsidRDefault="00475E4D" w:rsidP="00475E4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Control Enhancement Summary Information</w:t>
            </w:r>
          </w:p>
        </w:tc>
      </w:tr>
      <w:tr w:rsidR="00475E4D" w:rsidRPr="002C3786" w14:paraId="37D59434" w14:textId="77777777" w:rsidTr="00475E4D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433" w14:textId="77777777" w:rsidR="00475E4D" w:rsidRPr="002C3786" w:rsidRDefault="00475E4D" w:rsidP="00475E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Responsible Role:</w:t>
            </w:r>
          </w:p>
        </w:tc>
      </w:tr>
      <w:tr w:rsidR="001E6796" w:rsidRPr="002C3786" w14:paraId="37D59436" w14:textId="77777777" w:rsidTr="00475E4D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435" w14:textId="77777777" w:rsidR="000D1972" w:rsidRDefault="001E6796">
            <w:pPr>
              <w:pStyle w:val="GSAParameter"/>
              <w:rPr>
                <w:color w:val="4F81BD" w:themeColor="accent1"/>
              </w:rPr>
            </w:pPr>
            <w:bookmarkStart w:id="78" w:name="_Toc383441867"/>
            <w:bookmarkStart w:id="79" w:name="_Toc383444082"/>
            <w:bookmarkStart w:id="80" w:name="_Toc388623257"/>
            <w:r>
              <w:t>Parameter AC-2(5):</w:t>
            </w:r>
            <w:bookmarkEnd w:id="78"/>
            <w:bookmarkEnd w:id="79"/>
            <w:bookmarkEnd w:id="80"/>
          </w:p>
        </w:tc>
      </w:tr>
      <w:tr w:rsidR="00475E4D" w:rsidRPr="002C3786" w14:paraId="37D5943D" w14:textId="77777777" w:rsidTr="00475E4D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437" w14:textId="77777777" w:rsidR="00475E4D" w:rsidRPr="002C3786" w:rsidRDefault="00475E4D" w:rsidP="00475E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Implementation Status (check all that apply):</w:t>
            </w:r>
          </w:p>
          <w:p w14:paraId="37D59438" w14:textId="77777777" w:rsidR="00475E4D" w:rsidRPr="002C3786" w:rsidRDefault="0020781C" w:rsidP="00475E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475E4D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475E4D" w:rsidRPr="002C3786">
              <w:rPr>
                <w:spacing w:val="-5"/>
                <w:sz w:val="20"/>
              </w:rPr>
              <w:t xml:space="preserve"> Implemented</w:t>
            </w:r>
          </w:p>
          <w:p w14:paraId="37D59439" w14:textId="77777777" w:rsidR="00475E4D" w:rsidRPr="002C3786" w:rsidRDefault="0020781C" w:rsidP="00475E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475E4D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475E4D" w:rsidRPr="002C3786">
              <w:rPr>
                <w:spacing w:val="-5"/>
                <w:sz w:val="20"/>
              </w:rPr>
              <w:t xml:space="preserve"> Partially implemented</w:t>
            </w:r>
          </w:p>
          <w:p w14:paraId="37D5943A" w14:textId="77777777" w:rsidR="00475E4D" w:rsidRPr="002C3786" w:rsidRDefault="0020781C" w:rsidP="00475E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475E4D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475E4D" w:rsidRPr="002C3786">
              <w:rPr>
                <w:spacing w:val="-5"/>
                <w:sz w:val="20"/>
              </w:rPr>
              <w:t xml:space="preserve"> Planned</w:t>
            </w:r>
          </w:p>
          <w:p w14:paraId="37D5943B" w14:textId="77777777" w:rsidR="00475E4D" w:rsidRPr="002C3786" w:rsidRDefault="0020781C" w:rsidP="00475E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475E4D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475E4D" w:rsidRPr="002C3786">
              <w:rPr>
                <w:spacing w:val="-5"/>
                <w:sz w:val="20"/>
              </w:rPr>
              <w:t xml:space="preserve"> Alternative implementation</w:t>
            </w:r>
          </w:p>
          <w:p w14:paraId="37D5943C" w14:textId="77777777" w:rsidR="00475E4D" w:rsidRPr="002C3786" w:rsidRDefault="0020781C" w:rsidP="00475E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475E4D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475E4D" w:rsidRPr="002C3786">
              <w:rPr>
                <w:spacing w:val="-5"/>
                <w:sz w:val="20"/>
              </w:rPr>
              <w:t xml:space="preserve"> Not applicable</w:t>
            </w:r>
          </w:p>
        </w:tc>
      </w:tr>
      <w:tr w:rsidR="00475E4D" w:rsidRPr="002C3786" w14:paraId="37D59446" w14:textId="77777777" w:rsidTr="00475E4D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43E" w14:textId="77777777" w:rsidR="00475E4D" w:rsidRPr="002C3786" w:rsidRDefault="00475E4D" w:rsidP="00475E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Control Origination (check all that apply):</w:t>
            </w:r>
          </w:p>
          <w:p w14:paraId="37D5943F" w14:textId="77777777" w:rsidR="00475E4D" w:rsidRPr="002C3786" w:rsidRDefault="0020781C" w:rsidP="00475E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475E4D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475E4D" w:rsidRPr="002C3786">
              <w:rPr>
                <w:spacing w:val="-5"/>
                <w:sz w:val="20"/>
              </w:rPr>
              <w:t xml:space="preserve"> Service Provider Corporate</w:t>
            </w:r>
          </w:p>
          <w:p w14:paraId="37D59440" w14:textId="77777777" w:rsidR="00475E4D" w:rsidRPr="002C3786" w:rsidRDefault="0020781C" w:rsidP="00475E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475E4D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475E4D" w:rsidRPr="002C3786">
              <w:rPr>
                <w:spacing w:val="-5"/>
                <w:sz w:val="20"/>
              </w:rPr>
              <w:t xml:space="preserve"> Service Provider System Specific</w:t>
            </w:r>
          </w:p>
          <w:p w14:paraId="37D59441" w14:textId="77777777" w:rsidR="00475E4D" w:rsidRPr="002C3786" w:rsidRDefault="0020781C" w:rsidP="00475E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475E4D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475E4D" w:rsidRPr="002C3786">
              <w:rPr>
                <w:spacing w:val="-5"/>
                <w:sz w:val="20"/>
              </w:rPr>
              <w:t xml:space="preserve"> Service Provider Hybrid (Corporate and System Specific)</w:t>
            </w:r>
          </w:p>
          <w:p w14:paraId="37D59442" w14:textId="77777777" w:rsidR="00475E4D" w:rsidRPr="002C3786" w:rsidRDefault="0020781C" w:rsidP="00475E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475E4D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475E4D" w:rsidRPr="002C3786">
              <w:rPr>
                <w:spacing w:val="-5"/>
                <w:sz w:val="20"/>
              </w:rPr>
              <w:t xml:space="preserve"> Configured by Customer (Customer System Specific) </w:t>
            </w:r>
          </w:p>
          <w:p w14:paraId="37D59443" w14:textId="77777777" w:rsidR="00475E4D" w:rsidRPr="002C3786" w:rsidRDefault="0020781C" w:rsidP="00475E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475E4D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475E4D" w:rsidRPr="002C3786">
              <w:rPr>
                <w:spacing w:val="-5"/>
                <w:sz w:val="20"/>
              </w:rPr>
              <w:t xml:space="preserve"> Provided by Customer (Customer System Specific) </w:t>
            </w:r>
          </w:p>
          <w:p w14:paraId="37D59444" w14:textId="77777777" w:rsidR="00475E4D" w:rsidRPr="002C3786" w:rsidRDefault="0020781C" w:rsidP="00475E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475E4D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475E4D" w:rsidRPr="002C3786">
              <w:rPr>
                <w:spacing w:val="-5"/>
                <w:sz w:val="20"/>
              </w:rPr>
              <w:t xml:space="preserve"> Shared (Service Provider and Customer Responsibility)</w:t>
            </w:r>
          </w:p>
          <w:p w14:paraId="37D59445" w14:textId="77777777" w:rsidR="00475E4D" w:rsidRPr="002C3786" w:rsidRDefault="0020781C" w:rsidP="00475E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475E4D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475E4D" w:rsidRPr="002C3786">
              <w:rPr>
                <w:spacing w:val="-5"/>
                <w:sz w:val="20"/>
              </w:rPr>
              <w:t xml:space="preserve"> Inherited from pre-existing Provisional Authorization (PA) for &lt;</w:t>
            </w:r>
            <w:r w:rsidR="00F3531F">
              <w:rPr>
                <w:b/>
                <w:color w:val="365F91" w:themeColor="accent1" w:themeShade="BF"/>
                <w:spacing w:val="-5"/>
                <w:sz w:val="20"/>
              </w:rPr>
              <w:t>Information System Abbreviation</w:t>
            </w:r>
            <w:r w:rsidR="00475E4D" w:rsidRPr="002C3786">
              <w:rPr>
                <w:spacing w:val="-5"/>
                <w:sz w:val="20"/>
              </w:rPr>
              <w:t>&gt;, &lt;</w:t>
            </w:r>
            <w:r w:rsidR="00475E4D" w:rsidRPr="002C3786">
              <w:rPr>
                <w:b/>
                <w:color w:val="365F91" w:themeColor="accent1" w:themeShade="BF"/>
                <w:spacing w:val="-5"/>
                <w:sz w:val="20"/>
              </w:rPr>
              <w:t>Date of PA</w:t>
            </w:r>
            <w:r w:rsidR="00475E4D" w:rsidRPr="002C3786">
              <w:rPr>
                <w:spacing w:val="-5"/>
                <w:sz w:val="20"/>
              </w:rPr>
              <w:t>&gt;</w:t>
            </w:r>
          </w:p>
        </w:tc>
      </w:tr>
    </w:tbl>
    <w:p w14:paraId="37D59447" w14:textId="77777777" w:rsidR="00DB46E7" w:rsidRPr="002C3786" w:rsidRDefault="00DB46E7" w:rsidP="00475E4D">
      <w:pPr>
        <w:rPr>
          <w:b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65"/>
      </w:tblGrid>
      <w:tr w:rsidR="00DB46E7" w:rsidRPr="002C3786" w14:paraId="37D59449" w14:textId="77777777" w:rsidTr="00655D43">
        <w:trPr>
          <w:cantSplit/>
          <w:trHeight w:val="475"/>
          <w:tblHeader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7D59448" w14:textId="77777777" w:rsidR="00DB46E7" w:rsidRPr="002C3786" w:rsidRDefault="00DB46E7" w:rsidP="00655D43">
            <w:pPr>
              <w:pStyle w:val="TableText-Bold"/>
              <w:spacing w:before="0" w:after="120"/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AC-2 (5</w:t>
            </w:r>
            <w:r w:rsidRPr="002C3786">
              <w:rPr>
                <w:rFonts w:ascii="Times New Roman" w:hAnsi="Times New Roman"/>
                <w:b w:val="0"/>
              </w:rPr>
              <w:t>) What is the solutions and how is it implemented?</w:t>
            </w:r>
          </w:p>
        </w:tc>
      </w:tr>
      <w:tr w:rsidR="00DB46E7" w:rsidRPr="002C3786" w14:paraId="37D5944B" w14:textId="77777777" w:rsidTr="00655D43">
        <w:trPr>
          <w:trHeight w:val="1097"/>
        </w:trPr>
        <w:tc>
          <w:tcPr>
            <w:tcW w:w="5000" w:type="pct"/>
            <w:shd w:val="clear" w:color="auto" w:fill="FFFFFF" w:themeFill="background1"/>
          </w:tcPr>
          <w:p w14:paraId="37D5944A" w14:textId="77777777" w:rsidR="00DB46E7" w:rsidRPr="002C3786" w:rsidRDefault="00DB46E7" w:rsidP="00655D43">
            <w:pPr>
              <w:pStyle w:val="Table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D5944C" w14:textId="77777777" w:rsidR="00475E4D" w:rsidRPr="002C3786" w:rsidRDefault="00475E4D" w:rsidP="00E215FD">
      <w:pPr>
        <w:autoSpaceDE w:val="0"/>
        <w:autoSpaceDN w:val="0"/>
        <w:adjustRightInd w:val="0"/>
        <w:rPr>
          <w:rFonts w:eastAsia="Times New Roman"/>
          <w:bCs/>
        </w:rPr>
      </w:pPr>
    </w:p>
    <w:p w14:paraId="37D5944D" w14:textId="77777777" w:rsidR="000D1972" w:rsidRDefault="00915AA7">
      <w:pPr>
        <w:pStyle w:val="GSAEnhancement"/>
        <w:rPr>
          <w:rFonts w:eastAsia="Times New Roman"/>
        </w:rPr>
      </w:pPr>
      <w:bookmarkStart w:id="81" w:name="_Toc383429267"/>
      <w:bookmarkStart w:id="82" w:name="_Toc383430516"/>
      <w:bookmarkStart w:id="83" w:name="_Toc383433200"/>
      <w:bookmarkStart w:id="84" w:name="_Toc383444432"/>
      <w:bookmarkStart w:id="85" w:name="_Toc385594071"/>
      <w:bookmarkStart w:id="86" w:name="_Toc385594463"/>
      <w:bookmarkStart w:id="87" w:name="_Toc385594851"/>
      <w:bookmarkStart w:id="88" w:name="_Toc388620706"/>
      <w:r w:rsidRPr="002C3786">
        <w:rPr>
          <w:rFonts w:eastAsia="Times New Roman"/>
        </w:rPr>
        <w:t>Control Enhancement AC-2 (7)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37D5944E" w14:textId="77777777" w:rsidR="000D1972" w:rsidRDefault="00475E4D">
      <w:r w:rsidRPr="001600E2">
        <w:t>The organizat</w:t>
      </w:r>
      <w:r w:rsidRPr="006F3117">
        <w:t>ion:</w:t>
      </w:r>
    </w:p>
    <w:p w14:paraId="37D5944F" w14:textId="77777777" w:rsidR="000D1972" w:rsidRDefault="00475E4D">
      <w:pPr>
        <w:numPr>
          <w:ilvl w:val="0"/>
          <w:numId w:val="332"/>
        </w:numPr>
      </w:pPr>
      <w:r w:rsidRPr="006F3117">
        <w:t>Establishes and administers privileged user accounts in accordance with a role-based access scheme that organizes allowed information system access and privileges into roles;</w:t>
      </w:r>
    </w:p>
    <w:p w14:paraId="37D59450" w14:textId="77777777" w:rsidR="000D1972" w:rsidRDefault="00475E4D">
      <w:pPr>
        <w:numPr>
          <w:ilvl w:val="0"/>
          <w:numId w:val="332"/>
        </w:numPr>
      </w:pPr>
      <w:r w:rsidRPr="006F3117">
        <w:t>Monitors privileged role assignments; and</w:t>
      </w:r>
    </w:p>
    <w:p w14:paraId="37D59451" w14:textId="77777777" w:rsidR="000D1972" w:rsidRDefault="00475E4D">
      <w:pPr>
        <w:numPr>
          <w:ilvl w:val="0"/>
          <w:numId w:val="332"/>
        </w:numPr>
        <w:spacing w:after="60"/>
      </w:pPr>
      <w:r w:rsidRPr="006F3117">
        <w:t>Takes [</w:t>
      </w:r>
      <w:r w:rsidRPr="006F3117">
        <w:rPr>
          <w:i/>
        </w:rPr>
        <w:t>Assignment: organization-defined actions</w:t>
      </w:r>
      <w:r w:rsidRPr="006F3117">
        <w:t>] when privileged role assignments are no longer appropriate.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8035"/>
      </w:tblGrid>
      <w:tr w:rsidR="00491616" w:rsidRPr="002C3786" w14:paraId="37D59454" w14:textId="77777777" w:rsidTr="007B45C2">
        <w:trPr>
          <w:cantSplit/>
          <w:trHeight w:val="377"/>
          <w:tblHeader/>
        </w:trPr>
        <w:tc>
          <w:tcPr>
            <w:tcW w:w="811" w:type="pct"/>
            <w:shd w:val="clear" w:color="auto" w:fill="DBE5F1" w:themeFill="accent1" w:themeFillTint="33"/>
            <w:tcMar>
              <w:top w:w="43" w:type="dxa"/>
              <w:bottom w:w="43" w:type="dxa"/>
            </w:tcMar>
          </w:tcPr>
          <w:p w14:paraId="37D59452" w14:textId="77777777" w:rsidR="00491616" w:rsidRPr="002C3786" w:rsidRDefault="00491616" w:rsidP="00E215F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AC-2 (7)</w:t>
            </w:r>
          </w:p>
        </w:tc>
        <w:tc>
          <w:tcPr>
            <w:tcW w:w="4189" w:type="pct"/>
            <w:shd w:val="clear" w:color="auto" w:fill="DBE5F1" w:themeFill="accent1" w:themeFillTint="33"/>
          </w:tcPr>
          <w:p w14:paraId="37D59453" w14:textId="77777777" w:rsidR="00491616" w:rsidRPr="002C3786" w:rsidRDefault="00491616" w:rsidP="00E215F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Control</w:t>
            </w:r>
            <w:r w:rsidR="00915AA7" w:rsidRPr="002C3786">
              <w:rPr>
                <w:spacing w:val="-5"/>
                <w:sz w:val="20"/>
              </w:rPr>
              <w:t xml:space="preserve"> Enhancement</w:t>
            </w:r>
            <w:r w:rsidRPr="002C3786">
              <w:rPr>
                <w:spacing w:val="-5"/>
                <w:sz w:val="20"/>
              </w:rPr>
              <w:t xml:space="preserve"> Summary Information</w:t>
            </w:r>
          </w:p>
        </w:tc>
      </w:tr>
      <w:tr w:rsidR="00B2536C" w:rsidRPr="002C3786" w14:paraId="37D59456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455" w14:textId="77777777" w:rsidR="00B2536C" w:rsidRPr="002C3786" w:rsidRDefault="004C695D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Responsible Role:</w:t>
            </w:r>
          </w:p>
        </w:tc>
      </w:tr>
      <w:tr w:rsidR="001E6796" w:rsidRPr="002C3786" w14:paraId="37D59458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457" w14:textId="77777777" w:rsidR="000D1972" w:rsidRDefault="001E6796">
            <w:pPr>
              <w:pStyle w:val="GSAParameter"/>
              <w:rPr>
                <w:color w:val="4F81BD" w:themeColor="accent1"/>
              </w:rPr>
            </w:pPr>
            <w:bookmarkStart w:id="89" w:name="_Toc383441868"/>
            <w:bookmarkStart w:id="90" w:name="_Toc383444083"/>
            <w:bookmarkStart w:id="91" w:name="_Toc388623258"/>
            <w:r>
              <w:t>Parameter AC-2(7)(c):</w:t>
            </w:r>
            <w:bookmarkEnd w:id="89"/>
            <w:bookmarkEnd w:id="90"/>
            <w:bookmarkEnd w:id="91"/>
          </w:p>
        </w:tc>
      </w:tr>
      <w:tr w:rsidR="00491616" w:rsidRPr="002C3786" w14:paraId="37D5945F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459" w14:textId="77777777" w:rsidR="00491616" w:rsidRPr="002C3786" w:rsidRDefault="00491616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Implementat</w:t>
            </w:r>
            <w:r w:rsidR="00C96FCF" w:rsidRPr="002C3786">
              <w:rPr>
                <w:spacing w:val="-5"/>
                <w:sz w:val="20"/>
              </w:rPr>
              <w:t>ion Status</w:t>
            </w:r>
            <w:r w:rsidRPr="002C3786">
              <w:rPr>
                <w:spacing w:val="-5"/>
                <w:sz w:val="20"/>
              </w:rPr>
              <w:t xml:space="preserve"> (check all that apply):</w:t>
            </w:r>
          </w:p>
          <w:p w14:paraId="37D5945A" w14:textId="77777777" w:rsidR="00491616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491616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442A0" w:rsidRPr="002C3786">
              <w:rPr>
                <w:spacing w:val="-5"/>
                <w:sz w:val="20"/>
              </w:rPr>
              <w:t xml:space="preserve"> Implemented</w:t>
            </w:r>
          </w:p>
          <w:p w14:paraId="37D5945B" w14:textId="77777777" w:rsidR="00491616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491616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491616" w:rsidRPr="002C3786">
              <w:rPr>
                <w:spacing w:val="-5"/>
                <w:sz w:val="20"/>
              </w:rPr>
              <w:t xml:space="preserve"> Partially implemented</w:t>
            </w:r>
          </w:p>
          <w:p w14:paraId="37D5945C" w14:textId="77777777" w:rsidR="00491616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491616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491616" w:rsidRPr="002C3786">
              <w:rPr>
                <w:spacing w:val="-5"/>
                <w:sz w:val="20"/>
              </w:rPr>
              <w:t xml:space="preserve"> Planned</w:t>
            </w:r>
          </w:p>
          <w:p w14:paraId="37D5945D" w14:textId="77777777" w:rsidR="00491616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491616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491616" w:rsidRPr="002C3786">
              <w:rPr>
                <w:spacing w:val="-5"/>
                <w:sz w:val="20"/>
              </w:rPr>
              <w:t xml:space="preserve"> Alternative implementation</w:t>
            </w:r>
          </w:p>
          <w:p w14:paraId="37D5945E" w14:textId="77777777" w:rsidR="00491616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491616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491616" w:rsidRPr="002C3786">
              <w:rPr>
                <w:spacing w:val="-5"/>
                <w:sz w:val="20"/>
              </w:rPr>
              <w:t xml:space="preserve"> Not applicable</w:t>
            </w:r>
          </w:p>
        </w:tc>
      </w:tr>
      <w:tr w:rsidR="00491616" w:rsidRPr="002C3786" w14:paraId="37D59468" w14:textId="77777777" w:rsidTr="0077441A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460" w14:textId="77777777" w:rsidR="00491616" w:rsidRPr="002C3786" w:rsidRDefault="00491616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Control Origination</w:t>
            </w:r>
            <w:r w:rsidR="00DC0132" w:rsidRPr="002C3786">
              <w:rPr>
                <w:spacing w:val="-5"/>
                <w:sz w:val="20"/>
              </w:rPr>
              <w:t xml:space="preserve"> (check all that apply)</w:t>
            </w:r>
            <w:r w:rsidRPr="002C3786">
              <w:rPr>
                <w:spacing w:val="-5"/>
                <w:sz w:val="20"/>
              </w:rPr>
              <w:t>:</w:t>
            </w:r>
          </w:p>
          <w:p w14:paraId="37D59461" w14:textId="77777777" w:rsidR="00345253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Service Provider</w:t>
            </w:r>
            <w:r w:rsidR="00DC0132" w:rsidRPr="002C3786">
              <w:rPr>
                <w:spacing w:val="-5"/>
                <w:sz w:val="20"/>
              </w:rPr>
              <w:t xml:space="preserve"> Corporate</w:t>
            </w:r>
          </w:p>
          <w:p w14:paraId="37D59462" w14:textId="77777777" w:rsidR="00345253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345253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DC0132" w:rsidRPr="002C3786">
              <w:rPr>
                <w:spacing w:val="-5"/>
                <w:sz w:val="20"/>
              </w:rPr>
              <w:t xml:space="preserve"> Service Provider System Specific</w:t>
            </w:r>
          </w:p>
          <w:p w14:paraId="37D59463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345253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DC0132" w:rsidRPr="002C3786">
              <w:rPr>
                <w:spacing w:val="-5"/>
                <w:sz w:val="20"/>
              </w:rPr>
              <w:t xml:space="preserve"> Service Provider Hybrid (</w:t>
            </w:r>
            <w:r w:rsidR="00F55DCA" w:rsidRPr="002C3786">
              <w:rPr>
                <w:spacing w:val="-5"/>
                <w:sz w:val="20"/>
              </w:rPr>
              <w:t>Corporate</w:t>
            </w:r>
            <w:r w:rsidR="00DC0132" w:rsidRPr="002C3786">
              <w:rPr>
                <w:spacing w:val="-5"/>
                <w:sz w:val="20"/>
              </w:rPr>
              <w:t xml:space="preserve"> and System Specific)</w:t>
            </w:r>
          </w:p>
          <w:p w14:paraId="37D59464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Configured by Customer (Customer System Specific) </w:t>
            </w:r>
          </w:p>
          <w:p w14:paraId="37D59465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Provided by Customer (Customer System Specific) </w:t>
            </w:r>
          </w:p>
          <w:p w14:paraId="37D59466" w14:textId="77777777" w:rsidR="00605B9A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DC0132" w:rsidRPr="002C3786">
              <w:rPr>
                <w:spacing w:val="-5"/>
                <w:sz w:val="20"/>
              </w:rPr>
              <w:t xml:space="preserve"> Shared</w:t>
            </w:r>
            <w:r w:rsidR="00CD03DC" w:rsidRPr="002C3786">
              <w:rPr>
                <w:spacing w:val="-5"/>
                <w:sz w:val="20"/>
              </w:rPr>
              <w:t xml:space="preserve"> (Service Provider and Customer</w:t>
            </w:r>
            <w:r w:rsidR="00DC0132" w:rsidRPr="002C3786">
              <w:rPr>
                <w:spacing w:val="-5"/>
                <w:sz w:val="20"/>
              </w:rPr>
              <w:t xml:space="preserve"> Responsibility</w:t>
            </w:r>
            <w:r w:rsidR="00CD03DC" w:rsidRPr="002C3786">
              <w:rPr>
                <w:spacing w:val="-5"/>
                <w:sz w:val="20"/>
              </w:rPr>
              <w:t>)</w:t>
            </w:r>
          </w:p>
          <w:p w14:paraId="37D59467" w14:textId="77777777" w:rsidR="00491616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05B9A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05B9A" w:rsidRPr="002C3786">
              <w:rPr>
                <w:spacing w:val="-5"/>
                <w:sz w:val="20"/>
              </w:rPr>
              <w:t xml:space="preserve"> Inherited from pre-existing Provisional Authorization (PA) for &lt;</w:t>
            </w:r>
            <w:r w:rsidR="00F3531F">
              <w:rPr>
                <w:b/>
                <w:color w:val="365F91" w:themeColor="accent1" w:themeShade="BF"/>
                <w:spacing w:val="-5"/>
                <w:sz w:val="20"/>
              </w:rPr>
              <w:t>Information System Abbreviation</w:t>
            </w:r>
            <w:r w:rsidR="00605B9A" w:rsidRPr="002C3786">
              <w:rPr>
                <w:spacing w:val="-5"/>
                <w:sz w:val="20"/>
              </w:rPr>
              <w:t>&gt;, &lt;</w:t>
            </w:r>
            <w:r w:rsidR="00605B9A" w:rsidRPr="002C3786">
              <w:rPr>
                <w:b/>
                <w:color w:val="365F91" w:themeColor="accent1" w:themeShade="BF"/>
                <w:spacing w:val="-5"/>
                <w:sz w:val="20"/>
              </w:rPr>
              <w:t>Date of PA</w:t>
            </w:r>
            <w:r w:rsidR="00605B9A" w:rsidRPr="002C3786">
              <w:rPr>
                <w:spacing w:val="-5"/>
                <w:sz w:val="20"/>
              </w:rPr>
              <w:t>&gt;</w:t>
            </w:r>
          </w:p>
        </w:tc>
      </w:tr>
    </w:tbl>
    <w:p w14:paraId="37D59469" w14:textId="77777777" w:rsidR="00491616" w:rsidRPr="002C3786" w:rsidRDefault="00491616" w:rsidP="00E215FD">
      <w:pPr>
        <w:rPr>
          <w:b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24"/>
        <w:gridCol w:w="8641"/>
      </w:tblGrid>
      <w:tr w:rsidR="00491616" w:rsidRPr="002C3786" w14:paraId="37D5946B" w14:textId="77777777" w:rsidTr="0077441A">
        <w:trPr>
          <w:cantSplit/>
          <w:trHeight w:val="475"/>
          <w:tblHeader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37D5946A" w14:textId="77777777" w:rsidR="00491616" w:rsidRPr="002C3786" w:rsidRDefault="00491616" w:rsidP="00E215FD">
            <w:pPr>
              <w:pStyle w:val="TableText-Bold"/>
              <w:spacing w:before="0" w:after="120"/>
              <w:jc w:val="center"/>
              <w:rPr>
                <w:rFonts w:ascii="Times New Roman" w:hAnsi="Times New Roman"/>
                <w:b w:val="0"/>
              </w:rPr>
            </w:pPr>
            <w:r w:rsidRPr="002C3786">
              <w:rPr>
                <w:rFonts w:ascii="Times New Roman" w:hAnsi="Times New Roman"/>
                <w:b w:val="0"/>
              </w:rPr>
              <w:t xml:space="preserve">AC-2 (7) </w:t>
            </w:r>
            <w:r w:rsidR="00460982" w:rsidRPr="002C3786">
              <w:rPr>
                <w:rFonts w:ascii="Times New Roman" w:hAnsi="Times New Roman"/>
                <w:b w:val="0"/>
              </w:rPr>
              <w:t>What is the solution and how is it implemented</w:t>
            </w:r>
            <w:r w:rsidR="00D633D4" w:rsidRPr="002C3786">
              <w:rPr>
                <w:rFonts w:ascii="Times New Roman" w:hAnsi="Times New Roman"/>
                <w:b w:val="0"/>
              </w:rPr>
              <w:t>?</w:t>
            </w:r>
          </w:p>
        </w:tc>
      </w:tr>
      <w:tr w:rsidR="00990A32" w:rsidRPr="002C3786" w14:paraId="37D5946E" w14:textId="77777777" w:rsidTr="00990A32">
        <w:trPr>
          <w:trHeight w:val="1097"/>
        </w:trPr>
        <w:tc>
          <w:tcPr>
            <w:tcW w:w="483" w:type="pct"/>
            <w:tcBorders>
              <w:right w:val="nil"/>
            </w:tcBorders>
            <w:shd w:val="clear" w:color="auto" w:fill="DBE5F1" w:themeFill="accent1" w:themeFillTint="33"/>
          </w:tcPr>
          <w:p w14:paraId="37D5946C" w14:textId="77777777" w:rsidR="00990A32" w:rsidRPr="002C3786" w:rsidRDefault="00990A32" w:rsidP="00E215FD">
            <w:pPr>
              <w:pStyle w:val="Table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3786">
              <w:rPr>
                <w:rFonts w:ascii="Times New Roman" w:hAnsi="Times New Roman" w:cs="Times New Roman"/>
                <w:sz w:val="20"/>
                <w:szCs w:val="20"/>
              </w:rPr>
              <w:t>Part a</w:t>
            </w:r>
          </w:p>
        </w:tc>
        <w:tc>
          <w:tcPr>
            <w:tcW w:w="4517" w:type="pct"/>
            <w:tcMar>
              <w:top w:w="43" w:type="dxa"/>
              <w:bottom w:w="43" w:type="dxa"/>
            </w:tcMar>
          </w:tcPr>
          <w:p w14:paraId="37D5946D" w14:textId="77777777" w:rsidR="00990A32" w:rsidRPr="002C3786" w:rsidRDefault="00990A32" w:rsidP="00E215FD">
            <w:pPr>
              <w:pStyle w:val="Table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0A32" w:rsidRPr="002C3786" w14:paraId="37D59471" w14:textId="77777777" w:rsidTr="00990A32">
        <w:trPr>
          <w:trHeight w:val="1097"/>
        </w:trPr>
        <w:tc>
          <w:tcPr>
            <w:tcW w:w="483" w:type="pct"/>
            <w:tcBorders>
              <w:right w:val="nil"/>
            </w:tcBorders>
            <w:shd w:val="clear" w:color="auto" w:fill="DBE5F1" w:themeFill="accent1" w:themeFillTint="33"/>
          </w:tcPr>
          <w:p w14:paraId="37D5946F" w14:textId="77777777" w:rsidR="00990A32" w:rsidRPr="002C3786" w:rsidRDefault="00990A32" w:rsidP="00E215FD">
            <w:pPr>
              <w:pStyle w:val="Table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3786">
              <w:rPr>
                <w:rFonts w:ascii="Times New Roman" w:hAnsi="Times New Roman" w:cs="Times New Roman"/>
                <w:sz w:val="20"/>
                <w:szCs w:val="20"/>
              </w:rPr>
              <w:t>Part b</w:t>
            </w:r>
          </w:p>
        </w:tc>
        <w:tc>
          <w:tcPr>
            <w:tcW w:w="4517" w:type="pct"/>
            <w:tcMar>
              <w:top w:w="43" w:type="dxa"/>
              <w:bottom w:w="43" w:type="dxa"/>
            </w:tcMar>
          </w:tcPr>
          <w:p w14:paraId="37D59470" w14:textId="77777777" w:rsidR="00990A32" w:rsidRPr="002C3786" w:rsidRDefault="00990A32" w:rsidP="00E215FD">
            <w:pPr>
              <w:pStyle w:val="TableText-Bold"/>
              <w:spacing w:before="0" w:after="120"/>
              <w:rPr>
                <w:rFonts w:ascii="Times New Roman" w:hAnsi="Times New Roman"/>
                <w:b w:val="0"/>
              </w:rPr>
            </w:pPr>
          </w:p>
        </w:tc>
      </w:tr>
      <w:tr w:rsidR="00475E4D" w:rsidRPr="002C3786" w14:paraId="37D59474" w14:textId="77777777" w:rsidTr="00990A32">
        <w:trPr>
          <w:trHeight w:val="1097"/>
        </w:trPr>
        <w:tc>
          <w:tcPr>
            <w:tcW w:w="483" w:type="pct"/>
            <w:tcBorders>
              <w:right w:val="nil"/>
            </w:tcBorders>
            <w:shd w:val="clear" w:color="auto" w:fill="DBE5F1" w:themeFill="accent1" w:themeFillTint="33"/>
          </w:tcPr>
          <w:p w14:paraId="37D59472" w14:textId="77777777" w:rsidR="00475E4D" w:rsidRPr="002C3786" w:rsidRDefault="00475E4D" w:rsidP="00E215FD">
            <w:pPr>
              <w:pStyle w:val="Table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 c</w:t>
            </w:r>
          </w:p>
        </w:tc>
        <w:tc>
          <w:tcPr>
            <w:tcW w:w="4517" w:type="pct"/>
            <w:tcMar>
              <w:top w:w="43" w:type="dxa"/>
              <w:bottom w:w="43" w:type="dxa"/>
            </w:tcMar>
          </w:tcPr>
          <w:p w14:paraId="37D59473" w14:textId="77777777" w:rsidR="00475E4D" w:rsidRPr="002C3786" w:rsidRDefault="00475E4D" w:rsidP="00E215FD">
            <w:pPr>
              <w:pStyle w:val="TableText-Bold"/>
              <w:spacing w:before="0" w:after="120"/>
              <w:rPr>
                <w:rFonts w:ascii="Times New Roman" w:hAnsi="Times New Roman"/>
                <w:b w:val="0"/>
              </w:rPr>
            </w:pPr>
          </w:p>
        </w:tc>
      </w:tr>
    </w:tbl>
    <w:p w14:paraId="37D59475" w14:textId="77777777" w:rsidR="00491616" w:rsidRDefault="00491616" w:rsidP="00E215FD">
      <w:pPr>
        <w:rPr>
          <w:b/>
        </w:rPr>
      </w:pPr>
    </w:p>
    <w:p w14:paraId="37D59476" w14:textId="77777777" w:rsidR="000D1972" w:rsidRDefault="00536A31">
      <w:pPr>
        <w:pStyle w:val="GSAEnhancement"/>
        <w:rPr>
          <w:rFonts w:eastAsia="Times New Roman"/>
        </w:rPr>
      </w:pPr>
      <w:bookmarkStart w:id="92" w:name="_Toc383429268"/>
      <w:bookmarkStart w:id="93" w:name="_Toc383430517"/>
      <w:bookmarkStart w:id="94" w:name="_Toc383433201"/>
      <w:bookmarkStart w:id="95" w:name="_Toc383444433"/>
      <w:bookmarkStart w:id="96" w:name="_Toc385594072"/>
      <w:bookmarkStart w:id="97" w:name="_Toc385594464"/>
      <w:bookmarkStart w:id="98" w:name="_Toc385594852"/>
      <w:bookmarkStart w:id="99" w:name="_Toc388620707"/>
      <w:r w:rsidRPr="002C3786">
        <w:rPr>
          <w:rFonts w:eastAsia="Times New Roman"/>
        </w:rPr>
        <w:t>Control Enhancement AC-</w:t>
      </w:r>
      <w:r>
        <w:rPr>
          <w:rFonts w:eastAsia="Times New Roman"/>
        </w:rPr>
        <w:t>2</w:t>
      </w:r>
      <w:r w:rsidRPr="002C3786">
        <w:rPr>
          <w:rFonts w:eastAsia="Times New Roman"/>
        </w:rPr>
        <w:t xml:space="preserve"> (</w:t>
      </w:r>
      <w:r>
        <w:rPr>
          <w:rFonts w:eastAsia="Times New Roman"/>
        </w:rPr>
        <w:t>9</w:t>
      </w:r>
      <w:r w:rsidRPr="002C3786">
        <w:rPr>
          <w:rFonts w:eastAsia="Times New Roman"/>
        </w:rPr>
        <w:t>)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37D59477" w14:textId="77777777" w:rsidR="001E6796" w:rsidRDefault="00536A31" w:rsidP="00536A31">
      <w:pPr>
        <w:rPr>
          <w:rFonts w:eastAsia="Times New Roman"/>
        </w:rPr>
      </w:pPr>
      <w:r w:rsidRPr="00536A31">
        <w:rPr>
          <w:rFonts w:eastAsia="Times New Roman"/>
        </w:rPr>
        <w:t>The organization only permits the use of shared/group accounts that meet [</w:t>
      </w:r>
      <w:r w:rsidR="00AE3199" w:rsidRPr="00AE3199">
        <w:rPr>
          <w:rFonts w:eastAsia="Times New Roman"/>
          <w:i/>
        </w:rPr>
        <w:t>Assignment: organization-defined conditions for establishing shared/group accounts</w:t>
      </w:r>
      <w:r w:rsidRPr="00536A31">
        <w:rPr>
          <w:rFonts w:eastAsia="Times New Roman"/>
        </w:rPr>
        <w:t>].</w:t>
      </w:r>
    </w:p>
    <w:p w14:paraId="37D59478" w14:textId="77777777" w:rsidR="000D1972" w:rsidRDefault="00536A31">
      <w:pPr>
        <w:pStyle w:val="GSAGuidance"/>
        <w:rPr>
          <w:rFonts w:eastAsia="Calibri"/>
        </w:rPr>
      </w:pPr>
      <w:r w:rsidRPr="002C3786">
        <w:rPr>
          <w:rFonts w:eastAsia="Calibri"/>
          <w:b/>
        </w:rPr>
        <w:t>AC-2 (</w:t>
      </w:r>
      <w:r w:rsidR="002162E5">
        <w:rPr>
          <w:rFonts w:eastAsia="Calibri"/>
          <w:b/>
        </w:rPr>
        <w:t>9</w:t>
      </w:r>
      <w:r w:rsidRPr="002C3786">
        <w:rPr>
          <w:rFonts w:eastAsia="Calibri"/>
          <w:b/>
        </w:rPr>
        <w:t>) Additional FedRAMP Requirements and Guidance:</w:t>
      </w:r>
      <w:r w:rsidR="00AE3199" w:rsidRPr="00AE3199">
        <w:rPr>
          <w:rFonts w:eastAsia="Calibri"/>
          <w:b/>
        </w:rPr>
        <w:t xml:space="preserve"> </w:t>
      </w:r>
      <w:r w:rsidRPr="001600E2">
        <w:rPr>
          <w:rFonts w:eastAsia="Calibri"/>
        </w:rPr>
        <w:t>Required if shared/group accounts are deployed.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8035"/>
      </w:tblGrid>
      <w:tr w:rsidR="00536A31" w:rsidRPr="002C3786" w14:paraId="37D5947B" w14:textId="77777777" w:rsidTr="00AE31F6">
        <w:trPr>
          <w:cantSplit/>
          <w:trHeight w:val="377"/>
          <w:tblHeader/>
        </w:trPr>
        <w:tc>
          <w:tcPr>
            <w:tcW w:w="811" w:type="pct"/>
            <w:shd w:val="clear" w:color="auto" w:fill="DBE5F1" w:themeFill="accent1" w:themeFillTint="33"/>
            <w:tcMar>
              <w:top w:w="43" w:type="dxa"/>
              <w:bottom w:w="43" w:type="dxa"/>
            </w:tcMar>
          </w:tcPr>
          <w:p w14:paraId="37D59479" w14:textId="77777777" w:rsidR="00536A31" w:rsidRPr="002C3786" w:rsidRDefault="00536A31" w:rsidP="00AE31F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1600E2">
              <w:rPr>
                <w:rFonts w:eastAsia="Times New Roman"/>
                <w:sz w:val="20"/>
              </w:rPr>
              <w:t>AC-2 (9)</w:t>
            </w:r>
          </w:p>
        </w:tc>
        <w:tc>
          <w:tcPr>
            <w:tcW w:w="4189" w:type="pct"/>
            <w:shd w:val="clear" w:color="auto" w:fill="DBE5F1" w:themeFill="accent1" w:themeFillTint="33"/>
          </w:tcPr>
          <w:p w14:paraId="37D5947A" w14:textId="77777777" w:rsidR="00536A31" w:rsidRPr="002C3786" w:rsidRDefault="00536A31" w:rsidP="00AE31F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Control Enhancement Summary Information</w:t>
            </w:r>
          </w:p>
        </w:tc>
      </w:tr>
      <w:tr w:rsidR="00536A31" w:rsidRPr="002C3786" w14:paraId="37D5947D" w14:textId="77777777" w:rsidTr="00AE31F6">
        <w:trPr>
          <w:trHeight w:val="377"/>
        </w:trPr>
        <w:tc>
          <w:tcPr>
            <w:tcW w:w="5000" w:type="pct"/>
            <w:gridSpan w:val="2"/>
            <w:shd w:val="clear" w:color="auto" w:fill="auto"/>
            <w:tcMar>
              <w:top w:w="43" w:type="dxa"/>
              <w:bottom w:w="43" w:type="dxa"/>
            </w:tcMar>
          </w:tcPr>
          <w:p w14:paraId="37D5947C" w14:textId="77777777" w:rsidR="00536A31" w:rsidRPr="002C3786" w:rsidRDefault="00536A31" w:rsidP="001600E2">
            <w:pPr>
              <w:tabs>
                <w:tab w:val="left" w:pos="343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Responsible Role:</w:t>
            </w:r>
          </w:p>
        </w:tc>
      </w:tr>
      <w:tr w:rsidR="001E6796" w:rsidRPr="002C3786" w14:paraId="37D5947F" w14:textId="77777777" w:rsidTr="00AE31F6">
        <w:trPr>
          <w:trHeight w:val="377"/>
        </w:trPr>
        <w:tc>
          <w:tcPr>
            <w:tcW w:w="5000" w:type="pct"/>
            <w:gridSpan w:val="2"/>
            <w:shd w:val="clear" w:color="auto" w:fill="auto"/>
            <w:tcMar>
              <w:top w:w="43" w:type="dxa"/>
              <w:bottom w:w="43" w:type="dxa"/>
            </w:tcMar>
          </w:tcPr>
          <w:p w14:paraId="37D5947E" w14:textId="77777777" w:rsidR="000D1972" w:rsidRDefault="001E6796">
            <w:pPr>
              <w:pStyle w:val="GSAParameter"/>
              <w:rPr>
                <w:color w:val="4F81BD" w:themeColor="accent1"/>
              </w:rPr>
            </w:pPr>
            <w:bookmarkStart w:id="100" w:name="_Toc383441869"/>
            <w:bookmarkStart w:id="101" w:name="_Toc383444084"/>
            <w:bookmarkStart w:id="102" w:name="_Toc388623259"/>
            <w:r>
              <w:t>Parameter AC-2(9):</w:t>
            </w:r>
            <w:bookmarkEnd w:id="100"/>
            <w:bookmarkEnd w:id="101"/>
            <w:bookmarkEnd w:id="102"/>
          </w:p>
        </w:tc>
      </w:tr>
      <w:tr w:rsidR="00536A31" w:rsidRPr="002C3786" w14:paraId="37D59486" w14:textId="77777777" w:rsidTr="00AE31F6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480" w14:textId="77777777" w:rsidR="00536A31" w:rsidRPr="002C3786" w:rsidRDefault="00536A31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Implementation Status (check all that apply):</w:t>
            </w:r>
          </w:p>
          <w:p w14:paraId="37D59481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Implemented</w:t>
            </w:r>
          </w:p>
          <w:p w14:paraId="37D59482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Partially implemented</w:t>
            </w:r>
          </w:p>
          <w:p w14:paraId="37D59483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Planned</w:t>
            </w:r>
          </w:p>
          <w:p w14:paraId="37D59484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Alternative implementation</w:t>
            </w:r>
          </w:p>
          <w:p w14:paraId="37D59485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Not applicable</w:t>
            </w:r>
          </w:p>
        </w:tc>
      </w:tr>
      <w:tr w:rsidR="00536A31" w:rsidRPr="002C3786" w14:paraId="37D5948F" w14:textId="77777777" w:rsidTr="00AE31F6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487" w14:textId="77777777" w:rsidR="00536A31" w:rsidRPr="002C3786" w:rsidRDefault="00536A31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lastRenderedPageBreak/>
              <w:t>Control Origination (check all that apply):</w:t>
            </w:r>
          </w:p>
          <w:p w14:paraId="37D59488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Service Provider Corporate</w:t>
            </w:r>
          </w:p>
          <w:p w14:paraId="37D59489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Service Provider System Specific</w:t>
            </w:r>
          </w:p>
          <w:p w14:paraId="37D5948A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Service Provider Hybrid (Corporate and System Specific)</w:t>
            </w:r>
          </w:p>
          <w:p w14:paraId="37D5948B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Configured by Customer (Customer System Specific) </w:t>
            </w:r>
          </w:p>
          <w:p w14:paraId="37D5948C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Provided by Customer (Customer System Specific) </w:t>
            </w:r>
          </w:p>
          <w:p w14:paraId="37D5948D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Shared (Service Provider and Customer Responsibility)</w:t>
            </w:r>
          </w:p>
          <w:p w14:paraId="37D5948E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Inherited from pre-existing Provisional Authorization (PA) for &lt;</w:t>
            </w:r>
            <w:r w:rsidR="00F3531F">
              <w:rPr>
                <w:b/>
                <w:color w:val="365F91" w:themeColor="accent1" w:themeShade="BF"/>
                <w:spacing w:val="-5"/>
                <w:sz w:val="20"/>
              </w:rPr>
              <w:t>Information System Abbreviation</w:t>
            </w:r>
            <w:r w:rsidR="00536A31" w:rsidRPr="002C3786">
              <w:rPr>
                <w:spacing w:val="-5"/>
                <w:sz w:val="20"/>
              </w:rPr>
              <w:t>&gt;, &lt;</w:t>
            </w:r>
            <w:r w:rsidR="00536A31" w:rsidRPr="002C3786">
              <w:rPr>
                <w:b/>
                <w:color w:val="365F91" w:themeColor="accent1" w:themeShade="BF"/>
                <w:spacing w:val="-5"/>
                <w:sz w:val="20"/>
              </w:rPr>
              <w:t>Date of PA</w:t>
            </w:r>
            <w:r w:rsidR="00536A31" w:rsidRPr="002C3786">
              <w:rPr>
                <w:spacing w:val="-5"/>
                <w:sz w:val="20"/>
              </w:rPr>
              <w:t>&gt;</w:t>
            </w:r>
          </w:p>
        </w:tc>
      </w:tr>
    </w:tbl>
    <w:p w14:paraId="37D59490" w14:textId="77777777" w:rsidR="00536A31" w:rsidRPr="002C3786" w:rsidRDefault="00536A31" w:rsidP="00536A31">
      <w:pPr>
        <w:rPr>
          <w:rFonts w:eastAsia="Times New Roman"/>
          <w:b/>
          <w:bCs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65"/>
      </w:tblGrid>
      <w:tr w:rsidR="00536A31" w:rsidRPr="002C3786" w14:paraId="37D59492" w14:textId="77777777" w:rsidTr="00DB46E7">
        <w:trPr>
          <w:cantSplit/>
          <w:trHeight w:val="475"/>
          <w:tblHeader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7D59491" w14:textId="77777777" w:rsidR="00536A31" w:rsidRPr="002C3786" w:rsidRDefault="006B29D5" w:rsidP="00AE31F6">
            <w:pPr>
              <w:pStyle w:val="TableText-Bold"/>
              <w:spacing w:before="0" w:after="120"/>
              <w:jc w:val="center"/>
              <w:rPr>
                <w:rFonts w:ascii="Times New Roman" w:hAnsi="Times New Roman"/>
                <w:b w:val="0"/>
              </w:rPr>
            </w:pPr>
            <w:r w:rsidRPr="006B29D5">
              <w:rPr>
                <w:rFonts w:ascii="Times New Roman" w:hAnsi="Times New Roman"/>
                <w:b w:val="0"/>
              </w:rPr>
              <w:t>AC-2 (9)</w:t>
            </w:r>
            <w:r w:rsidR="00536A31" w:rsidRPr="002C3786">
              <w:rPr>
                <w:rFonts w:ascii="Times New Roman" w:hAnsi="Times New Roman"/>
                <w:b w:val="0"/>
              </w:rPr>
              <w:t xml:space="preserve"> What is the solution and how is it implemented?</w:t>
            </w:r>
          </w:p>
        </w:tc>
      </w:tr>
      <w:tr w:rsidR="00DB46E7" w:rsidRPr="002C3786" w14:paraId="37D59494" w14:textId="77777777" w:rsidTr="00DB46E7">
        <w:trPr>
          <w:trHeight w:val="1097"/>
        </w:trPr>
        <w:tc>
          <w:tcPr>
            <w:tcW w:w="5000" w:type="pct"/>
            <w:shd w:val="clear" w:color="auto" w:fill="auto"/>
          </w:tcPr>
          <w:p w14:paraId="37D59493" w14:textId="77777777" w:rsidR="00DB46E7" w:rsidRPr="002C3786" w:rsidRDefault="00DB46E7" w:rsidP="00AE31F6">
            <w:pPr>
              <w:pStyle w:val="Table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D59495" w14:textId="77777777" w:rsidR="00536A31" w:rsidRPr="002C3786" w:rsidRDefault="00536A31" w:rsidP="00536A31">
      <w:pPr>
        <w:rPr>
          <w:rFonts w:eastAsia="Times New Roman"/>
          <w:b/>
          <w:bCs/>
        </w:rPr>
      </w:pPr>
    </w:p>
    <w:p w14:paraId="37D59496" w14:textId="77777777" w:rsidR="000D1972" w:rsidRDefault="00536A31">
      <w:pPr>
        <w:pStyle w:val="GSAEnhancement"/>
        <w:rPr>
          <w:rFonts w:eastAsia="Times New Roman"/>
        </w:rPr>
      </w:pPr>
      <w:bookmarkStart w:id="103" w:name="_Toc383429269"/>
      <w:bookmarkStart w:id="104" w:name="_Toc383430518"/>
      <w:bookmarkStart w:id="105" w:name="_Toc383433202"/>
      <w:bookmarkStart w:id="106" w:name="_Toc383444434"/>
      <w:bookmarkStart w:id="107" w:name="_Toc385594073"/>
      <w:bookmarkStart w:id="108" w:name="_Toc385594465"/>
      <w:bookmarkStart w:id="109" w:name="_Toc385594853"/>
      <w:bookmarkStart w:id="110" w:name="_Toc388620708"/>
      <w:r>
        <w:rPr>
          <w:rFonts w:eastAsia="Times New Roman"/>
        </w:rPr>
        <w:t>Control Enhancement AC-2 (10</w:t>
      </w:r>
      <w:r w:rsidRPr="002C3786">
        <w:rPr>
          <w:rFonts w:eastAsia="Times New Roman"/>
        </w:rPr>
        <w:t>)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37D59497" w14:textId="77777777" w:rsidR="006B29D5" w:rsidRDefault="006B29D5" w:rsidP="00536A31">
      <w:pPr>
        <w:autoSpaceDE w:val="0"/>
        <w:autoSpaceDN w:val="0"/>
        <w:adjustRightInd w:val="0"/>
        <w:rPr>
          <w:rFonts w:eastAsia="Times New Roman"/>
        </w:rPr>
      </w:pPr>
      <w:r w:rsidRPr="006B29D5">
        <w:rPr>
          <w:rFonts w:eastAsia="Times New Roman"/>
        </w:rPr>
        <w:t>The information system terminates shared/group account credentials when members leave the group.</w:t>
      </w:r>
    </w:p>
    <w:p w14:paraId="37D59498" w14:textId="77777777" w:rsidR="000D1972" w:rsidRDefault="006B29D5">
      <w:pPr>
        <w:pStyle w:val="GSAGuidance"/>
        <w:rPr>
          <w:rFonts w:eastAsia="Calibri"/>
        </w:rPr>
      </w:pPr>
      <w:r>
        <w:rPr>
          <w:rFonts w:eastAsia="Calibri"/>
          <w:b/>
        </w:rPr>
        <w:t>AC-2 (10</w:t>
      </w:r>
      <w:r w:rsidRPr="002C3786">
        <w:rPr>
          <w:rFonts w:eastAsia="Calibri"/>
          <w:b/>
        </w:rPr>
        <w:t>) Additional FedRAMP Requirements and Guidance:</w:t>
      </w:r>
      <w:r w:rsidR="00AE3199" w:rsidRPr="00AE3199">
        <w:rPr>
          <w:rFonts w:eastAsia="Calibri"/>
          <w:b/>
        </w:rPr>
        <w:t xml:space="preserve"> </w:t>
      </w:r>
      <w:r w:rsidRPr="00740CFD">
        <w:rPr>
          <w:rFonts w:eastAsia="Calibri"/>
        </w:rPr>
        <w:t>Required if shared/group accounts are deployed.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8035"/>
      </w:tblGrid>
      <w:tr w:rsidR="00536A31" w:rsidRPr="002C3786" w14:paraId="37D5949B" w14:textId="77777777" w:rsidTr="00AE31F6">
        <w:trPr>
          <w:cantSplit/>
          <w:trHeight w:val="377"/>
          <w:tblHeader/>
        </w:trPr>
        <w:tc>
          <w:tcPr>
            <w:tcW w:w="811" w:type="pct"/>
            <w:shd w:val="clear" w:color="auto" w:fill="DBE5F1" w:themeFill="accent1" w:themeFillTint="33"/>
            <w:tcMar>
              <w:top w:w="43" w:type="dxa"/>
              <w:bottom w:w="43" w:type="dxa"/>
            </w:tcMar>
          </w:tcPr>
          <w:p w14:paraId="37D59499" w14:textId="77777777" w:rsidR="00536A31" w:rsidRPr="002C3786" w:rsidRDefault="00536A31" w:rsidP="00AE31F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AC-</w:t>
            </w:r>
            <w:r w:rsidR="006B29D5">
              <w:rPr>
                <w:spacing w:val="-5"/>
                <w:sz w:val="20"/>
              </w:rPr>
              <w:t>2</w:t>
            </w:r>
            <w:r w:rsidRPr="002C3786">
              <w:rPr>
                <w:spacing w:val="-5"/>
                <w:sz w:val="20"/>
              </w:rPr>
              <w:t xml:space="preserve"> (</w:t>
            </w:r>
            <w:r w:rsidR="006B29D5">
              <w:rPr>
                <w:spacing w:val="-5"/>
                <w:sz w:val="20"/>
              </w:rPr>
              <w:t>10</w:t>
            </w:r>
            <w:r w:rsidRPr="002C3786">
              <w:rPr>
                <w:spacing w:val="-5"/>
                <w:sz w:val="20"/>
              </w:rPr>
              <w:t>)</w:t>
            </w:r>
          </w:p>
        </w:tc>
        <w:tc>
          <w:tcPr>
            <w:tcW w:w="4189" w:type="pct"/>
            <w:shd w:val="clear" w:color="auto" w:fill="DBE5F1" w:themeFill="accent1" w:themeFillTint="33"/>
          </w:tcPr>
          <w:p w14:paraId="37D5949A" w14:textId="77777777" w:rsidR="00536A31" w:rsidRPr="002C3786" w:rsidRDefault="00536A31" w:rsidP="00AE31F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Control Enhancement Summary Information</w:t>
            </w:r>
          </w:p>
        </w:tc>
      </w:tr>
      <w:tr w:rsidR="00536A31" w:rsidRPr="002C3786" w14:paraId="37D5949D" w14:textId="77777777" w:rsidTr="00AE31F6">
        <w:trPr>
          <w:trHeight w:val="377"/>
        </w:trPr>
        <w:tc>
          <w:tcPr>
            <w:tcW w:w="5000" w:type="pct"/>
            <w:gridSpan w:val="2"/>
            <w:shd w:val="clear" w:color="auto" w:fill="auto"/>
            <w:tcMar>
              <w:top w:w="43" w:type="dxa"/>
              <w:bottom w:w="43" w:type="dxa"/>
            </w:tcMar>
          </w:tcPr>
          <w:p w14:paraId="37D5949C" w14:textId="77777777" w:rsidR="00536A31" w:rsidRPr="002C3786" w:rsidRDefault="00536A31" w:rsidP="00AE31F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Responsible Role:</w:t>
            </w:r>
          </w:p>
        </w:tc>
      </w:tr>
      <w:tr w:rsidR="00536A31" w:rsidRPr="002C3786" w14:paraId="37D594A4" w14:textId="77777777" w:rsidTr="00AE31F6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49E" w14:textId="77777777" w:rsidR="00536A31" w:rsidRPr="002C3786" w:rsidRDefault="00536A31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Implementation Status (check all that apply):</w:t>
            </w:r>
          </w:p>
          <w:p w14:paraId="37D5949F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Implemented</w:t>
            </w:r>
          </w:p>
          <w:p w14:paraId="37D594A0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Partially implemented</w:t>
            </w:r>
          </w:p>
          <w:p w14:paraId="37D594A1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Planned</w:t>
            </w:r>
          </w:p>
          <w:p w14:paraId="37D594A2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Alternative implementation</w:t>
            </w:r>
          </w:p>
          <w:p w14:paraId="37D594A3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Not applicable</w:t>
            </w:r>
          </w:p>
        </w:tc>
      </w:tr>
      <w:tr w:rsidR="00536A31" w:rsidRPr="002C3786" w14:paraId="37D594AD" w14:textId="77777777" w:rsidTr="00AE31F6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4A5" w14:textId="77777777" w:rsidR="00536A31" w:rsidRPr="002C3786" w:rsidRDefault="00536A31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lastRenderedPageBreak/>
              <w:t>Control Origination (check all that apply):</w:t>
            </w:r>
          </w:p>
          <w:p w14:paraId="37D594A6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Service Provider Corporate</w:t>
            </w:r>
          </w:p>
          <w:p w14:paraId="37D594A7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Service Provider System Specific</w:t>
            </w:r>
          </w:p>
          <w:p w14:paraId="37D594A8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Service Provider Hybrid (Corporate and System Specific)</w:t>
            </w:r>
          </w:p>
          <w:p w14:paraId="37D594A9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Configured by Customer (Customer System Specific) </w:t>
            </w:r>
          </w:p>
          <w:p w14:paraId="37D594AA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Provided by Customer (Customer System Specific) </w:t>
            </w:r>
          </w:p>
          <w:p w14:paraId="37D594AB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Shared (Service Provider and Customer Responsibility)</w:t>
            </w:r>
          </w:p>
          <w:p w14:paraId="37D594AC" w14:textId="77777777" w:rsidR="00536A31" w:rsidRPr="002C3786" w:rsidRDefault="0020781C" w:rsidP="00AE31F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536A31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536A31" w:rsidRPr="002C3786">
              <w:rPr>
                <w:spacing w:val="-5"/>
                <w:sz w:val="20"/>
              </w:rPr>
              <w:t xml:space="preserve"> Inherited from pre-existing Provisional Authorization (PA) for &lt;</w:t>
            </w:r>
            <w:r w:rsidR="00F3531F">
              <w:rPr>
                <w:b/>
                <w:color w:val="365F91" w:themeColor="accent1" w:themeShade="BF"/>
                <w:spacing w:val="-5"/>
                <w:sz w:val="20"/>
              </w:rPr>
              <w:t>Information System Abbreviation</w:t>
            </w:r>
            <w:r w:rsidR="00536A31" w:rsidRPr="002C3786">
              <w:rPr>
                <w:spacing w:val="-5"/>
                <w:sz w:val="20"/>
              </w:rPr>
              <w:t>&gt;, &lt;</w:t>
            </w:r>
            <w:r w:rsidR="00536A31" w:rsidRPr="002C3786">
              <w:rPr>
                <w:b/>
                <w:color w:val="365F91" w:themeColor="accent1" w:themeShade="BF"/>
                <w:spacing w:val="-5"/>
                <w:sz w:val="20"/>
              </w:rPr>
              <w:t>Date of PA</w:t>
            </w:r>
            <w:r w:rsidR="00536A31" w:rsidRPr="002C3786">
              <w:rPr>
                <w:spacing w:val="-5"/>
                <w:sz w:val="20"/>
              </w:rPr>
              <w:t>&gt;</w:t>
            </w:r>
          </w:p>
        </w:tc>
      </w:tr>
    </w:tbl>
    <w:p w14:paraId="37D594AE" w14:textId="77777777" w:rsidR="00536A31" w:rsidRPr="002C3786" w:rsidRDefault="00536A31" w:rsidP="00536A31">
      <w:pPr>
        <w:rPr>
          <w:rFonts w:eastAsia="Times New Roman"/>
          <w:b/>
          <w:bCs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65"/>
      </w:tblGrid>
      <w:tr w:rsidR="00536A31" w:rsidRPr="002C3786" w14:paraId="37D594B0" w14:textId="77777777" w:rsidTr="00DB46E7">
        <w:trPr>
          <w:cantSplit/>
          <w:trHeight w:val="475"/>
          <w:tblHeader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7D594AF" w14:textId="77777777" w:rsidR="00536A31" w:rsidRPr="002C3786" w:rsidRDefault="00536A31" w:rsidP="00AE31F6">
            <w:pPr>
              <w:pStyle w:val="TableText-Bold"/>
              <w:spacing w:before="0" w:after="120"/>
              <w:jc w:val="center"/>
              <w:rPr>
                <w:rFonts w:ascii="Times New Roman" w:hAnsi="Times New Roman"/>
                <w:b w:val="0"/>
              </w:rPr>
            </w:pPr>
            <w:r w:rsidRPr="002C3786">
              <w:rPr>
                <w:rFonts w:ascii="Times New Roman" w:hAnsi="Times New Roman"/>
                <w:b w:val="0"/>
              </w:rPr>
              <w:t>AC-</w:t>
            </w:r>
            <w:r w:rsidR="006B29D5">
              <w:rPr>
                <w:rFonts w:ascii="Times New Roman" w:hAnsi="Times New Roman"/>
                <w:b w:val="0"/>
              </w:rPr>
              <w:t>2</w:t>
            </w:r>
            <w:r w:rsidRPr="002C3786">
              <w:rPr>
                <w:rFonts w:ascii="Times New Roman" w:hAnsi="Times New Roman"/>
                <w:b w:val="0"/>
              </w:rPr>
              <w:t xml:space="preserve"> (</w:t>
            </w:r>
            <w:r w:rsidR="006B29D5">
              <w:rPr>
                <w:rFonts w:ascii="Times New Roman" w:hAnsi="Times New Roman"/>
                <w:b w:val="0"/>
              </w:rPr>
              <w:t>10</w:t>
            </w:r>
            <w:r w:rsidRPr="002C3786">
              <w:rPr>
                <w:rFonts w:ascii="Times New Roman" w:hAnsi="Times New Roman"/>
                <w:b w:val="0"/>
              </w:rPr>
              <w:t>) What is the solution and how is it implemented?</w:t>
            </w:r>
          </w:p>
        </w:tc>
      </w:tr>
      <w:tr w:rsidR="00DB46E7" w:rsidRPr="002C3786" w14:paraId="37D594B2" w14:textId="77777777" w:rsidTr="00DB46E7">
        <w:trPr>
          <w:trHeight w:val="1097"/>
        </w:trPr>
        <w:tc>
          <w:tcPr>
            <w:tcW w:w="5000" w:type="pct"/>
            <w:shd w:val="clear" w:color="auto" w:fill="auto"/>
          </w:tcPr>
          <w:p w14:paraId="37D594B1" w14:textId="77777777" w:rsidR="00DB46E7" w:rsidRPr="002C3786" w:rsidRDefault="00DB46E7" w:rsidP="00AE31F6">
            <w:pPr>
              <w:pStyle w:val="Table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D594B3" w14:textId="77777777" w:rsidR="00536A31" w:rsidRDefault="00536A31" w:rsidP="00E215FD">
      <w:pPr>
        <w:rPr>
          <w:b/>
        </w:rPr>
      </w:pPr>
    </w:p>
    <w:p w14:paraId="37D594B4" w14:textId="77777777" w:rsidR="000D1972" w:rsidRDefault="006B29D5">
      <w:pPr>
        <w:pStyle w:val="GSAEnhancement"/>
        <w:rPr>
          <w:rFonts w:eastAsia="Times New Roman"/>
        </w:rPr>
      </w:pPr>
      <w:bookmarkStart w:id="111" w:name="_Toc383429270"/>
      <w:bookmarkStart w:id="112" w:name="_Toc383430519"/>
      <w:bookmarkStart w:id="113" w:name="_Toc383433203"/>
      <w:bookmarkStart w:id="114" w:name="_Toc383444435"/>
      <w:bookmarkStart w:id="115" w:name="_Toc385594074"/>
      <w:bookmarkStart w:id="116" w:name="_Toc385594466"/>
      <w:bookmarkStart w:id="117" w:name="_Toc385594854"/>
      <w:bookmarkStart w:id="118" w:name="_Toc388620709"/>
      <w:r>
        <w:rPr>
          <w:rFonts w:eastAsia="Times New Roman"/>
        </w:rPr>
        <w:t>Control Enhancement AC-2 (12</w:t>
      </w:r>
      <w:r w:rsidRPr="002C3786">
        <w:rPr>
          <w:rFonts w:eastAsia="Times New Roman"/>
        </w:rPr>
        <w:t>)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37D594B5" w14:textId="77777777" w:rsidR="006B29D5" w:rsidRPr="001600E2" w:rsidRDefault="006B29D5" w:rsidP="001E6796">
      <w:pPr>
        <w:spacing w:after="60"/>
      </w:pPr>
      <w:r w:rsidRPr="001600E2">
        <w:t>The organization:</w:t>
      </w:r>
    </w:p>
    <w:p w14:paraId="37D594B6" w14:textId="77777777" w:rsidR="000D1972" w:rsidRDefault="006B29D5">
      <w:pPr>
        <w:numPr>
          <w:ilvl w:val="0"/>
          <w:numId w:val="341"/>
        </w:numPr>
        <w:spacing w:after="60"/>
      </w:pPr>
      <w:r w:rsidRPr="006F3117">
        <w:t>Monitors information system accounts for [</w:t>
      </w:r>
      <w:r w:rsidRPr="006F3117">
        <w:rPr>
          <w:i/>
        </w:rPr>
        <w:t>Assignment: organization-defined atypical use</w:t>
      </w:r>
      <w:r w:rsidRPr="006F3117">
        <w:t>]; and</w:t>
      </w:r>
    </w:p>
    <w:p w14:paraId="37D594B7" w14:textId="77777777" w:rsidR="000D1972" w:rsidRDefault="006B29D5">
      <w:pPr>
        <w:numPr>
          <w:ilvl w:val="0"/>
          <w:numId w:val="341"/>
        </w:numPr>
        <w:spacing w:after="60"/>
      </w:pPr>
      <w:r w:rsidRPr="006F3117">
        <w:t>Reports atypical usage of information system accounts to [</w:t>
      </w:r>
      <w:r w:rsidRPr="006F3117">
        <w:rPr>
          <w:i/>
        </w:rPr>
        <w:t>Assignment: organization-defined personnel or roles</w:t>
      </w:r>
      <w:r w:rsidRPr="006F3117">
        <w:t>].</w:t>
      </w:r>
    </w:p>
    <w:p w14:paraId="37D594B8" w14:textId="77777777" w:rsidR="000D1972" w:rsidRDefault="006B29D5">
      <w:pPr>
        <w:pStyle w:val="GSAGuidance"/>
        <w:rPr>
          <w:rFonts w:eastAsia="Calibri"/>
        </w:rPr>
      </w:pPr>
      <w:r>
        <w:rPr>
          <w:rFonts w:eastAsia="Calibri"/>
          <w:b/>
        </w:rPr>
        <w:t>AC-2 (12</w:t>
      </w:r>
      <w:r w:rsidRPr="002C3786">
        <w:rPr>
          <w:rFonts w:eastAsia="Calibri"/>
          <w:b/>
        </w:rPr>
        <w:t>)</w:t>
      </w:r>
      <w:r w:rsidR="00AA11A5">
        <w:rPr>
          <w:rFonts w:eastAsia="Calibri"/>
          <w:b/>
        </w:rPr>
        <w:t>(a) and AC-2 (12</w:t>
      </w:r>
      <w:r w:rsidR="00AA11A5" w:rsidRPr="002C3786">
        <w:rPr>
          <w:rFonts w:eastAsia="Calibri"/>
          <w:b/>
        </w:rPr>
        <w:t>)</w:t>
      </w:r>
      <w:r w:rsidR="00AA11A5">
        <w:rPr>
          <w:rFonts w:eastAsia="Calibri"/>
          <w:b/>
        </w:rPr>
        <w:t>(b)</w:t>
      </w:r>
      <w:r w:rsidRPr="002C3786">
        <w:rPr>
          <w:rFonts w:eastAsia="Calibri"/>
          <w:b/>
        </w:rPr>
        <w:t xml:space="preserve"> Additional FedRAMP Requirements and Guidance:</w:t>
      </w:r>
      <w:r w:rsidRPr="00740CFD">
        <w:rPr>
          <w:rFonts w:eastAsia="Calibri"/>
        </w:rPr>
        <w:t xml:space="preserve"> Required </w:t>
      </w:r>
      <w:r>
        <w:rPr>
          <w:rFonts w:eastAsia="Calibri"/>
        </w:rPr>
        <w:t>for privileged accounts.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8035"/>
      </w:tblGrid>
      <w:tr w:rsidR="006B29D5" w:rsidRPr="002C3786" w14:paraId="37D594BB" w14:textId="77777777" w:rsidTr="00947DA8">
        <w:trPr>
          <w:cantSplit/>
          <w:trHeight w:val="377"/>
          <w:tblHeader/>
        </w:trPr>
        <w:tc>
          <w:tcPr>
            <w:tcW w:w="811" w:type="pct"/>
            <w:shd w:val="clear" w:color="auto" w:fill="DBE5F1" w:themeFill="accent1" w:themeFillTint="33"/>
            <w:tcMar>
              <w:top w:w="43" w:type="dxa"/>
              <w:bottom w:w="43" w:type="dxa"/>
            </w:tcMar>
          </w:tcPr>
          <w:p w14:paraId="37D594B9" w14:textId="77777777" w:rsidR="006B29D5" w:rsidRPr="002C3786" w:rsidRDefault="006B29D5" w:rsidP="00947DA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AC-</w:t>
            </w:r>
            <w:r>
              <w:rPr>
                <w:spacing w:val="-5"/>
                <w:sz w:val="20"/>
              </w:rPr>
              <w:t>2</w:t>
            </w:r>
            <w:r w:rsidRPr="002C3786">
              <w:rPr>
                <w:spacing w:val="-5"/>
                <w:sz w:val="20"/>
              </w:rPr>
              <w:t xml:space="preserve"> (</w:t>
            </w:r>
            <w:r>
              <w:rPr>
                <w:spacing w:val="-5"/>
                <w:sz w:val="20"/>
              </w:rPr>
              <w:t>12</w:t>
            </w:r>
            <w:r w:rsidRPr="002C3786">
              <w:rPr>
                <w:spacing w:val="-5"/>
                <w:sz w:val="20"/>
              </w:rPr>
              <w:t>)</w:t>
            </w:r>
          </w:p>
        </w:tc>
        <w:tc>
          <w:tcPr>
            <w:tcW w:w="4189" w:type="pct"/>
            <w:shd w:val="clear" w:color="auto" w:fill="DBE5F1" w:themeFill="accent1" w:themeFillTint="33"/>
          </w:tcPr>
          <w:p w14:paraId="37D594BA" w14:textId="77777777" w:rsidR="006B29D5" w:rsidRPr="002C3786" w:rsidRDefault="006B29D5" w:rsidP="00947DA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Control Enhancement Summary Information</w:t>
            </w:r>
          </w:p>
        </w:tc>
      </w:tr>
      <w:tr w:rsidR="006B29D5" w:rsidRPr="002C3786" w14:paraId="37D594BD" w14:textId="77777777" w:rsidTr="00947DA8">
        <w:trPr>
          <w:trHeight w:val="377"/>
        </w:trPr>
        <w:tc>
          <w:tcPr>
            <w:tcW w:w="5000" w:type="pct"/>
            <w:gridSpan w:val="2"/>
            <w:shd w:val="clear" w:color="auto" w:fill="auto"/>
            <w:tcMar>
              <w:top w:w="43" w:type="dxa"/>
              <w:bottom w:w="43" w:type="dxa"/>
            </w:tcMar>
          </w:tcPr>
          <w:p w14:paraId="37D594BC" w14:textId="77777777" w:rsidR="006B29D5" w:rsidRPr="002C3786" w:rsidRDefault="006B29D5" w:rsidP="00947DA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Responsible Role:</w:t>
            </w:r>
          </w:p>
        </w:tc>
      </w:tr>
      <w:tr w:rsidR="00BC206B" w:rsidRPr="002C3786" w14:paraId="37D594BF" w14:textId="77777777" w:rsidTr="00947DA8">
        <w:trPr>
          <w:trHeight w:val="377"/>
        </w:trPr>
        <w:tc>
          <w:tcPr>
            <w:tcW w:w="5000" w:type="pct"/>
            <w:gridSpan w:val="2"/>
            <w:shd w:val="clear" w:color="auto" w:fill="auto"/>
            <w:tcMar>
              <w:top w:w="43" w:type="dxa"/>
              <w:bottom w:w="43" w:type="dxa"/>
            </w:tcMar>
          </w:tcPr>
          <w:p w14:paraId="37D594BE" w14:textId="77777777" w:rsidR="000D1972" w:rsidRDefault="00BC206B">
            <w:pPr>
              <w:pStyle w:val="GSAParameter"/>
              <w:rPr>
                <w:color w:val="4F81BD" w:themeColor="accent1"/>
              </w:rPr>
            </w:pPr>
            <w:bookmarkStart w:id="119" w:name="_Toc383441870"/>
            <w:bookmarkStart w:id="120" w:name="_Toc383444085"/>
            <w:bookmarkStart w:id="121" w:name="_Toc388623260"/>
            <w:r>
              <w:t>Parameter AC-2(12)(a)</w:t>
            </w:r>
            <w:bookmarkEnd w:id="119"/>
            <w:bookmarkEnd w:id="120"/>
            <w:bookmarkEnd w:id="121"/>
          </w:p>
        </w:tc>
      </w:tr>
      <w:tr w:rsidR="00BC206B" w:rsidRPr="002C3786" w14:paraId="37D594C1" w14:textId="77777777" w:rsidTr="00947DA8">
        <w:trPr>
          <w:trHeight w:val="377"/>
        </w:trPr>
        <w:tc>
          <w:tcPr>
            <w:tcW w:w="5000" w:type="pct"/>
            <w:gridSpan w:val="2"/>
            <w:shd w:val="clear" w:color="auto" w:fill="auto"/>
            <w:tcMar>
              <w:top w:w="43" w:type="dxa"/>
              <w:bottom w:w="43" w:type="dxa"/>
            </w:tcMar>
          </w:tcPr>
          <w:p w14:paraId="37D594C0" w14:textId="77777777" w:rsidR="000D1972" w:rsidRDefault="00BC206B">
            <w:pPr>
              <w:pStyle w:val="GSAParameter"/>
              <w:rPr>
                <w:color w:val="4F81BD" w:themeColor="accent1"/>
              </w:rPr>
            </w:pPr>
            <w:bookmarkStart w:id="122" w:name="_Toc383441871"/>
            <w:bookmarkStart w:id="123" w:name="_Toc383444086"/>
            <w:bookmarkStart w:id="124" w:name="_Toc388623261"/>
            <w:r>
              <w:t>Parameter AC-2(12)(b)</w:t>
            </w:r>
            <w:bookmarkEnd w:id="122"/>
            <w:bookmarkEnd w:id="123"/>
            <w:bookmarkEnd w:id="124"/>
          </w:p>
        </w:tc>
      </w:tr>
      <w:tr w:rsidR="006B29D5" w:rsidRPr="002C3786" w14:paraId="37D594C8" w14:textId="77777777" w:rsidTr="00947DA8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4C2" w14:textId="77777777" w:rsidR="006B29D5" w:rsidRPr="002C3786" w:rsidRDefault="006B29D5" w:rsidP="00947DA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Implementation Status (check all that apply):</w:t>
            </w:r>
          </w:p>
          <w:p w14:paraId="37D594C3" w14:textId="77777777" w:rsidR="006B29D5" w:rsidRPr="002C3786" w:rsidRDefault="0020781C" w:rsidP="00947DA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B29D5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B29D5" w:rsidRPr="002C3786">
              <w:rPr>
                <w:spacing w:val="-5"/>
                <w:sz w:val="20"/>
              </w:rPr>
              <w:t xml:space="preserve"> Implemented</w:t>
            </w:r>
          </w:p>
          <w:p w14:paraId="37D594C4" w14:textId="77777777" w:rsidR="006B29D5" w:rsidRPr="002C3786" w:rsidRDefault="0020781C" w:rsidP="00947DA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B29D5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B29D5" w:rsidRPr="002C3786">
              <w:rPr>
                <w:spacing w:val="-5"/>
                <w:sz w:val="20"/>
              </w:rPr>
              <w:t xml:space="preserve"> Partially implemented</w:t>
            </w:r>
          </w:p>
          <w:p w14:paraId="37D594C5" w14:textId="77777777" w:rsidR="006B29D5" w:rsidRPr="002C3786" w:rsidRDefault="0020781C" w:rsidP="00947DA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B29D5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B29D5" w:rsidRPr="002C3786">
              <w:rPr>
                <w:spacing w:val="-5"/>
                <w:sz w:val="20"/>
              </w:rPr>
              <w:t xml:space="preserve"> Planned</w:t>
            </w:r>
          </w:p>
          <w:p w14:paraId="37D594C6" w14:textId="77777777" w:rsidR="006B29D5" w:rsidRPr="002C3786" w:rsidRDefault="0020781C" w:rsidP="00947DA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B29D5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B29D5" w:rsidRPr="002C3786">
              <w:rPr>
                <w:spacing w:val="-5"/>
                <w:sz w:val="20"/>
              </w:rPr>
              <w:t xml:space="preserve"> Alternative implementation</w:t>
            </w:r>
          </w:p>
          <w:p w14:paraId="37D594C7" w14:textId="77777777" w:rsidR="006B29D5" w:rsidRPr="002C3786" w:rsidRDefault="0020781C" w:rsidP="00947DA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B29D5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B29D5" w:rsidRPr="002C3786">
              <w:rPr>
                <w:spacing w:val="-5"/>
                <w:sz w:val="20"/>
              </w:rPr>
              <w:t xml:space="preserve"> Not applicable</w:t>
            </w:r>
          </w:p>
        </w:tc>
      </w:tr>
      <w:tr w:rsidR="006B29D5" w:rsidRPr="002C3786" w14:paraId="37D594D1" w14:textId="77777777" w:rsidTr="00947DA8">
        <w:trPr>
          <w:trHeight w:val="377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37D594C9" w14:textId="77777777" w:rsidR="006B29D5" w:rsidRPr="002C3786" w:rsidRDefault="006B29D5" w:rsidP="00947DA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lastRenderedPageBreak/>
              <w:t>Control Origination (check all that apply):</w:t>
            </w:r>
          </w:p>
          <w:p w14:paraId="37D594CA" w14:textId="77777777" w:rsidR="006B29D5" w:rsidRPr="002C3786" w:rsidRDefault="0020781C" w:rsidP="00947DA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B29D5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B29D5" w:rsidRPr="002C3786">
              <w:rPr>
                <w:spacing w:val="-5"/>
                <w:sz w:val="20"/>
              </w:rPr>
              <w:t xml:space="preserve"> Service Provider Corporate</w:t>
            </w:r>
          </w:p>
          <w:p w14:paraId="37D594CB" w14:textId="77777777" w:rsidR="006B29D5" w:rsidRPr="002C3786" w:rsidRDefault="0020781C" w:rsidP="00947DA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B29D5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B29D5" w:rsidRPr="002C3786">
              <w:rPr>
                <w:spacing w:val="-5"/>
                <w:sz w:val="20"/>
              </w:rPr>
              <w:t xml:space="preserve"> Service Provider System Specific</w:t>
            </w:r>
          </w:p>
          <w:p w14:paraId="37D594CC" w14:textId="77777777" w:rsidR="006B29D5" w:rsidRPr="002C3786" w:rsidRDefault="0020781C" w:rsidP="00947DA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B29D5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B29D5" w:rsidRPr="002C3786">
              <w:rPr>
                <w:spacing w:val="-5"/>
                <w:sz w:val="20"/>
              </w:rPr>
              <w:t xml:space="preserve"> Service Provider Hybrid (Corporate and System Specific)</w:t>
            </w:r>
          </w:p>
          <w:p w14:paraId="37D594CD" w14:textId="77777777" w:rsidR="006B29D5" w:rsidRPr="002C3786" w:rsidRDefault="0020781C" w:rsidP="00947DA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B29D5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B29D5" w:rsidRPr="002C3786">
              <w:rPr>
                <w:spacing w:val="-5"/>
                <w:sz w:val="20"/>
              </w:rPr>
              <w:t xml:space="preserve"> Configured by Customer (Customer System Specific) </w:t>
            </w:r>
          </w:p>
          <w:p w14:paraId="37D594CE" w14:textId="77777777" w:rsidR="006B29D5" w:rsidRPr="002C3786" w:rsidRDefault="0020781C" w:rsidP="00947DA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B29D5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B29D5" w:rsidRPr="002C3786">
              <w:rPr>
                <w:spacing w:val="-5"/>
                <w:sz w:val="20"/>
              </w:rPr>
              <w:t xml:space="preserve"> Provided by Customer (Customer System Specific) </w:t>
            </w:r>
          </w:p>
          <w:p w14:paraId="37D594CF" w14:textId="77777777" w:rsidR="006B29D5" w:rsidRPr="002C3786" w:rsidRDefault="0020781C" w:rsidP="00947DA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B29D5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B29D5" w:rsidRPr="002C3786">
              <w:rPr>
                <w:spacing w:val="-5"/>
                <w:sz w:val="20"/>
              </w:rPr>
              <w:t xml:space="preserve"> Shared (Service Provider and Customer Responsibility)</w:t>
            </w:r>
          </w:p>
          <w:p w14:paraId="37D594D0" w14:textId="77777777" w:rsidR="006B29D5" w:rsidRPr="002C3786" w:rsidRDefault="0020781C" w:rsidP="00947DA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B29D5" w:rsidRPr="002C3786">
              <w:rPr>
                <w:spacing w:val="-5"/>
                <w:sz w:val="20"/>
              </w:rPr>
              <w:instrText xml:space="preserve"> FORMCHECKBOX </w:instrText>
            </w:r>
            <w:r w:rsidR="000834E8">
              <w:rPr>
                <w:spacing w:val="-5"/>
                <w:sz w:val="20"/>
              </w:rPr>
            </w:r>
            <w:r w:rsidR="000834E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B29D5" w:rsidRPr="002C3786">
              <w:rPr>
                <w:spacing w:val="-5"/>
                <w:sz w:val="20"/>
              </w:rPr>
              <w:t xml:space="preserve"> Inherited from pre-existing Provisional Authorization (PA) for &lt;</w:t>
            </w:r>
            <w:r w:rsidR="00F3531F">
              <w:rPr>
                <w:b/>
                <w:color w:val="365F91" w:themeColor="accent1" w:themeShade="BF"/>
                <w:spacing w:val="-5"/>
                <w:sz w:val="20"/>
              </w:rPr>
              <w:t>Information System Abbreviation</w:t>
            </w:r>
            <w:r w:rsidR="006B29D5" w:rsidRPr="002C3786">
              <w:rPr>
                <w:spacing w:val="-5"/>
                <w:sz w:val="20"/>
              </w:rPr>
              <w:t>&gt;, &lt;</w:t>
            </w:r>
            <w:r w:rsidR="006B29D5" w:rsidRPr="002C3786">
              <w:rPr>
                <w:b/>
                <w:color w:val="365F91" w:themeColor="accent1" w:themeShade="BF"/>
                <w:spacing w:val="-5"/>
                <w:sz w:val="20"/>
              </w:rPr>
              <w:t>Date of PA</w:t>
            </w:r>
            <w:r w:rsidR="006B29D5" w:rsidRPr="002C3786">
              <w:rPr>
                <w:spacing w:val="-5"/>
                <w:sz w:val="20"/>
              </w:rPr>
              <w:t>&gt;</w:t>
            </w:r>
          </w:p>
        </w:tc>
      </w:tr>
    </w:tbl>
    <w:p w14:paraId="37D594D2" w14:textId="77777777" w:rsidR="006B29D5" w:rsidRPr="002C3786" w:rsidRDefault="006B29D5" w:rsidP="006B29D5">
      <w:pPr>
        <w:rPr>
          <w:rFonts w:eastAsia="Times New Roman"/>
          <w:b/>
          <w:bCs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24"/>
        <w:gridCol w:w="8641"/>
      </w:tblGrid>
      <w:tr w:rsidR="006B29D5" w:rsidRPr="002C3786" w14:paraId="37D594D4" w14:textId="77777777" w:rsidTr="00947DA8">
        <w:trPr>
          <w:cantSplit/>
          <w:trHeight w:val="475"/>
          <w:tblHeader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37D594D3" w14:textId="77777777" w:rsidR="006B29D5" w:rsidRPr="002C3786" w:rsidRDefault="006B29D5" w:rsidP="00947DA8">
            <w:pPr>
              <w:pStyle w:val="TableText-Bold"/>
              <w:spacing w:before="0" w:after="120"/>
              <w:jc w:val="center"/>
              <w:rPr>
                <w:rFonts w:ascii="Times New Roman" w:hAnsi="Times New Roman"/>
                <w:b w:val="0"/>
              </w:rPr>
            </w:pPr>
            <w:r w:rsidRPr="002C3786">
              <w:rPr>
                <w:rFonts w:ascii="Times New Roman" w:hAnsi="Times New Roman"/>
                <w:b w:val="0"/>
              </w:rPr>
              <w:t>AC-</w:t>
            </w:r>
            <w:r>
              <w:rPr>
                <w:rFonts w:ascii="Times New Roman" w:hAnsi="Times New Roman"/>
                <w:b w:val="0"/>
              </w:rPr>
              <w:t>2</w:t>
            </w:r>
            <w:r w:rsidRPr="002C3786">
              <w:rPr>
                <w:rFonts w:ascii="Times New Roman" w:hAnsi="Times New Roman"/>
                <w:b w:val="0"/>
              </w:rPr>
              <w:t xml:space="preserve"> (</w:t>
            </w:r>
            <w:r>
              <w:rPr>
                <w:rFonts w:ascii="Times New Roman" w:hAnsi="Times New Roman"/>
                <w:b w:val="0"/>
              </w:rPr>
              <w:t>12</w:t>
            </w:r>
            <w:r w:rsidRPr="002C3786">
              <w:rPr>
                <w:rFonts w:ascii="Times New Roman" w:hAnsi="Times New Roman"/>
                <w:b w:val="0"/>
              </w:rPr>
              <w:t>) What is the solution and how is it implemented?</w:t>
            </w:r>
          </w:p>
        </w:tc>
      </w:tr>
      <w:tr w:rsidR="006B29D5" w:rsidRPr="002C3786" w14:paraId="37D594D7" w14:textId="77777777" w:rsidTr="00947DA8">
        <w:trPr>
          <w:trHeight w:val="1097"/>
        </w:trPr>
        <w:tc>
          <w:tcPr>
            <w:tcW w:w="483" w:type="pct"/>
            <w:tcBorders>
              <w:right w:val="nil"/>
            </w:tcBorders>
            <w:shd w:val="clear" w:color="auto" w:fill="DBE5F1" w:themeFill="accent1" w:themeFillTint="33"/>
          </w:tcPr>
          <w:p w14:paraId="37D594D5" w14:textId="77777777" w:rsidR="006B29D5" w:rsidRPr="002C3786" w:rsidRDefault="006B29D5" w:rsidP="00947DA8">
            <w:pPr>
              <w:pStyle w:val="Table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 a</w:t>
            </w:r>
          </w:p>
        </w:tc>
        <w:tc>
          <w:tcPr>
            <w:tcW w:w="4517" w:type="pct"/>
            <w:tcMar>
              <w:top w:w="43" w:type="dxa"/>
              <w:bottom w:w="43" w:type="dxa"/>
            </w:tcMar>
          </w:tcPr>
          <w:p w14:paraId="37D594D6" w14:textId="77777777" w:rsidR="006B29D5" w:rsidRPr="002C3786" w:rsidRDefault="006B29D5" w:rsidP="00947DA8">
            <w:pPr>
              <w:pStyle w:val="Table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9D5" w:rsidRPr="002C3786" w14:paraId="37D594DA" w14:textId="77777777" w:rsidTr="00947DA8">
        <w:trPr>
          <w:trHeight w:val="1097"/>
        </w:trPr>
        <w:tc>
          <w:tcPr>
            <w:tcW w:w="483" w:type="pct"/>
            <w:tcBorders>
              <w:right w:val="nil"/>
            </w:tcBorders>
            <w:shd w:val="clear" w:color="auto" w:fill="DBE5F1" w:themeFill="accent1" w:themeFillTint="33"/>
          </w:tcPr>
          <w:p w14:paraId="37D594D8" w14:textId="77777777" w:rsidR="006B29D5" w:rsidRPr="002C3786" w:rsidRDefault="006B29D5" w:rsidP="00947DA8">
            <w:pPr>
              <w:pStyle w:val="Table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 b</w:t>
            </w:r>
          </w:p>
        </w:tc>
        <w:tc>
          <w:tcPr>
            <w:tcW w:w="4517" w:type="pct"/>
            <w:tcMar>
              <w:top w:w="43" w:type="dxa"/>
              <w:bottom w:w="43" w:type="dxa"/>
            </w:tcMar>
          </w:tcPr>
          <w:p w14:paraId="37D594D9" w14:textId="77777777" w:rsidR="006B29D5" w:rsidRPr="002C3786" w:rsidRDefault="006B29D5" w:rsidP="00947DA8">
            <w:pPr>
              <w:pStyle w:val="TableText-Bold"/>
              <w:spacing w:before="0" w:after="120"/>
              <w:rPr>
                <w:rFonts w:ascii="Times New Roman" w:hAnsi="Times New Roman"/>
                <w:b w:val="0"/>
              </w:rPr>
            </w:pPr>
          </w:p>
        </w:tc>
      </w:tr>
    </w:tbl>
    <w:p w14:paraId="37D594DB" w14:textId="77777777" w:rsidR="006B29D5" w:rsidRPr="002C3786" w:rsidRDefault="006B29D5" w:rsidP="006B29D5">
      <w:pPr>
        <w:rPr>
          <w:b/>
        </w:rPr>
      </w:pPr>
      <w:bookmarkStart w:id="125" w:name="_GoBack"/>
      <w:bookmarkEnd w:id="125"/>
    </w:p>
    <w:sectPr w:rsidR="006B29D5" w:rsidRPr="002C3786" w:rsidSect="006C1D05">
      <w:headerReference w:type="default" r:id="rId12"/>
      <w:footerReference w:type="default" r:id="rId13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D8F9A" w14:textId="77777777" w:rsidR="000834E8" w:rsidRDefault="000834E8" w:rsidP="005015AD">
      <w:r>
        <w:separator/>
      </w:r>
    </w:p>
  </w:endnote>
  <w:endnote w:type="continuationSeparator" w:id="0">
    <w:p w14:paraId="7C578BF6" w14:textId="77777777" w:rsidR="000834E8" w:rsidRDefault="000834E8" w:rsidP="005015AD">
      <w:r>
        <w:continuationSeparator/>
      </w:r>
    </w:p>
  </w:endnote>
  <w:endnote w:type="continuationNotice" w:id="1">
    <w:p w14:paraId="5A88D45D" w14:textId="77777777" w:rsidR="000834E8" w:rsidRDefault="000834E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patia Sans Pro">
    <w:altName w:val="Cambria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inorEastAsia" w:hAnsi="Times New Roman"/>
        <w:color w:val="auto"/>
        <w:sz w:val="24"/>
        <w:szCs w:val="22"/>
        <w:lang w:eastAsia="zh-TW"/>
      </w:rPr>
      <w:id w:val="1431616507"/>
      <w:docPartObj>
        <w:docPartGallery w:val="Page Numbers (Bottom of Page)"/>
        <w:docPartUnique/>
      </w:docPartObj>
    </w:sdtPr>
    <w:sdtEndPr>
      <w:rPr>
        <w:rFonts w:eastAsia="Lucida Sans Unicode"/>
        <w:noProof/>
        <w:color w:val="000000"/>
        <w:szCs w:val="24"/>
        <w:lang w:eastAsia="en-US"/>
      </w:rPr>
    </w:sdtEndPr>
    <w:sdtContent>
      <w:p w14:paraId="37D5C305" w14:textId="77777777" w:rsidR="00471EE1" w:rsidRPr="009D4325" w:rsidRDefault="00471EE1" w:rsidP="009D4325">
        <w:pPr>
          <w:pStyle w:val="FooterOdd"/>
          <w:tabs>
            <w:tab w:val="center" w:pos="6096"/>
            <w:tab w:val="right" w:pos="9360"/>
          </w:tabs>
          <w:rPr>
            <w:rFonts w:ascii="Times New Roman" w:hAnsi="Times New Roman"/>
          </w:rPr>
        </w:pPr>
        <w:r w:rsidRPr="00AE3199">
          <w:rPr>
            <w:rFonts w:ascii="Times New Roman" w:hAnsi="Times New Roman"/>
            <w:b/>
            <w:sz w:val="22"/>
            <w:szCs w:val="22"/>
          </w:rPr>
          <w:t>Company Sensitive and Proprietary</w:t>
        </w:r>
        <w:r w:rsidRPr="00AE3199">
          <w:rPr>
            <w:rFonts w:ascii="Times New Roman" w:hAnsi="Times New Roman"/>
          </w:rPr>
          <w:tab/>
          <w:t xml:space="preserve">Page </w:t>
        </w:r>
        <w:r w:rsidRPr="00AE3199">
          <w:rPr>
            <w:rFonts w:ascii="Times New Roman" w:hAnsi="Times New Roman"/>
          </w:rPr>
          <w:fldChar w:fldCharType="begin"/>
        </w:r>
        <w:r w:rsidRPr="00AE3199">
          <w:rPr>
            <w:rFonts w:ascii="Times New Roman" w:hAnsi="Times New Roman"/>
          </w:rPr>
          <w:instrText xml:space="preserve"> PAGE   \* MERGEFORMAT </w:instrText>
        </w:r>
        <w:r w:rsidRPr="00AE3199">
          <w:rPr>
            <w:rFonts w:ascii="Times New Roman" w:hAnsi="Times New Roman"/>
          </w:rPr>
          <w:fldChar w:fldCharType="separate"/>
        </w:r>
        <w:r w:rsidR="0010058A" w:rsidRPr="0010058A">
          <w:rPr>
            <w:rFonts w:ascii="Times New Roman" w:hAnsi="Times New Roman"/>
            <w:noProof/>
            <w:sz w:val="24"/>
            <w:szCs w:val="24"/>
          </w:rPr>
          <w:t>2</w:t>
        </w:r>
        <w:r w:rsidRPr="00AE3199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  <w:p w14:paraId="37D5C306" w14:textId="77777777" w:rsidR="00471EE1" w:rsidRDefault="000834E8">
        <w:pPr>
          <w:pStyle w:val="Footer"/>
          <w:jc w:val="right"/>
        </w:pPr>
      </w:p>
    </w:sdtContent>
  </w:sdt>
  <w:p w14:paraId="37D5C307" w14:textId="77777777" w:rsidR="00471EE1" w:rsidRDefault="00471E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3BC71" w14:textId="77777777" w:rsidR="000834E8" w:rsidRDefault="000834E8" w:rsidP="005015AD">
      <w:r>
        <w:separator/>
      </w:r>
    </w:p>
  </w:footnote>
  <w:footnote w:type="continuationSeparator" w:id="0">
    <w:p w14:paraId="7638968A" w14:textId="77777777" w:rsidR="000834E8" w:rsidRDefault="000834E8" w:rsidP="005015AD">
      <w:r>
        <w:continuationSeparator/>
      </w:r>
    </w:p>
  </w:footnote>
  <w:footnote w:type="continuationNotice" w:id="1">
    <w:p w14:paraId="77B4E3D0" w14:textId="77777777" w:rsidR="000834E8" w:rsidRDefault="000834E8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5C303" w14:textId="17530DBA" w:rsidR="00471EE1" w:rsidRPr="00D30A19" w:rsidRDefault="00471EE1">
    <w:pPr>
      <w:pStyle w:val="Header"/>
      <w:rPr>
        <w:rFonts w:asciiTheme="minorHAnsi" w:eastAsiaTheme="minorHAnsi" w:hAnsiTheme="minorHAnsi" w:cstheme="minorHAnsi"/>
        <w:sz w:val="20"/>
      </w:rPr>
    </w:pPr>
    <w:r w:rsidRPr="00D30A19">
      <w:rPr>
        <w:rFonts w:asciiTheme="minorHAnsi" w:eastAsiaTheme="minorHAnsi" w:hAnsiTheme="minorHAnsi" w:cstheme="minorHAnsi"/>
        <w:sz w:val="20"/>
      </w:rPr>
      <w:t>&lt;Information System Name&gt; System Security Plan</w:t>
    </w:r>
  </w:p>
  <w:p w14:paraId="37D5C304" w14:textId="77777777" w:rsidR="00471EE1" w:rsidRPr="008639D0" w:rsidRDefault="00471EE1">
    <w:pPr>
      <w:pStyle w:val="Header"/>
      <w:rPr>
        <w:rFonts w:ascii="Hypatia Sans Pro" w:eastAsiaTheme="minorHAnsi" w:hAnsi="Hypatia Sans Pro"/>
        <w:sz w:val="20"/>
      </w:rPr>
    </w:pPr>
    <w:r w:rsidRPr="00D30A19">
      <w:rPr>
        <w:rFonts w:asciiTheme="minorHAnsi" w:eastAsiaTheme="minorHAnsi" w:hAnsiTheme="minorHAnsi" w:cstheme="minorHAnsi"/>
        <w:sz w:val="20"/>
      </w:rPr>
      <w:t>Version &lt;0.00&gt; / &lt;Date&gt;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5BE1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82F52"/>
    <w:multiLevelType w:val="multilevel"/>
    <w:tmpl w:val="2AECEB10"/>
    <w:numStyleLink w:val="GSACtrlList"/>
  </w:abstractNum>
  <w:abstractNum w:abstractNumId="2">
    <w:nsid w:val="01263303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17F090D"/>
    <w:multiLevelType w:val="hybridMultilevel"/>
    <w:tmpl w:val="F756337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9861DD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F94F3A"/>
    <w:multiLevelType w:val="hybridMultilevel"/>
    <w:tmpl w:val="75084844"/>
    <w:lvl w:ilvl="0" w:tplc="B136ED98">
      <w:start w:val="1"/>
      <w:numFmt w:val="lowerLetter"/>
      <w:lvlText w:val="%1."/>
      <w:lvlJc w:val="left"/>
      <w:pPr>
        <w:ind w:left="720" w:hanging="360"/>
      </w:pPr>
    </w:lvl>
    <w:lvl w:ilvl="1" w:tplc="605C164C">
      <w:start w:val="1"/>
      <w:numFmt w:val="lowerLetter"/>
      <w:lvlText w:val="%2."/>
      <w:lvlJc w:val="left"/>
      <w:pPr>
        <w:ind w:left="1440" w:hanging="360"/>
      </w:pPr>
    </w:lvl>
    <w:lvl w:ilvl="2" w:tplc="B45A5182">
      <w:start w:val="1"/>
      <w:numFmt w:val="lowerRoman"/>
      <w:lvlText w:val="%3."/>
      <w:lvlJc w:val="right"/>
      <w:pPr>
        <w:ind w:left="2160" w:hanging="180"/>
      </w:pPr>
    </w:lvl>
    <w:lvl w:ilvl="3" w:tplc="77F2144C">
      <w:start w:val="1"/>
      <w:numFmt w:val="decimal"/>
      <w:lvlText w:val="%4."/>
      <w:lvlJc w:val="left"/>
      <w:pPr>
        <w:ind w:left="2880" w:hanging="360"/>
      </w:pPr>
    </w:lvl>
    <w:lvl w:ilvl="4" w:tplc="13946A7C">
      <w:start w:val="1"/>
      <w:numFmt w:val="lowerLetter"/>
      <w:lvlText w:val="%5."/>
      <w:lvlJc w:val="left"/>
      <w:pPr>
        <w:ind w:left="3600" w:hanging="360"/>
      </w:pPr>
    </w:lvl>
    <w:lvl w:ilvl="5" w:tplc="9CD87792">
      <w:start w:val="1"/>
      <w:numFmt w:val="lowerRoman"/>
      <w:lvlText w:val="%6."/>
      <w:lvlJc w:val="right"/>
      <w:pPr>
        <w:ind w:left="4320" w:hanging="180"/>
      </w:pPr>
    </w:lvl>
    <w:lvl w:ilvl="6" w:tplc="A83CA8C2">
      <w:start w:val="1"/>
      <w:numFmt w:val="decimal"/>
      <w:lvlText w:val="%7."/>
      <w:lvlJc w:val="left"/>
      <w:pPr>
        <w:ind w:left="5040" w:hanging="360"/>
      </w:pPr>
    </w:lvl>
    <w:lvl w:ilvl="7" w:tplc="A2B46920">
      <w:start w:val="1"/>
      <w:numFmt w:val="lowerLetter"/>
      <w:lvlText w:val="%8."/>
      <w:lvlJc w:val="left"/>
      <w:pPr>
        <w:ind w:left="5760" w:hanging="360"/>
      </w:pPr>
    </w:lvl>
    <w:lvl w:ilvl="8" w:tplc="6D96B1E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1352DB"/>
    <w:multiLevelType w:val="hybridMultilevel"/>
    <w:tmpl w:val="C1EC059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6802EB"/>
    <w:multiLevelType w:val="hybridMultilevel"/>
    <w:tmpl w:val="1EE6D5F8"/>
    <w:lvl w:ilvl="0" w:tplc="37F2B10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2970B39"/>
    <w:multiLevelType w:val="multilevel"/>
    <w:tmpl w:val="2AECEB10"/>
    <w:numStyleLink w:val="GSACtrlList"/>
  </w:abstractNum>
  <w:abstractNum w:abstractNumId="8">
    <w:nsid w:val="02C9188B"/>
    <w:multiLevelType w:val="hybridMultilevel"/>
    <w:tmpl w:val="EB98EB48"/>
    <w:lvl w:ilvl="0" w:tplc="F3FC8F0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2F47B34"/>
    <w:multiLevelType w:val="multilevel"/>
    <w:tmpl w:val="2AECEB10"/>
    <w:numStyleLink w:val="GSACtrlList"/>
  </w:abstractNum>
  <w:abstractNum w:abstractNumId="10">
    <w:nsid w:val="030221C6"/>
    <w:multiLevelType w:val="hybridMultilevel"/>
    <w:tmpl w:val="57CA7B64"/>
    <w:lvl w:ilvl="0" w:tplc="0E541DDE">
      <w:start w:val="1"/>
      <w:numFmt w:val="lowerLetter"/>
      <w:lvlText w:val="(%1)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033B23C5"/>
    <w:multiLevelType w:val="hybridMultilevel"/>
    <w:tmpl w:val="FC469850"/>
    <w:lvl w:ilvl="0" w:tplc="A7D29F64">
      <w:start w:val="1"/>
      <w:numFmt w:val="lowerLetter"/>
      <w:lvlText w:val="%1."/>
      <w:lvlJc w:val="left"/>
      <w:pPr>
        <w:ind w:left="720" w:hanging="360"/>
      </w:pPr>
    </w:lvl>
    <w:lvl w:ilvl="1" w:tplc="61A2FDE4">
      <w:start w:val="1"/>
      <w:numFmt w:val="lowerLetter"/>
      <w:lvlText w:val="%2."/>
      <w:lvlJc w:val="left"/>
      <w:pPr>
        <w:ind w:left="1440" w:hanging="360"/>
      </w:pPr>
    </w:lvl>
    <w:lvl w:ilvl="2" w:tplc="D3F63752">
      <w:start w:val="1"/>
      <w:numFmt w:val="lowerRoman"/>
      <w:lvlText w:val="%3."/>
      <w:lvlJc w:val="right"/>
      <w:pPr>
        <w:ind w:left="2160" w:hanging="180"/>
      </w:pPr>
    </w:lvl>
    <w:lvl w:ilvl="3" w:tplc="9B0ED858">
      <w:start w:val="1"/>
      <w:numFmt w:val="decimal"/>
      <w:lvlText w:val="%4."/>
      <w:lvlJc w:val="left"/>
      <w:pPr>
        <w:ind w:left="2880" w:hanging="360"/>
      </w:pPr>
    </w:lvl>
    <w:lvl w:ilvl="4" w:tplc="2B50EA68">
      <w:start w:val="1"/>
      <w:numFmt w:val="lowerLetter"/>
      <w:lvlText w:val="%5."/>
      <w:lvlJc w:val="left"/>
      <w:pPr>
        <w:ind w:left="3600" w:hanging="360"/>
      </w:pPr>
    </w:lvl>
    <w:lvl w:ilvl="5" w:tplc="430210A6">
      <w:start w:val="1"/>
      <w:numFmt w:val="lowerRoman"/>
      <w:lvlText w:val="%6."/>
      <w:lvlJc w:val="right"/>
      <w:pPr>
        <w:ind w:left="4320" w:hanging="180"/>
      </w:pPr>
    </w:lvl>
    <w:lvl w:ilvl="6" w:tplc="03D2F6A2">
      <w:start w:val="1"/>
      <w:numFmt w:val="decimal"/>
      <w:lvlText w:val="%7."/>
      <w:lvlJc w:val="left"/>
      <w:pPr>
        <w:ind w:left="5040" w:hanging="360"/>
      </w:pPr>
    </w:lvl>
    <w:lvl w:ilvl="7" w:tplc="61CA2270">
      <w:start w:val="1"/>
      <w:numFmt w:val="lowerLetter"/>
      <w:lvlText w:val="%8."/>
      <w:lvlJc w:val="left"/>
      <w:pPr>
        <w:ind w:left="5760" w:hanging="360"/>
      </w:pPr>
    </w:lvl>
    <w:lvl w:ilvl="8" w:tplc="91A87A6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3690AC4"/>
    <w:multiLevelType w:val="multilevel"/>
    <w:tmpl w:val="2AECEB10"/>
    <w:numStyleLink w:val="GSACtrlList"/>
  </w:abstractNum>
  <w:abstractNum w:abstractNumId="13">
    <w:nsid w:val="03766CAD"/>
    <w:multiLevelType w:val="multilevel"/>
    <w:tmpl w:val="2AECEB10"/>
    <w:numStyleLink w:val="GSACtrlList"/>
  </w:abstractNum>
  <w:abstractNum w:abstractNumId="14">
    <w:nsid w:val="038360B8"/>
    <w:multiLevelType w:val="multilevel"/>
    <w:tmpl w:val="2AECEB10"/>
    <w:numStyleLink w:val="GSACtrlList"/>
  </w:abstractNum>
  <w:abstractNum w:abstractNumId="15">
    <w:nsid w:val="03E16E57"/>
    <w:multiLevelType w:val="multilevel"/>
    <w:tmpl w:val="2AECEB10"/>
    <w:numStyleLink w:val="GSACtrlList"/>
  </w:abstractNum>
  <w:abstractNum w:abstractNumId="16">
    <w:nsid w:val="04211F78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043A474C"/>
    <w:multiLevelType w:val="multilevel"/>
    <w:tmpl w:val="AC9C8A24"/>
    <w:lvl w:ilvl="0">
      <w:start w:val="2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>
    <w:nsid w:val="045D1A58"/>
    <w:multiLevelType w:val="hybridMultilevel"/>
    <w:tmpl w:val="99223FD8"/>
    <w:lvl w:ilvl="0" w:tplc="61C8C63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54F5EEC"/>
    <w:multiLevelType w:val="multilevel"/>
    <w:tmpl w:val="2AECEB10"/>
    <w:numStyleLink w:val="GSACtrlList"/>
  </w:abstractNum>
  <w:abstractNum w:abstractNumId="20">
    <w:nsid w:val="05D278EA"/>
    <w:multiLevelType w:val="hybridMultilevel"/>
    <w:tmpl w:val="0A023648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061760A3"/>
    <w:multiLevelType w:val="hybridMultilevel"/>
    <w:tmpl w:val="08981BC8"/>
    <w:lvl w:ilvl="0" w:tplc="39862A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6244982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06634048"/>
    <w:multiLevelType w:val="hybridMultilevel"/>
    <w:tmpl w:val="7F00C0F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6C274A0"/>
    <w:multiLevelType w:val="hybridMultilevel"/>
    <w:tmpl w:val="044E855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9861DD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6D42207"/>
    <w:multiLevelType w:val="multilevel"/>
    <w:tmpl w:val="2AECEB10"/>
    <w:numStyleLink w:val="GSACtrlList"/>
  </w:abstractNum>
  <w:abstractNum w:abstractNumId="26">
    <w:nsid w:val="06E116A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071F566A"/>
    <w:multiLevelType w:val="multilevel"/>
    <w:tmpl w:val="2AECEB10"/>
    <w:numStyleLink w:val="GSACtrlList"/>
  </w:abstractNum>
  <w:abstractNum w:abstractNumId="28">
    <w:nsid w:val="07207998"/>
    <w:multiLevelType w:val="hybridMultilevel"/>
    <w:tmpl w:val="1E4CB02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73D63C0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794642A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079F1EB2"/>
    <w:multiLevelType w:val="hybridMultilevel"/>
    <w:tmpl w:val="ABCC4D68"/>
    <w:lvl w:ilvl="0" w:tplc="EB3E3654">
      <w:start w:val="1"/>
      <w:numFmt w:val="lowerLetter"/>
      <w:lvlText w:val="%1."/>
      <w:lvlJc w:val="left"/>
      <w:pPr>
        <w:ind w:left="720" w:hanging="360"/>
      </w:pPr>
    </w:lvl>
    <w:lvl w:ilvl="1" w:tplc="7FBE1870">
      <w:start w:val="1"/>
      <w:numFmt w:val="lowerLetter"/>
      <w:lvlText w:val="%2."/>
      <w:lvlJc w:val="left"/>
      <w:pPr>
        <w:ind w:left="1440" w:hanging="360"/>
      </w:pPr>
    </w:lvl>
    <w:lvl w:ilvl="2" w:tplc="FEE08CB2">
      <w:start w:val="1"/>
      <w:numFmt w:val="lowerRoman"/>
      <w:lvlText w:val="%3."/>
      <w:lvlJc w:val="right"/>
      <w:pPr>
        <w:ind w:left="2160" w:hanging="180"/>
      </w:pPr>
    </w:lvl>
    <w:lvl w:ilvl="3" w:tplc="F7B21876">
      <w:start w:val="1"/>
      <w:numFmt w:val="decimal"/>
      <w:lvlText w:val="%4."/>
      <w:lvlJc w:val="left"/>
      <w:pPr>
        <w:ind w:left="2880" w:hanging="360"/>
      </w:pPr>
    </w:lvl>
    <w:lvl w:ilvl="4" w:tplc="EB966CAE">
      <w:start w:val="1"/>
      <w:numFmt w:val="lowerLetter"/>
      <w:lvlText w:val="%5."/>
      <w:lvlJc w:val="left"/>
      <w:pPr>
        <w:ind w:left="3600" w:hanging="360"/>
      </w:pPr>
    </w:lvl>
    <w:lvl w:ilvl="5" w:tplc="C4D25B42">
      <w:start w:val="1"/>
      <w:numFmt w:val="lowerRoman"/>
      <w:lvlText w:val="%6."/>
      <w:lvlJc w:val="right"/>
      <w:pPr>
        <w:ind w:left="4320" w:hanging="180"/>
      </w:pPr>
    </w:lvl>
    <w:lvl w:ilvl="6" w:tplc="64C2C49A">
      <w:start w:val="1"/>
      <w:numFmt w:val="decimal"/>
      <w:lvlText w:val="%7."/>
      <w:lvlJc w:val="left"/>
      <w:pPr>
        <w:ind w:left="5040" w:hanging="360"/>
      </w:pPr>
    </w:lvl>
    <w:lvl w:ilvl="7" w:tplc="D138EE74">
      <w:start w:val="1"/>
      <w:numFmt w:val="lowerLetter"/>
      <w:lvlText w:val="%8."/>
      <w:lvlJc w:val="left"/>
      <w:pPr>
        <w:ind w:left="5760" w:hanging="360"/>
      </w:pPr>
    </w:lvl>
    <w:lvl w:ilvl="8" w:tplc="75C448FE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84320D4"/>
    <w:multiLevelType w:val="hybridMultilevel"/>
    <w:tmpl w:val="30FA66AC"/>
    <w:lvl w:ilvl="0" w:tplc="79985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8C63917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8E90A89"/>
    <w:multiLevelType w:val="hybridMultilevel"/>
    <w:tmpl w:val="1F961A4E"/>
    <w:lvl w:ilvl="0" w:tplc="361884D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A092AB82">
      <w:start w:val="1"/>
      <w:numFmt w:val="bullet"/>
      <w:lvlText w:val="-"/>
      <w:lvlJc w:val="left"/>
      <w:pPr>
        <w:tabs>
          <w:tab w:val="num" w:pos="1296"/>
        </w:tabs>
        <w:ind w:left="1296" w:hanging="216"/>
      </w:pPr>
      <w:rPr>
        <w:rFonts w:ascii="Times New Roman" w:hAnsi="Times New Roman" w:cs="Times New Roman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91F210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09703257"/>
    <w:multiLevelType w:val="multilevel"/>
    <w:tmpl w:val="2AECEB10"/>
    <w:numStyleLink w:val="GSACtrlList"/>
  </w:abstractNum>
  <w:abstractNum w:abstractNumId="37">
    <w:nsid w:val="099F48B7"/>
    <w:multiLevelType w:val="hybridMultilevel"/>
    <w:tmpl w:val="609A736A"/>
    <w:lvl w:ilvl="0" w:tplc="4002F2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09AA5EF4"/>
    <w:multiLevelType w:val="multilevel"/>
    <w:tmpl w:val="2AECEB10"/>
    <w:numStyleLink w:val="GSACtrlList"/>
  </w:abstractNum>
  <w:abstractNum w:abstractNumId="39">
    <w:nsid w:val="09BB6D7E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0A0F21A4"/>
    <w:multiLevelType w:val="multilevel"/>
    <w:tmpl w:val="2AECEB10"/>
    <w:numStyleLink w:val="GSACtrlList"/>
  </w:abstractNum>
  <w:abstractNum w:abstractNumId="41">
    <w:nsid w:val="0A6F0733"/>
    <w:multiLevelType w:val="multilevel"/>
    <w:tmpl w:val="56C4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42">
    <w:nsid w:val="0A837CCB"/>
    <w:multiLevelType w:val="hybridMultilevel"/>
    <w:tmpl w:val="8D0EF79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ADE28EF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0B270D09"/>
    <w:multiLevelType w:val="hybridMultilevel"/>
    <w:tmpl w:val="BF92D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0B6843A2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0B933628"/>
    <w:multiLevelType w:val="hybridMultilevel"/>
    <w:tmpl w:val="C50622BE"/>
    <w:lvl w:ilvl="0" w:tplc="584A8786">
      <w:start w:val="1"/>
      <w:numFmt w:val="lowerLetter"/>
      <w:lvlText w:val="%1."/>
      <w:lvlJc w:val="left"/>
      <w:pPr>
        <w:ind w:left="720" w:hanging="360"/>
      </w:pPr>
    </w:lvl>
    <w:lvl w:ilvl="1" w:tplc="AA949B18">
      <w:start w:val="1"/>
      <w:numFmt w:val="decimal"/>
      <w:lvlText w:val="%2."/>
      <w:lvlJc w:val="left"/>
      <w:pPr>
        <w:ind w:left="1440" w:hanging="360"/>
      </w:pPr>
    </w:lvl>
    <w:lvl w:ilvl="2" w:tplc="7F72A6AA">
      <w:start w:val="1"/>
      <w:numFmt w:val="lowerRoman"/>
      <w:lvlText w:val="%3."/>
      <w:lvlJc w:val="right"/>
      <w:pPr>
        <w:ind w:left="2160" w:hanging="180"/>
      </w:pPr>
    </w:lvl>
    <w:lvl w:ilvl="3" w:tplc="6286444A">
      <w:start w:val="1"/>
      <w:numFmt w:val="decimal"/>
      <w:lvlText w:val="%4."/>
      <w:lvlJc w:val="left"/>
      <w:pPr>
        <w:ind w:left="2880" w:hanging="360"/>
      </w:pPr>
    </w:lvl>
    <w:lvl w:ilvl="4" w:tplc="3BA6A234">
      <w:start w:val="1"/>
      <w:numFmt w:val="lowerLetter"/>
      <w:lvlText w:val="%5."/>
      <w:lvlJc w:val="left"/>
      <w:pPr>
        <w:ind w:left="3600" w:hanging="360"/>
      </w:pPr>
    </w:lvl>
    <w:lvl w:ilvl="5" w:tplc="251C29F6">
      <w:start w:val="1"/>
      <w:numFmt w:val="lowerRoman"/>
      <w:lvlText w:val="%6."/>
      <w:lvlJc w:val="right"/>
      <w:pPr>
        <w:ind w:left="4320" w:hanging="180"/>
      </w:pPr>
    </w:lvl>
    <w:lvl w:ilvl="6" w:tplc="2124BE04">
      <w:start w:val="1"/>
      <w:numFmt w:val="decimal"/>
      <w:lvlText w:val="%7."/>
      <w:lvlJc w:val="left"/>
      <w:pPr>
        <w:ind w:left="5040" w:hanging="360"/>
      </w:pPr>
    </w:lvl>
    <w:lvl w:ilvl="7" w:tplc="33EA2404">
      <w:start w:val="1"/>
      <w:numFmt w:val="lowerLetter"/>
      <w:lvlText w:val="%8."/>
      <w:lvlJc w:val="left"/>
      <w:pPr>
        <w:ind w:left="5760" w:hanging="360"/>
      </w:pPr>
    </w:lvl>
    <w:lvl w:ilvl="8" w:tplc="2572DFE2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C0F3DDA"/>
    <w:multiLevelType w:val="hybridMultilevel"/>
    <w:tmpl w:val="B8ECE210"/>
    <w:lvl w:ilvl="0" w:tplc="B4C0C05A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>
    <w:nsid w:val="0C3754FC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0CEA28B2"/>
    <w:multiLevelType w:val="multilevel"/>
    <w:tmpl w:val="2AECEB10"/>
    <w:numStyleLink w:val="GSACtrlList"/>
  </w:abstractNum>
  <w:abstractNum w:abstractNumId="50">
    <w:nsid w:val="0CF36F46"/>
    <w:multiLevelType w:val="multilevel"/>
    <w:tmpl w:val="2AECEB10"/>
    <w:numStyleLink w:val="GSACtrlList"/>
  </w:abstractNum>
  <w:abstractNum w:abstractNumId="51">
    <w:nsid w:val="0D774B2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2">
    <w:nsid w:val="0D7E3C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0D9E06E1"/>
    <w:multiLevelType w:val="multilevel"/>
    <w:tmpl w:val="E5D2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54">
    <w:nsid w:val="0E091553"/>
    <w:multiLevelType w:val="multilevel"/>
    <w:tmpl w:val="2AECEB10"/>
    <w:numStyleLink w:val="GSACtrlList"/>
  </w:abstractNum>
  <w:abstractNum w:abstractNumId="55">
    <w:nsid w:val="0E9E7AC2"/>
    <w:multiLevelType w:val="multilevel"/>
    <w:tmpl w:val="2AECEB10"/>
    <w:numStyleLink w:val="GSACtrlList"/>
  </w:abstractNum>
  <w:abstractNum w:abstractNumId="56">
    <w:nsid w:val="0F2C2E0B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>
    <w:nsid w:val="0F45753E"/>
    <w:multiLevelType w:val="hybridMultilevel"/>
    <w:tmpl w:val="23BAE9F0"/>
    <w:lvl w:ilvl="0" w:tplc="80DA9360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>
    <w:nsid w:val="0FC058EC"/>
    <w:multiLevelType w:val="multilevel"/>
    <w:tmpl w:val="2AECEB10"/>
    <w:styleLink w:val="GSACtrlList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9">
    <w:nsid w:val="0FFB53AE"/>
    <w:multiLevelType w:val="multilevel"/>
    <w:tmpl w:val="2AECEB10"/>
    <w:numStyleLink w:val="GSACtrlList"/>
  </w:abstractNum>
  <w:abstractNum w:abstractNumId="60">
    <w:nsid w:val="102B6EFD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1">
    <w:nsid w:val="1030235A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>
    <w:nsid w:val="10792F25"/>
    <w:multiLevelType w:val="hybridMultilevel"/>
    <w:tmpl w:val="B2222FA0"/>
    <w:lvl w:ilvl="0" w:tplc="7ECCDE48">
      <w:start w:val="1"/>
      <w:numFmt w:val="lowerLetter"/>
      <w:lvlText w:val="%1."/>
      <w:lvlJc w:val="left"/>
      <w:pPr>
        <w:ind w:left="720" w:hanging="360"/>
      </w:pPr>
    </w:lvl>
    <w:lvl w:ilvl="1" w:tplc="17349CE4">
      <w:start w:val="1"/>
      <w:numFmt w:val="lowerLetter"/>
      <w:lvlText w:val="%2."/>
      <w:lvlJc w:val="left"/>
      <w:pPr>
        <w:ind w:left="1440" w:hanging="360"/>
      </w:pPr>
    </w:lvl>
    <w:lvl w:ilvl="2" w:tplc="84ECD9F2">
      <w:start w:val="1"/>
      <w:numFmt w:val="lowerRoman"/>
      <w:lvlText w:val="%3."/>
      <w:lvlJc w:val="right"/>
      <w:pPr>
        <w:ind w:left="2160" w:hanging="180"/>
      </w:pPr>
    </w:lvl>
    <w:lvl w:ilvl="3" w:tplc="DB4C7524">
      <w:start w:val="1"/>
      <w:numFmt w:val="decimal"/>
      <w:lvlText w:val="%4."/>
      <w:lvlJc w:val="left"/>
      <w:pPr>
        <w:ind w:left="2880" w:hanging="360"/>
      </w:pPr>
    </w:lvl>
    <w:lvl w:ilvl="4" w:tplc="7FA45CF4">
      <w:start w:val="1"/>
      <w:numFmt w:val="lowerLetter"/>
      <w:lvlText w:val="%5."/>
      <w:lvlJc w:val="left"/>
      <w:pPr>
        <w:ind w:left="3600" w:hanging="360"/>
      </w:pPr>
    </w:lvl>
    <w:lvl w:ilvl="5" w:tplc="548E5DA0">
      <w:start w:val="1"/>
      <w:numFmt w:val="lowerRoman"/>
      <w:lvlText w:val="%6."/>
      <w:lvlJc w:val="right"/>
      <w:pPr>
        <w:ind w:left="4320" w:hanging="180"/>
      </w:pPr>
    </w:lvl>
    <w:lvl w:ilvl="6" w:tplc="5448A4FC">
      <w:start w:val="1"/>
      <w:numFmt w:val="decimal"/>
      <w:lvlText w:val="%7."/>
      <w:lvlJc w:val="left"/>
      <w:pPr>
        <w:ind w:left="5040" w:hanging="360"/>
      </w:pPr>
    </w:lvl>
    <w:lvl w:ilvl="7" w:tplc="D2C8C492">
      <w:start w:val="1"/>
      <w:numFmt w:val="lowerLetter"/>
      <w:lvlText w:val="%8."/>
      <w:lvlJc w:val="left"/>
      <w:pPr>
        <w:ind w:left="5760" w:hanging="360"/>
      </w:pPr>
    </w:lvl>
    <w:lvl w:ilvl="8" w:tplc="8A6A87C6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10DC7A83"/>
    <w:multiLevelType w:val="hybridMultilevel"/>
    <w:tmpl w:val="A22CFB50"/>
    <w:lvl w:ilvl="0" w:tplc="A17221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10DD1E91"/>
    <w:multiLevelType w:val="hybridMultilevel"/>
    <w:tmpl w:val="CABC0410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>
    <w:nsid w:val="10F000E3"/>
    <w:multiLevelType w:val="hybridMultilevel"/>
    <w:tmpl w:val="5D82AB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11341935"/>
    <w:multiLevelType w:val="hybridMultilevel"/>
    <w:tmpl w:val="73423070"/>
    <w:lvl w:ilvl="0" w:tplc="260E2E2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Arial" w:hint="default"/>
        <w:b w:val="0"/>
        <w:i w:val="0"/>
        <w:color w:val="auto"/>
        <w:sz w:val="20"/>
      </w:rPr>
    </w:lvl>
    <w:lvl w:ilvl="1" w:tplc="672C97B4">
      <w:start w:val="1"/>
      <w:numFmt w:val="bullet"/>
      <w:lvlText w:val="-"/>
      <w:lvlJc w:val="left"/>
      <w:pPr>
        <w:tabs>
          <w:tab w:val="num" w:pos="1296"/>
        </w:tabs>
        <w:ind w:left="1296" w:hanging="216"/>
      </w:pPr>
      <w:rPr>
        <w:rFonts w:ascii="Arial" w:hAnsi="Arial" w:cs="Times New Roman" w:hint="default"/>
        <w:b w:val="0"/>
        <w:i w:val="0"/>
        <w:color w:val="auto"/>
        <w:sz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11343D1B"/>
    <w:multiLevelType w:val="multilevel"/>
    <w:tmpl w:val="2AECEB10"/>
    <w:numStyleLink w:val="GSACtrlList"/>
  </w:abstractNum>
  <w:abstractNum w:abstractNumId="68">
    <w:nsid w:val="11366565"/>
    <w:multiLevelType w:val="multilevel"/>
    <w:tmpl w:val="17567B78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32"/>
      </w:rPr>
    </w:lvl>
    <w:lvl w:ilvl="1">
      <w:start w:val="2"/>
      <w:numFmt w:val="decimal"/>
      <w:lvlText w:val="%2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8"/>
      </w:rPr>
    </w:lvl>
    <w:lvl w:ilvl="2">
      <w:start w:val="1"/>
      <w:numFmt w:val="none"/>
      <w:lvlRestart w:val="1"/>
      <w:lvlText w:val="1.1.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</w:abstractNum>
  <w:abstractNum w:abstractNumId="69">
    <w:nsid w:val="113C595A"/>
    <w:multiLevelType w:val="hybridMultilevel"/>
    <w:tmpl w:val="7BFA9106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0">
    <w:nsid w:val="11471475"/>
    <w:multiLevelType w:val="hybridMultilevel"/>
    <w:tmpl w:val="7D24393C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1">
    <w:nsid w:val="115B0AEB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11A110E6"/>
    <w:multiLevelType w:val="hybridMultilevel"/>
    <w:tmpl w:val="D514DB32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3">
    <w:nsid w:val="11AC1BF5"/>
    <w:multiLevelType w:val="hybridMultilevel"/>
    <w:tmpl w:val="7136BD2A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1C30AAE"/>
    <w:multiLevelType w:val="hybridMultilevel"/>
    <w:tmpl w:val="CA50DE4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20F6BB7"/>
    <w:multiLevelType w:val="multilevel"/>
    <w:tmpl w:val="2AECEB10"/>
    <w:numStyleLink w:val="GSACtrlList"/>
  </w:abstractNum>
  <w:abstractNum w:abstractNumId="76">
    <w:nsid w:val="12B2696C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7">
    <w:nsid w:val="12B73452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12C5318F"/>
    <w:multiLevelType w:val="multilevel"/>
    <w:tmpl w:val="2AECEB10"/>
    <w:numStyleLink w:val="GSACtrlList"/>
  </w:abstractNum>
  <w:abstractNum w:abstractNumId="79">
    <w:nsid w:val="12EE6656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0">
    <w:nsid w:val="13013121"/>
    <w:multiLevelType w:val="hybridMultilevel"/>
    <w:tmpl w:val="EDC2DA40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1">
    <w:nsid w:val="137F2CBB"/>
    <w:multiLevelType w:val="hybridMultilevel"/>
    <w:tmpl w:val="8F96E3AA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13845E24"/>
    <w:multiLevelType w:val="multilevel"/>
    <w:tmpl w:val="2AECEB10"/>
    <w:numStyleLink w:val="GSACtrlList"/>
  </w:abstractNum>
  <w:abstractNum w:abstractNumId="83">
    <w:nsid w:val="1398568A"/>
    <w:multiLevelType w:val="hybridMultilevel"/>
    <w:tmpl w:val="8460E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13997D98"/>
    <w:multiLevelType w:val="multilevel"/>
    <w:tmpl w:val="2AECEB10"/>
    <w:numStyleLink w:val="GSACtrlList"/>
  </w:abstractNum>
  <w:abstractNum w:abstractNumId="85">
    <w:nsid w:val="13CD4963"/>
    <w:multiLevelType w:val="hybridMultilevel"/>
    <w:tmpl w:val="11F0A37E"/>
    <w:lvl w:ilvl="0" w:tplc="A17221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13F96928"/>
    <w:multiLevelType w:val="hybridMultilevel"/>
    <w:tmpl w:val="C896A30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7">
    <w:nsid w:val="14332417"/>
    <w:multiLevelType w:val="multilevel"/>
    <w:tmpl w:val="2AECEB10"/>
    <w:numStyleLink w:val="GSACtrlList"/>
  </w:abstractNum>
  <w:abstractNum w:abstractNumId="88">
    <w:nsid w:val="144A1DAD"/>
    <w:multiLevelType w:val="hybridMultilevel"/>
    <w:tmpl w:val="44C6C9C8"/>
    <w:lvl w:ilvl="0" w:tplc="A08221C2">
      <w:start w:val="1"/>
      <w:numFmt w:val="decimal"/>
      <w:lvlText w:val="%1."/>
      <w:lvlJc w:val="left"/>
      <w:pPr>
        <w:ind w:left="720" w:hanging="360"/>
      </w:pPr>
    </w:lvl>
    <w:lvl w:ilvl="1" w:tplc="8E5ABA40">
      <w:start w:val="1"/>
      <w:numFmt w:val="lowerLetter"/>
      <w:lvlText w:val="%2."/>
      <w:lvlJc w:val="left"/>
      <w:pPr>
        <w:ind w:left="1440" w:hanging="360"/>
      </w:pPr>
    </w:lvl>
    <w:lvl w:ilvl="2" w:tplc="B8AADA4C">
      <w:start w:val="1"/>
      <w:numFmt w:val="lowerRoman"/>
      <w:lvlText w:val="%3."/>
      <w:lvlJc w:val="right"/>
      <w:pPr>
        <w:ind w:left="2160" w:hanging="180"/>
      </w:pPr>
    </w:lvl>
    <w:lvl w:ilvl="3" w:tplc="4C94570A">
      <w:start w:val="1"/>
      <w:numFmt w:val="decimal"/>
      <w:lvlText w:val="%4."/>
      <w:lvlJc w:val="left"/>
      <w:pPr>
        <w:ind w:left="2880" w:hanging="360"/>
      </w:pPr>
    </w:lvl>
    <w:lvl w:ilvl="4" w:tplc="7F7C206E">
      <w:start w:val="1"/>
      <w:numFmt w:val="lowerLetter"/>
      <w:lvlText w:val="%5."/>
      <w:lvlJc w:val="left"/>
      <w:pPr>
        <w:ind w:left="3600" w:hanging="360"/>
      </w:pPr>
    </w:lvl>
    <w:lvl w:ilvl="5" w:tplc="787A4F68">
      <w:start w:val="1"/>
      <w:numFmt w:val="lowerRoman"/>
      <w:lvlText w:val="%6."/>
      <w:lvlJc w:val="right"/>
      <w:pPr>
        <w:ind w:left="4320" w:hanging="180"/>
      </w:pPr>
    </w:lvl>
    <w:lvl w:ilvl="6" w:tplc="B76AEE3A">
      <w:start w:val="1"/>
      <w:numFmt w:val="decimal"/>
      <w:lvlText w:val="%7."/>
      <w:lvlJc w:val="left"/>
      <w:pPr>
        <w:ind w:left="5040" w:hanging="360"/>
      </w:pPr>
    </w:lvl>
    <w:lvl w:ilvl="7" w:tplc="B52E1A36">
      <w:start w:val="1"/>
      <w:numFmt w:val="lowerLetter"/>
      <w:lvlText w:val="%8."/>
      <w:lvlJc w:val="left"/>
      <w:pPr>
        <w:ind w:left="5760" w:hanging="360"/>
      </w:pPr>
    </w:lvl>
    <w:lvl w:ilvl="8" w:tplc="E5E07D2E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145527EB"/>
    <w:multiLevelType w:val="multilevel"/>
    <w:tmpl w:val="2AECEB10"/>
    <w:numStyleLink w:val="GSACtrlList"/>
  </w:abstractNum>
  <w:abstractNum w:abstractNumId="90">
    <w:nsid w:val="147D35A1"/>
    <w:multiLevelType w:val="multilevel"/>
    <w:tmpl w:val="2AECEB10"/>
    <w:numStyleLink w:val="GSACtrlList"/>
  </w:abstractNum>
  <w:abstractNum w:abstractNumId="91">
    <w:nsid w:val="14AC50C6"/>
    <w:multiLevelType w:val="hybridMultilevel"/>
    <w:tmpl w:val="0EFA10A8"/>
    <w:lvl w:ilvl="0" w:tplc="D7182C12">
      <w:start w:val="9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153135AB"/>
    <w:multiLevelType w:val="hybridMultilevel"/>
    <w:tmpl w:val="3AEA7008"/>
    <w:lvl w:ilvl="0" w:tplc="0409000F">
      <w:start w:val="1"/>
      <w:numFmt w:val="decimal"/>
      <w:lvlText w:val="%1."/>
      <w:lvlJc w:val="left"/>
      <w:pPr>
        <w:ind w:left="1789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3">
    <w:nsid w:val="15466194"/>
    <w:multiLevelType w:val="hybridMultilevel"/>
    <w:tmpl w:val="AA9C9076"/>
    <w:lvl w:ilvl="0" w:tplc="6524900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4">
    <w:nsid w:val="15A62F7D"/>
    <w:multiLevelType w:val="multilevel"/>
    <w:tmpl w:val="36ACDAAC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32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</w:abstractNum>
  <w:abstractNum w:abstractNumId="95">
    <w:nsid w:val="16380A59"/>
    <w:multiLevelType w:val="hybridMultilevel"/>
    <w:tmpl w:val="3B0A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163F1A2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7">
    <w:nsid w:val="165F7116"/>
    <w:multiLevelType w:val="multilevel"/>
    <w:tmpl w:val="2AECEB10"/>
    <w:numStyleLink w:val="GSACtrlList"/>
  </w:abstractNum>
  <w:abstractNum w:abstractNumId="98">
    <w:nsid w:val="166422A4"/>
    <w:multiLevelType w:val="multilevel"/>
    <w:tmpl w:val="2AECEB10"/>
    <w:numStyleLink w:val="GSACtrlList"/>
  </w:abstractNum>
  <w:abstractNum w:abstractNumId="99">
    <w:nsid w:val="169765A3"/>
    <w:multiLevelType w:val="hybridMultilevel"/>
    <w:tmpl w:val="CB0036B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9E049DA6">
      <w:start w:val="1"/>
      <w:numFmt w:val="lowerLetter"/>
      <w:lvlText w:val="%2."/>
      <w:lvlJc w:val="left"/>
      <w:pPr>
        <w:ind w:left="1440" w:hanging="360"/>
      </w:pPr>
    </w:lvl>
    <w:lvl w:ilvl="2" w:tplc="7836121A">
      <w:start w:val="1"/>
      <w:numFmt w:val="lowerRoman"/>
      <w:lvlText w:val="%3."/>
      <w:lvlJc w:val="right"/>
      <w:pPr>
        <w:ind w:left="2160" w:hanging="180"/>
      </w:pPr>
    </w:lvl>
    <w:lvl w:ilvl="3" w:tplc="CA082DCA">
      <w:start w:val="1"/>
      <w:numFmt w:val="decimal"/>
      <w:lvlText w:val="%4."/>
      <w:lvlJc w:val="left"/>
      <w:pPr>
        <w:ind w:left="2880" w:hanging="360"/>
      </w:pPr>
    </w:lvl>
    <w:lvl w:ilvl="4" w:tplc="20A02006">
      <w:start w:val="1"/>
      <w:numFmt w:val="lowerLetter"/>
      <w:lvlText w:val="%5."/>
      <w:lvlJc w:val="left"/>
      <w:pPr>
        <w:ind w:left="3600" w:hanging="360"/>
      </w:pPr>
    </w:lvl>
    <w:lvl w:ilvl="5" w:tplc="0A54B4E2">
      <w:start w:val="1"/>
      <w:numFmt w:val="lowerRoman"/>
      <w:lvlText w:val="%6."/>
      <w:lvlJc w:val="right"/>
      <w:pPr>
        <w:ind w:left="4320" w:hanging="180"/>
      </w:pPr>
    </w:lvl>
    <w:lvl w:ilvl="6" w:tplc="B88ED734">
      <w:start w:val="1"/>
      <w:numFmt w:val="decimal"/>
      <w:lvlText w:val="%7."/>
      <w:lvlJc w:val="left"/>
      <w:pPr>
        <w:ind w:left="5040" w:hanging="360"/>
      </w:pPr>
    </w:lvl>
    <w:lvl w:ilvl="7" w:tplc="63042D56">
      <w:start w:val="1"/>
      <w:numFmt w:val="lowerLetter"/>
      <w:lvlText w:val="%8."/>
      <w:lvlJc w:val="left"/>
      <w:pPr>
        <w:ind w:left="5760" w:hanging="360"/>
      </w:pPr>
    </w:lvl>
    <w:lvl w:ilvl="8" w:tplc="87A2F660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16A02B8D"/>
    <w:multiLevelType w:val="multilevel"/>
    <w:tmpl w:val="2AECEB10"/>
    <w:numStyleLink w:val="GSACtrlList"/>
  </w:abstractNum>
  <w:abstractNum w:abstractNumId="101">
    <w:nsid w:val="16AE43F5"/>
    <w:multiLevelType w:val="hybridMultilevel"/>
    <w:tmpl w:val="8F180CE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17AD0DCD"/>
    <w:multiLevelType w:val="hybridMultilevel"/>
    <w:tmpl w:val="D1263B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3">
    <w:nsid w:val="17C93C69"/>
    <w:multiLevelType w:val="multilevel"/>
    <w:tmpl w:val="2AECEB10"/>
    <w:numStyleLink w:val="GSACtrlList"/>
  </w:abstractNum>
  <w:abstractNum w:abstractNumId="104">
    <w:nsid w:val="18094C6B"/>
    <w:multiLevelType w:val="hybridMultilevel"/>
    <w:tmpl w:val="0B9EEB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186B7A48"/>
    <w:multiLevelType w:val="multilevel"/>
    <w:tmpl w:val="2AECEB10"/>
    <w:numStyleLink w:val="GSACtrlList"/>
  </w:abstractNum>
  <w:abstractNum w:abstractNumId="106">
    <w:nsid w:val="18D13476"/>
    <w:multiLevelType w:val="multilevel"/>
    <w:tmpl w:val="2AECEB10"/>
    <w:numStyleLink w:val="GSACtrlList"/>
  </w:abstractNum>
  <w:abstractNum w:abstractNumId="107">
    <w:nsid w:val="18D260A0"/>
    <w:multiLevelType w:val="multilevel"/>
    <w:tmpl w:val="2AECEB10"/>
    <w:numStyleLink w:val="GSACtrlList"/>
  </w:abstractNum>
  <w:abstractNum w:abstractNumId="108">
    <w:nsid w:val="19051CA1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9">
    <w:nsid w:val="19266F3E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0">
    <w:nsid w:val="1952094D"/>
    <w:multiLevelType w:val="multilevel"/>
    <w:tmpl w:val="2AECEB10"/>
    <w:numStyleLink w:val="GSACtrlList"/>
  </w:abstractNum>
  <w:abstractNum w:abstractNumId="111">
    <w:nsid w:val="19A634C1"/>
    <w:multiLevelType w:val="multilevel"/>
    <w:tmpl w:val="2AECEB10"/>
    <w:numStyleLink w:val="GSACtrlList"/>
  </w:abstractNum>
  <w:abstractNum w:abstractNumId="112">
    <w:nsid w:val="19A80A0D"/>
    <w:multiLevelType w:val="hybridMultilevel"/>
    <w:tmpl w:val="A24A8CE2"/>
    <w:lvl w:ilvl="0" w:tplc="47DA0164">
      <w:start w:val="1"/>
      <w:numFmt w:val="lowerLetter"/>
      <w:lvlText w:val="%1."/>
      <w:lvlJc w:val="left"/>
      <w:pPr>
        <w:ind w:left="720" w:hanging="360"/>
      </w:pPr>
    </w:lvl>
    <w:lvl w:ilvl="1" w:tplc="B6546332">
      <w:start w:val="1"/>
      <w:numFmt w:val="decimal"/>
      <w:lvlText w:val="%2."/>
      <w:lvlJc w:val="left"/>
      <w:pPr>
        <w:ind w:left="1440" w:hanging="360"/>
      </w:pPr>
    </w:lvl>
    <w:lvl w:ilvl="2" w:tplc="DEA29EDE">
      <w:start w:val="1"/>
      <w:numFmt w:val="lowerRoman"/>
      <w:lvlText w:val="%3."/>
      <w:lvlJc w:val="right"/>
      <w:pPr>
        <w:ind w:left="2160" w:hanging="180"/>
      </w:pPr>
    </w:lvl>
    <w:lvl w:ilvl="3" w:tplc="56349BC2">
      <w:start w:val="1"/>
      <w:numFmt w:val="decimal"/>
      <w:lvlText w:val="%4."/>
      <w:lvlJc w:val="left"/>
      <w:pPr>
        <w:ind w:left="2880" w:hanging="360"/>
      </w:pPr>
    </w:lvl>
    <w:lvl w:ilvl="4" w:tplc="CA64FE02">
      <w:start w:val="1"/>
      <w:numFmt w:val="lowerLetter"/>
      <w:lvlText w:val="%5."/>
      <w:lvlJc w:val="left"/>
      <w:pPr>
        <w:ind w:left="3600" w:hanging="360"/>
      </w:pPr>
    </w:lvl>
    <w:lvl w:ilvl="5" w:tplc="57D84FC8">
      <w:start w:val="1"/>
      <w:numFmt w:val="lowerRoman"/>
      <w:lvlText w:val="%6."/>
      <w:lvlJc w:val="right"/>
      <w:pPr>
        <w:ind w:left="4320" w:hanging="180"/>
      </w:pPr>
    </w:lvl>
    <w:lvl w:ilvl="6" w:tplc="33B615AC">
      <w:start w:val="1"/>
      <w:numFmt w:val="decimal"/>
      <w:lvlText w:val="%7."/>
      <w:lvlJc w:val="left"/>
      <w:pPr>
        <w:ind w:left="5040" w:hanging="360"/>
      </w:pPr>
    </w:lvl>
    <w:lvl w:ilvl="7" w:tplc="E13A2D82">
      <w:start w:val="1"/>
      <w:numFmt w:val="lowerLetter"/>
      <w:lvlText w:val="%8."/>
      <w:lvlJc w:val="left"/>
      <w:pPr>
        <w:ind w:left="5760" w:hanging="360"/>
      </w:pPr>
    </w:lvl>
    <w:lvl w:ilvl="8" w:tplc="559489CE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19EA509E"/>
    <w:multiLevelType w:val="hybridMultilevel"/>
    <w:tmpl w:val="FDFEA19E"/>
    <w:lvl w:ilvl="0" w:tplc="9D926D9A">
      <w:start w:val="1"/>
      <w:numFmt w:val="lowerLetter"/>
      <w:lvlText w:val="%1."/>
      <w:lvlJc w:val="left"/>
      <w:pPr>
        <w:ind w:left="720" w:hanging="360"/>
      </w:pPr>
    </w:lvl>
    <w:lvl w:ilvl="1" w:tplc="44164DFA">
      <w:start w:val="1"/>
      <w:numFmt w:val="decimal"/>
      <w:lvlText w:val="%2."/>
      <w:lvlJc w:val="left"/>
      <w:pPr>
        <w:ind w:left="1440" w:hanging="360"/>
      </w:pPr>
    </w:lvl>
    <w:lvl w:ilvl="2" w:tplc="DE82E508">
      <w:start w:val="1"/>
      <w:numFmt w:val="lowerRoman"/>
      <w:lvlText w:val="%3."/>
      <w:lvlJc w:val="right"/>
      <w:pPr>
        <w:ind w:left="2160" w:hanging="180"/>
      </w:pPr>
    </w:lvl>
    <w:lvl w:ilvl="3" w:tplc="E9DE8676">
      <w:start w:val="1"/>
      <w:numFmt w:val="decimal"/>
      <w:lvlText w:val="%4."/>
      <w:lvlJc w:val="left"/>
      <w:pPr>
        <w:ind w:left="2880" w:hanging="360"/>
      </w:pPr>
    </w:lvl>
    <w:lvl w:ilvl="4" w:tplc="C7045688">
      <w:start w:val="1"/>
      <w:numFmt w:val="lowerLetter"/>
      <w:lvlText w:val="%5."/>
      <w:lvlJc w:val="left"/>
      <w:pPr>
        <w:ind w:left="3600" w:hanging="360"/>
      </w:pPr>
    </w:lvl>
    <w:lvl w:ilvl="5" w:tplc="30404F08">
      <w:start w:val="1"/>
      <w:numFmt w:val="lowerRoman"/>
      <w:lvlText w:val="%6."/>
      <w:lvlJc w:val="right"/>
      <w:pPr>
        <w:ind w:left="4320" w:hanging="180"/>
      </w:pPr>
    </w:lvl>
    <w:lvl w:ilvl="6" w:tplc="6AFCB7C6">
      <w:start w:val="1"/>
      <w:numFmt w:val="decimal"/>
      <w:lvlText w:val="%7."/>
      <w:lvlJc w:val="left"/>
      <w:pPr>
        <w:ind w:left="5040" w:hanging="360"/>
      </w:pPr>
    </w:lvl>
    <w:lvl w:ilvl="7" w:tplc="B7105FFC">
      <w:start w:val="1"/>
      <w:numFmt w:val="lowerLetter"/>
      <w:lvlText w:val="%8."/>
      <w:lvlJc w:val="left"/>
      <w:pPr>
        <w:ind w:left="5760" w:hanging="360"/>
      </w:pPr>
    </w:lvl>
    <w:lvl w:ilvl="8" w:tplc="E4228FD2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19F75A63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5">
    <w:nsid w:val="1AE61630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1AE8792B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7">
    <w:nsid w:val="1AF605BA"/>
    <w:multiLevelType w:val="multilevel"/>
    <w:tmpl w:val="2AECEB10"/>
    <w:numStyleLink w:val="GSACtrlList"/>
  </w:abstractNum>
  <w:abstractNum w:abstractNumId="118">
    <w:nsid w:val="1B0129B6"/>
    <w:multiLevelType w:val="multilevel"/>
    <w:tmpl w:val="2AECEB10"/>
    <w:numStyleLink w:val="GSACtrlList"/>
  </w:abstractNum>
  <w:abstractNum w:abstractNumId="119">
    <w:nsid w:val="1BDE535C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0">
    <w:nsid w:val="1C2A1B14"/>
    <w:multiLevelType w:val="multilevel"/>
    <w:tmpl w:val="2AECEB10"/>
    <w:numStyleLink w:val="GSACtrlList"/>
  </w:abstractNum>
  <w:abstractNum w:abstractNumId="121">
    <w:nsid w:val="1C5517BB"/>
    <w:multiLevelType w:val="hybridMultilevel"/>
    <w:tmpl w:val="300CC18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1C8426E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3">
    <w:nsid w:val="1C9B16CB"/>
    <w:multiLevelType w:val="multilevel"/>
    <w:tmpl w:val="2AECEB10"/>
    <w:numStyleLink w:val="GSACtrlList"/>
  </w:abstractNum>
  <w:abstractNum w:abstractNumId="124">
    <w:nsid w:val="1CD37EEB"/>
    <w:multiLevelType w:val="hybridMultilevel"/>
    <w:tmpl w:val="5E0EC8A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1D01539C"/>
    <w:multiLevelType w:val="hybridMultilevel"/>
    <w:tmpl w:val="9F9CC0B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E2A870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1D1A24F9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7">
    <w:nsid w:val="1D213D02"/>
    <w:multiLevelType w:val="hybridMultilevel"/>
    <w:tmpl w:val="EB98EB48"/>
    <w:lvl w:ilvl="0" w:tplc="F3FC8F0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>
    <w:nsid w:val="1D341108"/>
    <w:multiLevelType w:val="hybridMultilevel"/>
    <w:tmpl w:val="EDC2E380"/>
    <w:lvl w:ilvl="0" w:tplc="76785E46">
      <w:start w:val="1"/>
      <w:numFmt w:val="lowerLetter"/>
      <w:lvlText w:val="%1."/>
      <w:lvlJc w:val="left"/>
      <w:pPr>
        <w:tabs>
          <w:tab w:val="num" w:pos="1128"/>
        </w:tabs>
        <w:ind w:left="1128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z w:val="20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>
    <w:nsid w:val="1D8D58BC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1DBD12C3"/>
    <w:multiLevelType w:val="hybridMultilevel"/>
    <w:tmpl w:val="F5AE9BDC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1DBE41F7"/>
    <w:multiLevelType w:val="multilevel"/>
    <w:tmpl w:val="2AECEB10"/>
    <w:numStyleLink w:val="GSACtrlList"/>
  </w:abstractNum>
  <w:abstractNum w:abstractNumId="132">
    <w:nsid w:val="1E556933"/>
    <w:multiLevelType w:val="hybridMultilevel"/>
    <w:tmpl w:val="C0703B88"/>
    <w:lvl w:ilvl="0" w:tplc="510456F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1E710E3E"/>
    <w:multiLevelType w:val="hybridMultilevel"/>
    <w:tmpl w:val="25D811A8"/>
    <w:lvl w:ilvl="0" w:tplc="BB9E50AE">
      <w:start w:val="1"/>
      <w:numFmt w:val="lowerLetter"/>
      <w:lvlText w:val="%1."/>
      <w:lvlJc w:val="left"/>
      <w:pPr>
        <w:ind w:left="720" w:hanging="360"/>
      </w:pPr>
    </w:lvl>
    <w:lvl w:ilvl="1" w:tplc="B0565482">
      <w:start w:val="1"/>
      <w:numFmt w:val="lowerLetter"/>
      <w:lvlText w:val="%2."/>
      <w:lvlJc w:val="left"/>
      <w:pPr>
        <w:ind w:left="1440" w:hanging="360"/>
      </w:pPr>
    </w:lvl>
    <w:lvl w:ilvl="2" w:tplc="86A83FBA">
      <w:start w:val="1"/>
      <w:numFmt w:val="lowerRoman"/>
      <w:lvlText w:val="%3."/>
      <w:lvlJc w:val="right"/>
      <w:pPr>
        <w:ind w:left="2160" w:hanging="180"/>
      </w:pPr>
    </w:lvl>
    <w:lvl w:ilvl="3" w:tplc="2EA27AE6">
      <w:start w:val="1"/>
      <w:numFmt w:val="decimal"/>
      <w:lvlText w:val="%4."/>
      <w:lvlJc w:val="left"/>
      <w:pPr>
        <w:ind w:left="2880" w:hanging="360"/>
      </w:pPr>
    </w:lvl>
    <w:lvl w:ilvl="4" w:tplc="4FCCDAA6">
      <w:start w:val="1"/>
      <w:numFmt w:val="lowerLetter"/>
      <w:lvlText w:val="%5."/>
      <w:lvlJc w:val="left"/>
      <w:pPr>
        <w:ind w:left="3600" w:hanging="360"/>
      </w:pPr>
    </w:lvl>
    <w:lvl w:ilvl="5" w:tplc="B8180426">
      <w:start w:val="1"/>
      <w:numFmt w:val="lowerRoman"/>
      <w:lvlText w:val="%6."/>
      <w:lvlJc w:val="right"/>
      <w:pPr>
        <w:ind w:left="4320" w:hanging="180"/>
      </w:pPr>
    </w:lvl>
    <w:lvl w:ilvl="6" w:tplc="906C10BC">
      <w:start w:val="1"/>
      <w:numFmt w:val="decimal"/>
      <w:lvlText w:val="%7."/>
      <w:lvlJc w:val="left"/>
      <w:pPr>
        <w:ind w:left="5040" w:hanging="360"/>
      </w:pPr>
    </w:lvl>
    <w:lvl w:ilvl="7" w:tplc="5BECD0D0">
      <w:start w:val="1"/>
      <w:numFmt w:val="lowerLetter"/>
      <w:lvlText w:val="%8."/>
      <w:lvlJc w:val="left"/>
      <w:pPr>
        <w:ind w:left="5760" w:hanging="360"/>
      </w:pPr>
    </w:lvl>
    <w:lvl w:ilvl="8" w:tplc="5E183370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1EB82B5E"/>
    <w:multiLevelType w:val="multilevel"/>
    <w:tmpl w:val="2AECEB10"/>
    <w:numStyleLink w:val="GSACtrlList"/>
  </w:abstractNum>
  <w:abstractNum w:abstractNumId="135">
    <w:nsid w:val="1EBF4F8B"/>
    <w:multiLevelType w:val="hybridMultilevel"/>
    <w:tmpl w:val="EB98EB48"/>
    <w:lvl w:ilvl="0" w:tplc="F3FC8F0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>
    <w:nsid w:val="1EC06ECE"/>
    <w:multiLevelType w:val="hybridMultilevel"/>
    <w:tmpl w:val="5C823B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7">
    <w:nsid w:val="1EFC5013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8">
    <w:nsid w:val="1EFC7199"/>
    <w:multiLevelType w:val="multilevel"/>
    <w:tmpl w:val="2AECEB10"/>
    <w:numStyleLink w:val="GSACtrlList"/>
  </w:abstractNum>
  <w:abstractNum w:abstractNumId="139">
    <w:nsid w:val="1F0A7CBD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0">
    <w:nsid w:val="1F6E6902"/>
    <w:multiLevelType w:val="hybridMultilevel"/>
    <w:tmpl w:val="BDD08EB2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1">
    <w:nsid w:val="20035219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2">
    <w:nsid w:val="202B550E"/>
    <w:multiLevelType w:val="hybridMultilevel"/>
    <w:tmpl w:val="97422A8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20940743"/>
    <w:multiLevelType w:val="multilevel"/>
    <w:tmpl w:val="2AECEB10"/>
    <w:numStyleLink w:val="GSACtrlList"/>
  </w:abstractNum>
  <w:abstractNum w:abstractNumId="144">
    <w:nsid w:val="20F74D09"/>
    <w:multiLevelType w:val="hybridMultilevel"/>
    <w:tmpl w:val="FDE4E13E"/>
    <w:lvl w:ilvl="0" w:tplc="E592CF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Arial" w:hint="default"/>
        <w:b w:val="0"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>
    <w:nsid w:val="2114312E"/>
    <w:multiLevelType w:val="multilevel"/>
    <w:tmpl w:val="2AECEB10"/>
    <w:numStyleLink w:val="GSACtrlList"/>
  </w:abstractNum>
  <w:abstractNum w:abstractNumId="146">
    <w:nsid w:val="21712472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7">
    <w:nsid w:val="226A641D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8">
    <w:nsid w:val="235C333D"/>
    <w:multiLevelType w:val="multilevel"/>
    <w:tmpl w:val="2AECEB10"/>
    <w:numStyleLink w:val="GSACtrlList"/>
  </w:abstractNum>
  <w:abstractNum w:abstractNumId="149">
    <w:nsid w:val="23733DDB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0">
    <w:nsid w:val="23E669CE"/>
    <w:multiLevelType w:val="multilevel"/>
    <w:tmpl w:val="2AECEB10"/>
    <w:numStyleLink w:val="GSACtrlList"/>
  </w:abstractNum>
  <w:abstractNum w:abstractNumId="151">
    <w:nsid w:val="23F11FF7"/>
    <w:multiLevelType w:val="multilevel"/>
    <w:tmpl w:val="01AC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2">
    <w:nsid w:val="23FB108A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3">
    <w:nsid w:val="246163CD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4">
    <w:nsid w:val="24825560"/>
    <w:multiLevelType w:val="hybridMultilevel"/>
    <w:tmpl w:val="FBEAD10A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5">
    <w:nsid w:val="24870669"/>
    <w:multiLevelType w:val="multilevel"/>
    <w:tmpl w:val="36ACDAAC"/>
    <w:styleLink w:val="Style5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32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</w:abstractNum>
  <w:abstractNum w:abstractNumId="156">
    <w:nsid w:val="2530492E"/>
    <w:multiLevelType w:val="multilevel"/>
    <w:tmpl w:val="6180D9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GSASubsection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7">
    <w:nsid w:val="259B744F"/>
    <w:multiLevelType w:val="hybridMultilevel"/>
    <w:tmpl w:val="940636DC"/>
    <w:lvl w:ilvl="0" w:tplc="539023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z w:val="20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>
    <w:nsid w:val="262C2260"/>
    <w:multiLevelType w:val="multilevel"/>
    <w:tmpl w:val="2AECEB10"/>
    <w:numStyleLink w:val="GSACtrlList"/>
  </w:abstractNum>
  <w:abstractNum w:abstractNumId="159">
    <w:nsid w:val="265B364F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266C3109"/>
    <w:multiLevelType w:val="hybridMultilevel"/>
    <w:tmpl w:val="D1CA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268F7839"/>
    <w:multiLevelType w:val="multilevel"/>
    <w:tmpl w:val="2AECEB10"/>
    <w:numStyleLink w:val="GSACtrlList"/>
  </w:abstractNum>
  <w:abstractNum w:abstractNumId="162">
    <w:nsid w:val="26F9497F"/>
    <w:multiLevelType w:val="hybridMultilevel"/>
    <w:tmpl w:val="C172D140"/>
    <w:lvl w:ilvl="0" w:tplc="362A3342">
      <w:start w:val="1"/>
      <w:numFmt w:val="lowerLetter"/>
      <w:lvlText w:val="%1."/>
      <w:lvlJc w:val="left"/>
      <w:pPr>
        <w:ind w:left="720" w:hanging="360"/>
      </w:pPr>
    </w:lvl>
    <w:lvl w:ilvl="1" w:tplc="E1A0343E">
      <w:start w:val="1"/>
      <w:numFmt w:val="lowerLetter"/>
      <w:lvlText w:val="%2."/>
      <w:lvlJc w:val="left"/>
      <w:pPr>
        <w:ind w:left="1440" w:hanging="360"/>
      </w:pPr>
    </w:lvl>
    <w:lvl w:ilvl="2" w:tplc="A536B0E0">
      <w:start w:val="1"/>
      <w:numFmt w:val="lowerRoman"/>
      <w:lvlText w:val="%3."/>
      <w:lvlJc w:val="right"/>
      <w:pPr>
        <w:ind w:left="2160" w:hanging="180"/>
      </w:pPr>
    </w:lvl>
    <w:lvl w:ilvl="3" w:tplc="F05C8CB4">
      <w:start w:val="1"/>
      <w:numFmt w:val="decimal"/>
      <w:lvlText w:val="%4."/>
      <w:lvlJc w:val="left"/>
      <w:pPr>
        <w:ind w:left="2880" w:hanging="360"/>
      </w:pPr>
    </w:lvl>
    <w:lvl w:ilvl="4" w:tplc="487666BC">
      <w:start w:val="1"/>
      <w:numFmt w:val="lowerLetter"/>
      <w:lvlText w:val="%5."/>
      <w:lvlJc w:val="left"/>
      <w:pPr>
        <w:ind w:left="3600" w:hanging="360"/>
      </w:pPr>
    </w:lvl>
    <w:lvl w:ilvl="5" w:tplc="B770C2F0">
      <w:start w:val="1"/>
      <w:numFmt w:val="lowerRoman"/>
      <w:lvlText w:val="%6."/>
      <w:lvlJc w:val="right"/>
      <w:pPr>
        <w:ind w:left="4320" w:hanging="180"/>
      </w:pPr>
    </w:lvl>
    <w:lvl w:ilvl="6" w:tplc="0690134C">
      <w:start w:val="1"/>
      <w:numFmt w:val="decimal"/>
      <w:lvlText w:val="%7."/>
      <w:lvlJc w:val="left"/>
      <w:pPr>
        <w:ind w:left="5040" w:hanging="360"/>
      </w:pPr>
    </w:lvl>
    <w:lvl w:ilvl="7" w:tplc="CD0E0AF8">
      <w:start w:val="1"/>
      <w:numFmt w:val="lowerLetter"/>
      <w:lvlText w:val="%8."/>
      <w:lvlJc w:val="left"/>
      <w:pPr>
        <w:ind w:left="5760" w:hanging="360"/>
      </w:pPr>
    </w:lvl>
    <w:lvl w:ilvl="8" w:tplc="50C2B2F2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27BE713D"/>
    <w:multiLevelType w:val="multilevel"/>
    <w:tmpl w:val="2AECEB10"/>
    <w:numStyleLink w:val="GSACtrlList"/>
  </w:abstractNum>
  <w:abstractNum w:abstractNumId="164">
    <w:nsid w:val="27FE7988"/>
    <w:multiLevelType w:val="hybridMultilevel"/>
    <w:tmpl w:val="51B4E744"/>
    <w:lvl w:ilvl="0" w:tplc="BD5E3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Arial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>
    <w:nsid w:val="280B597F"/>
    <w:multiLevelType w:val="multilevel"/>
    <w:tmpl w:val="2AECEB10"/>
    <w:numStyleLink w:val="GSACtrlList"/>
  </w:abstractNum>
  <w:abstractNum w:abstractNumId="166">
    <w:nsid w:val="28230EE1"/>
    <w:multiLevelType w:val="hybridMultilevel"/>
    <w:tmpl w:val="FC4E02CC"/>
    <w:lvl w:ilvl="0" w:tplc="B3AAF59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7">
    <w:nsid w:val="286607BC"/>
    <w:multiLevelType w:val="hybridMultilevel"/>
    <w:tmpl w:val="C6ECC530"/>
    <w:lvl w:ilvl="0" w:tplc="4FC80F60">
      <w:start w:val="1"/>
      <w:numFmt w:val="lowerLetter"/>
      <w:lvlText w:val="%1."/>
      <w:lvlJc w:val="left"/>
      <w:pPr>
        <w:ind w:left="720" w:hanging="360"/>
      </w:pPr>
    </w:lvl>
    <w:lvl w:ilvl="1" w:tplc="4732B480">
      <w:start w:val="1"/>
      <w:numFmt w:val="decimal"/>
      <w:lvlText w:val="%2."/>
      <w:lvlJc w:val="left"/>
      <w:pPr>
        <w:ind w:left="1440" w:hanging="360"/>
      </w:pPr>
    </w:lvl>
    <w:lvl w:ilvl="2" w:tplc="3B5A3C9A">
      <w:start w:val="1"/>
      <w:numFmt w:val="lowerRoman"/>
      <w:lvlText w:val="%3."/>
      <w:lvlJc w:val="right"/>
      <w:pPr>
        <w:ind w:left="2160" w:hanging="180"/>
      </w:pPr>
    </w:lvl>
    <w:lvl w:ilvl="3" w:tplc="39C490D4">
      <w:start w:val="1"/>
      <w:numFmt w:val="decimal"/>
      <w:lvlText w:val="%4."/>
      <w:lvlJc w:val="left"/>
      <w:pPr>
        <w:ind w:left="2880" w:hanging="360"/>
      </w:pPr>
    </w:lvl>
    <w:lvl w:ilvl="4" w:tplc="B6929F74">
      <w:start w:val="1"/>
      <w:numFmt w:val="lowerLetter"/>
      <w:lvlText w:val="%5."/>
      <w:lvlJc w:val="left"/>
      <w:pPr>
        <w:ind w:left="3600" w:hanging="360"/>
      </w:pPr>
    </w:lvl>
    <w:lvl w:ilvl="5" w:tplc="BBA4336C">
      <w:start w:val="1"/>
      <w:numFmt w:val="lowerRoman"/>
      <w:lvlText w:val="%6."/>
      <w:lvlJc w:val="right"/>
      <w:pPr>
        <w:ind w:left="4320" w:hanging="180"/>
      </w:pPr>
    </w:lvl>
    <w:lvl w:ilvl="6" w:tplc="32F2FD26">
      <w:start w:val="1"/>
      <w:numFmt w:val="decimal"/>
      <w:lvlText w:val="%7."/>
      <w:lvlJc w:val="left"/>
      <w:pPr>
        <w:ind w:left="5040" w:hanging="360"/>
      </w:pPr>
    </w:lvl>
    <w:lvl w:ilvl="7" w:tplc="65808032">
      <w:start w:val="1"/>
      <w:numFmt w:val="lowerLetter"/>
      <w:lvlText w:val="%8."/>
      <w:lvlJc w:val="left"/>
      <w:pPr>
        <w:ind w:left="5760" w:hanging="360"/>
      </w:pPr>
    </w:lvl>
    <w:lvl w:ilvl="8" w:tplc="A066FB3A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28876B18"/>
    <w:multiLevelType w:val="hybridMultilevel"/>
    <w:tmpl w:val="8A7E7B6C"/>
    <w:lvl w:ilvl="0" w:tplc="163C56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0DA9360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9">
    <w:nsid w:val="28EE7C7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0">
    <w:nsid w:val="290D114C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2922420C"/>
    <w:multiLevelType w:val="hybridMultilevel"/>
    <w:tmpl w:val="05A85C46"/>
    <w:lvl w:ilvl="0" w:tplc="54D62BB8">
      <w:start w:val="1"/>
      <w:numFmt w:val="lowerLetter"/>
      <w:lvlText w:val="%1."/>
      <w:lvlJc w:val="left"/>
      <w:pPr>
        <w:ind w:left="720" w:hanging="360"/>
      </w:pPr>
    </w:lvl>
    <w:lvl w:ilvl="1" w:tplc="9E049DA6">
      <w:start w:val="1"/>
      <w:numFmt w:val="lowerLetter"/>
      <w:lvlText w:val="%2."/>
      <w:lvlJc w:val="left"/>
      <w:pPr>
        <w:ind w:left="1440" w:hanging="360"/>
      </w:pPr>
    </w:lvl>
    <w:lvl w:ilvl="2" w:tplc="7836121A">
      <w:start w:val="1"/>
      <w:numFmt w:val="lowerRoman"/>
      <w:lvlText w:val="%3."/>
      <w:lvlJc w:val="right"/>
      <w:pPr>
        <w:ind w:left="2160" w:hanging="180"/>
      </w:pPr>
    </w:lvl>
    <w:lvl w:ilvl="3" w:tplc="CA082DCA">
      <w:start w:val="1"/>
      <w:numFmt w:val="decimal"/>
      <w:lvlText w:val="%4."/>
      <w:lvlJc w:val="left"/>
      <w:pPr>
        <w:ind w:left="2880" w:hanging="360"/>
      </w:pPr>
    </w:lvl>
    <w:lvl w:ilvl="4" w:tplc="20A02006">
      <w:start w:val="1"/>
      <w:numFmt w:val="lowerLetter"/>
      <w:lvlText w:val="%5."/>
      <w:lvlJc w:val="left"/>
      <w:pPr>
        <w:ind w:left="3600" w:hanging="360"/>
      </w:pPr>
    </w:lvl>
    <w:lvl w:ilvl="5" w:tplc="0A54B4E2">
      <w:start w:val="1"/>
      <w:numFmt w:val="lowerRoman"/>
      <w:lvlText w:val="%6."/>
      <w:lvlJc w:val="right"/>
      <w:pPr>
        <w:ind w:left="4320" w:hanging="180"/>
      </w:pPr>
    </w:lvl>
    <w:lvl w:ilvl="6" w:tplc="B88ED734">
      <w:start w:val="1"/>
      <w:numFmt w:val="decimal"/>
      <w:lvlText w:val="%7."/>
      <w:lvlJc w:val="left"/>
      <w:pPr>
        <w:ind w:left="5040" w:hanging="360"/>
      </w:pPr>
    </w:lvl>
    <w:lvl w:ilvl="7" w:tplc="63042D56">
      <w:start w:val="1"/>
      <w:numFmt w:val="lowerLetter"/>
      <w:lvlText w:val="%8."/>
      <w:lvlJc w:val="left"/>
      <w:pPr>
        <w:ind w:left="5760" w:hanging="360"/>
      </w:pPr>
    </w:lvl>
    <w:lvl w:ilvl="8" w:tplc="87A2F660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2A2874D1"/>
    <w:multiLevelType w:val="hybridMultilevel"/>
    <w:tmpl w:val="EA7408C8"/>
    <w:lvl w:ilvl="0" w:tplc="540CACE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2A320B04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4">
    <w:nsid w:val="2AB9234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5">
    <w:nsid w:val="2AE7294A"/>
    <w:multiLevelType w:val="hybridMultilevel"/>
    <w:tmpl w:val="BF92D9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6">
    <w:nsid w:val="2AFD6DDC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7">
    <w:nsid w:val="2B2A1D46"/>
    <w:multiLevelType w:val="hybridMultilevel"/>
    <w:tmpl w:val="D1263B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8">
    <w:nsid w:val="2B324D9E"/>
    <w:multiLevelType w:val="hybridMultilevel"/>
    <w:tmpl w:val="D1263B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9">
    <w:nsid w:val="2BAC18E2"/>
    <w:multiLevelType w:val="hybridMultilevel"/>
    <w:tmpl w:val="A502D272"/>
    <w:lvl w:ilvl="0" w:tplc="A208AFB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35"/>
        </w:tabs>
        <w:ind w:left="103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755"/>
        </w:tabs>
        <w:ind w:left="175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475"/>
        </w:tabs>
        <w:ind w:left="247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195"/>
        </w:tabs>
        <w:ind w:left="319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15"/>
        </w:tabs>
        <w:ind w:left="391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35"/>
        </w:tabs>
        <w:ind w:left="463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355"/>
        </w:tabs>
        <w:ind w:left="535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075"/>
        </w:tabs>
        <w:ind w:left="6075" w:hanging="180"/>
      </w:pPr>
    </w:lvl>
  </w:abstractNum>
  <w:abstractNum w:abstractNumId="180">
    <w:nsid w:val="2BBF6B10"/>
    <w:multiLevelType w:val="hybridMultilevel"/>
    <w:tmpl w:val="3ED875A8"/>
    <w:lvl w:ilvl="0" w:tplc="04090019">
      <w:start w:val="1"/>
      <w:numFmt w:val="lowerLetter"/>
      <w:lvlText w:val="%1."/>
      <w:lvlJc w:val="left"/>
      <w:pPr>
        <w:ind w:left="1789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1">
    <w:nsid w:val="2BDF4DB4"/>
    <w:multiLevelType w:val="hybridMultilevel"/>
    <w:tmpl w:val="60700B58"/>
    <w:lvl w:ilvl="0" w:tplc="24E0EC8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983A4CC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E1E0E6D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2">
    <w:nsid w:val="2C2A0109"/>
    <w:multiLevelType w:val="multilevel"/>
    <w:tmpl w:val="2AECEB10"/>
    <w:numStyleLink w:val="GSACtrlList"/>
  </w:abstractNum>
  <w:abstractNum w:abstractNumId="183">
    <w:nsid w:val="2C2B2CCB"/>
    <w:multiLevelType w:val="multilevel"/>
    <w:tmpl w:val="2AECEB10"/>
    <w:numStyleLink w:val="GSACtrlList"/>
  </w:abstractNum>
  <w:abstractNum w:abstractNumId="184">
    <w:nsid w:val="2C8B179D"/>
    <w:multiLevelType w:val="hybridMultilevel"/>
    <w:tmpl w:val="1C5AEAF4"/>
    <w:lvl w:ilvl="0" w:tplc="AD7868A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5">
    <w:nsid w:val="2CA97956"/>
    <w:multiLevelType w:val="multilevel"/>
    <w:tmpl w:val="2AECEB10"/>
    <w:numStyleLink w:val="GSACtrlList"/>
  </w:abstractNum>
  <w:abstractNum w:abstractNumId="186">
    <w:nsid w:val="2D821F75"/>
    <w:multiLevelType w:val="hybridMultilevel"/>
    <w:tmpl w:val="0F10281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2D8D2BEB"/>
    <w:multiLevelType w:val="hybridMultilevel"/>
    <w:tmpl w:val="C1EE742E"/>
    <w:lvl w:ilvl="0" w:tplc="0A604432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8">
    <w:nsid w:val="2E7E4DB2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2EE67545"/>
    <w:multiLevelType w:val="hybridMultilevel"/>
    <w:tmpl w:val="64602F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2F545DD5"/>
    <w:multiLevelType w:val="multilevel"/>
    <w:tmpl w:val="2AECEB10"/>
    <w:numStyleLink w:val="GSACtrlList"/>
  </w:abstractNum>
  <w:abstractNum w:abstractNumId="191">
    <w:nsid w:val="2F60256E"/>
    <w:multiLevelType w:val="hybridMultilevel"/>
    <w:tmpl w:val="4AA28B50"/>
    <w:lvl w:ilvl="0" w:tplc="11487B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2">
    <w:nsid w:val="2F730FD7"/>
    <w:multiLevelType w:val="multilevel"/>
    <w:tmpl w:val="2AECEB10"/>
    <w:numStyleLink w:val="GSACtrlList"/>
  </w:abstractNum>
  <w:abstractNum w:abstractNumId="193">
    <w:nsid w:val="304A4BFA"/>
    <w:multiLevelType w:val="multilevel"/>
    <w:tmpl w:val="2AECEB10"/>
    <w:numStyleLink w:val="GSACtrlList"/>
  </w:abstractNum>
  <w:abstractNum w:abstractNumId="194">
    <w:nsid w:val="30957906"/>
    <w:multiLevelType w:val="hybridMultilevel"/>
    <w:tmpl w:val="641A9E7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30AA335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6">
    <w:nsid w:val="312C17EA"/>
    <w:multiLevelType w:val="multilevel"/>
    <w:tmpl w:val="2AECEB10"/>
    <w:numStyleLink w:val="GSACtrlList"/>
  </w:abstractNum>
  <w:abstractNum w:abstractNumId="197">
    <w:nsid w:val="31467756"/>
    <w:multiLevelType w:val="hybridMultilevel"/>
    <w:tmpl w:val="DBBA28DA"/>
    <w:lvl w:ilvl="0" w:tplc="79985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316355CB"/>
    <w:multiLevelType w:val="hybridMultilevel"/>
    <w:tmpl w:val="19FAD96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31B23444"/>
    <w:multiLevelType w:val="hybridMultilevel"/>
    <w:tmpl w:val="C7941142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31B81167"/>
    <w:multiLevelType w:val="multilevel"/>
    <w:tmpl w:val="2AECEB10"/>
    <w:numStyleLink w:val="GSACtrlList"/>
  </w:abstractNum>
  <w:abstractNum w:abstractNumId="201">
    <w:nsid w:val="32FB729F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2">
    <w:nsid w:val="32FF104B"/>
    <w:multiLevelType w:val="hybridMultilevel"/>
    <w:tmpl w:val="8E0CE3A4"/>
    <w:lvl w:ilvl="0" w:tplc="04090019">
      <w:start w:val="1"/>
      <w:numFmt w:val="lowerLetter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3">
    <w:nsid w:val="3357432E"/>
    <w:multiLevelType w:val="multilevel"/>
    <w:tmpl w:val="2AECEB10"/>
    <w:numStyleLink w:val="GSACtrlList"/>
  </w:abstractNum>
  <w:abstractNum w:abstractNumId="204">
    <w:nsid w:val="338D67CB"/>
    <w:multiLevelType w:val="hybridMultilevel"/>
    <w:tmpl w:val="3B76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33D6675E"/>
    <w:multiLevelType w:val="multilevel"/>
    <w:tmpl w:val="2AECEB10"/>
    <w:numStyleLink w:val="GSACtrlList"/>
  </w:abstractNum>
  <w:abstractNum w:abstractNumId="206">
    <w:nsid w:val="349D1F7E"/>
    <w:multiLevelType w:val="hybridMultilevel"/>
    <w:tmpl w:val="CD62D10C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352B5DCB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8">
    <w:nsid w:val="35B807F0"/>
    <w:multiLevelType w:val="hybridMultilevel"/>
    <w:tmpl w:val="BF92D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9">
    <w:nsid w:val="3634248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0">
    <w:nsid w:val="364D680C"/>
    <w:multiLevelType w:val="hybridMultilevel"/>
    <w:tmpl w:val="1C485FF4"/>
    <w:lvl w:ilvl="0" w:tplc="A1DA9D0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1">
    <w:nsid w:val="36725F7B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2">
    <w:nsid w:val="36936B5A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369C38CD"/>
    <w:multiLevelType w:val="hybridMultilevel"/>
    <w:tmpl w:val="103419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57CD37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37224AE3"/>
    <w:multiLevelType w:val="multilevel"/>
    <w:tmpl w:val="2AECEB10"/>
    <w:numStyleLink w:val="GSACtrlList"/>
  </w:abstractNum>
  <w:abstractNum w:abstractNumId="215">
    <w:nsid w:val="375036C9"/>
    <w:multiLevelType w:val="hybridMultilevel"/>
    <w:tmpl w:val="CF76822C"/>
    <w:lvl w:ilvl="0" w:tplc="39861DD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</w:lvl>
    <w:lvl w:ilvl="1" w:tplc="408EE42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Arial Bold" w:hAnsi="Arial Bold" w:hint="default"/>
        <w:b/>
        <w:i w:val="0"/>
        <w:color w:val="auto"/>
        <w:sz w:val="16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6">
    <w:nsid w:val="37C12CE3"/>
    <w:multiLevelType w:val="hybridMultilevel"/>
    <w:tmpl w:val="8A2C526A"/>
    <w:lvl w:ilvl="0" w:tplc="1AE643AC">
      <w:start w:val="1"/>
      <w:numFmt w:val="lowerLetter"/>
      <w:lvlText w:val="%1."/>
      <w:lvlJc w:val="left"/>
      <w:pPr>
        <w:ind w:left="720" w:hanging="360"/>
      </w:pPr>
    </w:lvl>
    <w:lvl w:ilvl="1" w:tplc="AA60AD36">
      <w:start w:val="1"/>
      <w:numFmt w:val="lowerLetter"/>
      <w:lvlText w:val="%2."/>
      <w:lvlJc w:val="left"/>
      <w:pPr>
        <w:ind w:left="1440" w:hanging="360"/>
      </w:pPr>
    </w:lvl>
    <w:lvl w:ilvl="2" w:tplc="9E14EFD4">
      <w:start w:val="1"/>
      <w:numFmt w:val="lowerRoman"/>
      <w:lvlText w:val="%3."/>
      <w:lvlJc w:val="right"/>
      <w:pPr>
        <w:ind w:left="2160" w:hanging="180"/>
      </w:pPr>
    </w:lvl>
    <w:lvl w:ilvl="3" w:tplc="476EC1FC">
      <w:start w:val="1"/>
      <w:numFmt w:val="decimal"/>
      <w:lvlText w:val="%4."/>
      <w:lvlJc w:val="left"/>
      <w:pPr>
        <w:ind w:left="2880" w:hanging="360"/>
      </w:pPr>
    </w:lvl>
    <w:lvl w:ilvl="4" w:tplc="71544096">
      <w:start w:val="1"/>
      <w:numFmt w:val="lowerLetter"/>
      <w:lvlText w:val="%5."/>
      <w:lvlJc w:val="left"/>
      <w:pPr>
        <w:ind w:left="3600" w:hanging="360"/>
      </w:pPr>
    </w:lvl>
    <w:lvl w:ilvl="5" w:tplc="2D7EB3F8">
      <w:start w:val="1"/>
      <w:numFmt w:val="lowerRoman"/>
      <w:lvlText w:val="%6."/>
      <w:lvlJc w:val="right"/>
      <w:pPr>
        <w:ind w:left="4320" w:hanging="180"/>
      </w:pPr>
    </w:lvl>
    <w:lvl w:ilvl="6" w:tplc="A8043BD0">
      <w:start w:val="1"/>
      <w:numFmt w:val="decimal"/>
      <w:lvlText w:val="%7."/>
      <w:lvlJc w:val="left"/>
      <w:pPr>
        <w:ind w:left="5040" w:hanging="360"/>
      </w:pPr>
    </w:lvl>
    <w:lvl w:ilvl="7" w:tplc="EF4CB790">
      <w:start w:val="1"/>
      <w:numFmt w:val="lowerLetter"/>
      <w:lvlText w:val="%8."/>
      <w:lvlJc w:val="left"/>
      <w:pPr>
        <w:ind w:left="5760" w:hanging="360"/>
      </w:pPr>
    </w:lvl>
    <w:lvl w:ilvl="8" w:tplc="C602E0C4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37CA01AB"/>
    <w:multiLevelType w:val="hybridMultilevel"/>
    <w:tmpl w:val="54F4840E"/>
    <w:lvl w:ilvl="0" w:tplc="8AE03178">
      <w:start w:val="1"/>
      <w:numFmt w:val="lowerLetter"/>
      <w:lvlText w:val="%1."/>
      <w:lvlJc w:val="left"/>
      <w:pPr>
        <w:ind w:left="720" w:hanging="360"/>
      </w:pPr>
    </w:lvl>
    <w:lvl w:ilvl="1" w:tplc="12AA72C2">
      <w:start w:val="1"/>
      <w:numFmt w:val="lowerLetter"/>
      <w:lvlText w:val="%2."/>
      <w:lvlJc w:val="left"/>
      <w:pPr>
        <w:ind w:left="1440" w:hanging="360"/>
      </w:pPr>
    </w:lvl>
    <w:lvl w:ilvl="2" w:tplc="20F4B9AA">
      <w:start w:val="1"/>
      <w:numFmt w:val="lowerRoman"/>
      <w:lvlText w:val="%3."/>
      <w:lvlJc w:val="right"/>
      <w:pPr>
        <w:ind w:left="2160" w:hanging="180"/>
      </w:pPr>
    </w:lvl>
    <w:lvl w:ilvl="3" w:tplc="4F281824">
      <w:start w:val="1"/>
      <w:numFmt w:val="decimal"/>
      <w:lvlText w:val="%4."/>
      <w:lvlJc w:val="left"/>
      <w:pPr>
        <w:ind w:left="2880" w:hanging="360"/>
      </w:pPr>
    </w:lvl>
    <w:lvl w:ilvl="4" w:tplc="96A25C08">
      <w:start w:val="1"/>
      <w:numFmt w:val="lowerLetter"/>
      <w:lvlText w:val="%5."/>
      <w:lvlJc w:val="left"/>
      <w:pPr>
        <w:ind w:left="3600" w:hanging="360"/>
      </w:pPr>
    </w:lvl>
    <w:lvl w:ilvl="5" w:tplc="2FF2D7C2">
      <w:start w:val="1"/>
      <w:numFmt w:val="lowerRoman"/>
      <w:lvlText w:val="%6."/>
      <w:lvlJc w:val="right"/>
      <w:pPr>
        <w:ind w:left="4320" w:hanging="180"/>
      </w:pPr>
    </w:lvl>
    <w:lvl w:ilvl="6" w:tplc="B7A60470">
      <w:start w:val="1"/>
      <w:numFmt w:val="decimal"/>
      <w:lvlText w:val="%7."/>
      <w:lvlJc w:val="left"/>
      <w:pPr>
        <w:ind w:left="5040" w:hanging="360"/>
      </w:pPr>
    </w:lvl>
    <w:lvl w:ilvl="7" w:tplc="79AE8390">
      <w:start w:val="1"/>
      <w:numFmt w:val="lowerLetter"/>
      <w:lvlText w:val="%8."/>
      <w:lvlJc w:val="left"/>
      <w:pPr>
        <w:ind w:left="5760" w:hanging="360"/>
      </w:pPr>
    </w:lvl>
    <w:lvl w:ilvl="8" w:tplc="C924E4FA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38763559"/>
    <w:multiLevelType w:val="hybridMultilevel"/>
    <w:tmpl w:val="B4C223AE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9">
    <w:nsid w:val="390B2916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0">
    <w:nsid w:val="391B7A85"/>
    <w:multiLevelType w:val="multilevel"/>
    <w:tmpl w:val="2AECEB10"/>
    <w:numStyleLink w:val="GSACtrlList"/>
  </w:abstractNum>
  <w:abstractNum w:abstractNumId="221">
    <w:nsid w:val="393143B7"/>
    <w:multiLevelType w:val="hybridMultilevel"/>
    <w:tmpl w:val="21843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394F39EC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399A7FBC"/>
    <w:multiLevelType w:val="multilevel"/>
    <w:tmpl w:val="2AECEB10"/>
    <w:numStyleLink w:val="GSACtrlList"/>
  </w:abstractNum>
  <w:abstractNum w:abstractNumId="224">
    <w:nsid w:val="39B47604"/>
    <w:multiLevelType w:val="multilevel"/>
    <w:tmpl w:val="2AECEB10"/>
    <w:numStyleLink w:val="GSACtrlList"/>
  </w:abstractNum>
  <w:abstractNum w:abstractNumId="225">
    <w:nsid w:val="39DE33C0"/>
    <w:multiLevelType w:val="multilevel"/>
    <w:tmpl w:val="2AECEB10"/>
    <w:numStyleLink w:val="GSACtrlList"/>
  </w:abstractNum>
  <w:abstractNum w:abstractNumId="226">
    <w:nsid w:val="39FC3205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3A0C1FED"/>
    <w:multiLevelType w:val="multilevel"/>
    <w:tmpl w:val="2AECEB10"/>
    <w:numStyleLink w:val="GSACtrlList"/>
  </w:abstractNum>
  <w:abstractNum w:abstractNumId="228">
    <w:nsid w:val="3A713031"/>
    <w:multiLevelType w:val="multilevel"/>
    <w:tmpl w:val="F5263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9">
    <w:nsid w:val="3AF80C2A"/>
    <w:multiLevelType w:val="hybridMultilevel"/>
    <w:tmpl w:val="FDE4E13E"/>
    <w:lvl w:ilvl="0" w:tplc="E592CF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Arial" w:hint="default"/>
        <w:b w:val="0"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0">
    <w:nsid w:val="3B0C6E63"/>
    <w:multiLevelType w:val="multilevel"/>
    <w:tmpl w:val="961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31">
    <w:nsid w:val="3B351E92"/>
    <w:multiLevelType w:val="multilevel"/>
    <w:tmpl w:val="2AECEB10"/>
    <w:numStyleLink w:val="GSACtrlList"/>
  </w:abstractNum>
  <w:abstractNum w:abstractNumId="232">
    <w:nsid w:val="3B5D2387"/>
    <w:multiLevelType w:val="hybridMultilevel"/>
    <w:tmpl w:val="962ED20A"/>
    <w:lvl w:ilvl="0" w:tplc="6A128D8C">
      <w:start w:val="1"/>
      <w:numFmt w:val="lowerLetter"/>
      <w:lvlText w:val="(%1)"/>
      <w:lvlJc w:val="left"/>
      <w:pPr>
        <w:ind w:left="1651" w:hanging="9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33">
    <w:nsid w:val="3BE32A95"/>
    <w:multiLevelType w:val="hybridMultilevel"/>
    <w:tmpl w:val="7C28A0F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3C1B17C7"/>
    <w:multiLevelType w:val="hybridMultilevel"/>
    <w:tmpl w:val="BBA2CCFE"/>
    <w:lvl w:ilvl="0" w:tplc="80DA9360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5">
    <w:nsid w:val="3C2B6DDE"/>
    <w:multiLevelType w:val="hybridMultilevel"/>
    <w:tmpl w:val="956CDD14"/>
    <w:lvl w:ilvl="0" w:tplc="39DC109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6">
    <w:nsid w:val="3C6B14C6"/>
    <w:multiLevelType w:val="hybridMultilevel"/>
    <w:tmpl w:val="37D8BA96"/>
    <w:lvl w:ilvl="0" w:tplc="AC56010A">
      <w:start w:val="1"/>
      <w:numFmt w:val="decimal"/>
      <w:lvlText w:val="%1."/>
      <w:lvlJc w:val="left"/>
      <w:pPr>
        <w:ind w:left="720" w:hanging="360"/>
      </w:pPr>
    </w:lvl>
    <w:lvl w:ilvl="1" w:tplc="5D089944">
      <w:start w:val="1"/>
      <w:numFmt w:val="lowerLetter"/>
      <w:lvlText w:val="%2."/>
      <w:lvlJc w:val="left"/>
      <w:pPr>
        <w:ind w:left="1440" w:hanging="360"/>
      </w:pPr>
    </w:lvl>
    <w:lvl w:ilvl="2" w:tplc="44A6F3C0">
      <w:start w:val="1"/>
      <w:numFmt w:val="lowerRoman"/>
      <w:lvlText w:val="%3."/>
      <w:lvlJc w:val="right"/>
      <w:pPr>
        <w:ind w:left="2160" w:hanging="180"/>
      </w:pPr>
    </w:lvl>
    <w:lvl w:ilvl="3" w:tplc="B14C5C8C">
      <w:start w:val="1"/>
      <w:numFmt w:val="decimal"/>
      <w:lvlText w:val="%4."/>
      <w:lvlJc w:val="left"/>
      <w:pPr>
        <w:ind w:left="2880" w:hanging="360"/>
      </w:pPr>
    </w:lvl>
    <w:lvl w:ilvl="4" w:tplc="EEC6D1A0">
      <w:start w:val="1"/>
      <w:numFmt w:val="lowerLetter"/>
      <w:lvlText w:val="%5."/>
      <w:lvlJc w:val="left"/>
      <w:pPr>
        <w:ind w:left="3600" w:hanging="360"/>
      </w:pPr>
    </w:lvl>
    <w:lvl w:ilvl="5" w:tplc="60B43254">
      <w:start w:val="1"/>
      <w:numFmt w:val="lowerRoman"/>
      <w:lvlText w:val="%6."/>
      <w:lvlJc w:val="right"/>
      <w:pPr>
        <w:ind w:left="4320" w:hanging="180"/>
      </w:pPr>
    </w:lvl>
    <w:lvl w:ilvl="6" w:tplc="2910D85C">
      <w:start w:val="1"/>
      <w:numFmt w:val="decimal"/>
      <w:lvlText w:val="%7."/>
      <w:lvlJc w:val="left"/>
      <w:pPr>
        <w:ind w:left="5040" w:hanging="360"/>
      </w:pPr>
    </w:lvl>
    <w:lvl w:ilvl="7" w:tplc="BC1897D6">
      <w:start w:val="1"/>
      <w:numFmt w:val="lowerLetter"/>
      <w:lvlText w:val="%8."/>
      <w:lvlJc w:val="left"/>
      <w:pPr>
        <w:ind w:left="5760" w:hanging="360"/>
      </w:pPr>
    </w:lvl>
    <w:lvl w:ilvl="8" w:tplc="95240258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3C7E5B51"/>
    <w:multiLevelType w:val="hybridMultilevel"/>
    <w:tmpl w:val="0914C094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3C9F4DCE"/>
    <w:multiLevelType w:val="hybridMultilevel"/>
    <w:tmpl w:val="2E3C0256"/>
    <w:lvl w:ilvl="0" w:tplc="40626A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9">
    <w:nsid w:val="3CA13F29"/>
    <w:multiLevelType w:val="hybridMultilevel"/>
    <w:tmpl w:val="CB18EDC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>
    <w:nsid w:val="3CA24A87"/>
    <w:multiLevelType w:val="hybridMultilevel"/>
    <w:tmpl w:val="C722F20C"/>
    <w:lvl w:ilvl="0" w:tplc="22DCD452">
      <w:start w:val="1"/>
      <w:numFmt w:val="lowerLetter"/>
      <w:lvlText w:val="(%1)"/>
      <w:lvlJc w:val="left"/>
      <w:pPr>
        <w:ind w:left="1066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41">
    <w:nsid w:val="3CE3153B"/>
    <w:multiLevelType w:val="multilevel"/>
    <w:tmpl w:val="2AECEB10"/>
    <w:numStyleLink w:val="GSACtrlList"/>
  </w:abstractNum>
  <w:abstractNum w:abstractNumId="242">
    <w:nsid w:val="3D093363"/>
    <w:multiLevelType w:val="hybridMultilevel"/>
    <w:tmpl w:val="2E54B776"/>
    <w:lvl w:ilvl="0" w:tplc="B3625E2A">
      <w:start w:val="1"/>
      <w:numFmt w:val="lowerLetter"/>
      <w:lvlText w:val="%1."/>
      <w:lvlJc w:val="left"/>
      <w:pPr>
        <w:ind w:left="720" w:hanging="360"/>
      </w:pPr>
    </w:lvl>
    <w:lvl w:ilvl="1" w:tplc="FC641A1A">
      <w:start w:val="1"/>
      <w:numFmt w:val="lowerLetter"/>
      <w:lvlText w:val="%2."/>
      <w:lvlJc w:val="left"/>
      <w:pPr>
        <w:ind w:left="1440" w:hanging="360"/>
      </w:pPr>
    </w:lvl>
    <w:lvl w:ilvl="2" w:tplc="DF708D26">
      <w:start w:val="1"/>
      <w:numFmt w:val="lowerRoman"/>
      <w:lvlText w:val="%3."/>
      <w:lvlJc w:val="right"/>
      <w:pPr>
        <w:ind w:left="2160" w:hanging="180"/>
      </w:pPr>
    </w:lvl>
    <w:lvl w:ilvl="3" w:tplc="4E8CCC8E">
      <w:start w:val="1"/>
      <w:numFmt w:val="decimal"/>
      <w:lvlText w:val="%4."/>
      <w:lvlJc w:val="left"/>
      <w:pPr>
        <w:ind w:left="2880" w:hanging="360"/>
      </w:pPr>
    </w:lvl>
    <w:lvl w:ilvl="4" w:tplc="FC142990">
      <w:start w:val="1"/>
      <w:numFmt w:val="lowerLetter"/>
      <w:lvlText w:val="%5."/>
      <w:lvlJc w:val="left"/>
      <w:pPr>
        <w:ind w:left="3600" w:hanging="360"/>
      </w:pPr>
    </w:lvl>
    <w:lvl w:ilvl="5" w:tplc="C90685F2">
      <w:start w:val="1"/>
      <w:numFmt w:val="lowerRoman"/>
      <w:lvlText w:val="%6."/>
      <w:lvlJc w:val="right"/>
      <w:pPr>
        <w:ind w:left="4320" w:hanging="180"/>
      </w:pPr>
    </w:lvl>
    <w:lvl w:ilvl="6" w:tplc="F41A4E88">
      <w:start w:val="1"/>
      <w:numFmt w:val="decimal"/>
      <w:lvlText w:val="%7."/>
      <w:lvlJc w:val="left"/>
      <w:pPr>
        <w:ind w:left="5040" w:hanging="360"/>
      </w:pPr>
    </w:lvl>
    <w:lvl w:ilvl="7" w:tplc="44BA0B9C">
      <w:start w:val="1"/>
      <w:numFmt w:val="lowerLetter"/>
      <w:lvlText w:val="%8."/>
      <w:lvlJc w:val="left"/>
      <w:pPr>
        <w:ind w:left="5760" w:hanging="360"/>
      </w:pPr>
    </w:lvl>
    <w:lvl w:ilvl="8" w:tplc="C52A73E2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3D1D535E"/>
    <w:multiLevelType w:val="hybridMultilevel"/>
    <w:tmpl w:val="35D47AD6"/>
    <w:lvl w:ilvl="0" w:tplc="E068702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ascii="Arial Bold" w:hAnsi="Arial Bold" w:hint="default"/>
        <w:b/>
        <w:i w:val="0"/>
        <w:color w:val="auto"/>
        <w:sz w:val="16"/>
      </w:rPr>
    </w:lvl>
    <w:lvl w:ilvl="1" w:tplc="383CB58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Arial Bold" w:hAnsi="Arial Bold" w:hint="default"/>
        <w:b/>
        <w:i w:val="0"/>
        <w:color w:val="auto"/>
        <w:sz w:val="16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4">
    <w:nsid w:val="3D9418B8"/>
    <w:multiLevelType w:val="singleLevel"/>
    <w:tmpl w:val="FD64AB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45">
    <w:nsid w:val="3E673494"/>
    <w:multiLevelType w:val="multilevel"/>
    <w:tmpl w:val="2AECEB10"/>
    <w:numStyleLink w:val="GSACtrlList"/>
  </w:abstractNum>
  <w:abstractNum w:abstractNumId="246">
    <w:nsid w:val="3E89571B"/>
    <w:multiLevelType w:val="multilevel"/>
    <w:tmpl w:val="C1BE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7">
    <w:nsid w:val="3EA32846"/>
    <w:multiLevelType w:val="multilevel"/>
    <w:tmpl w:val="F5263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8">
    <w:nsid w:val="3EBE3BFF"/>
    <w:multiLevelType w:val="hybridMultilevel"/>
    <w:tmpl w:val="FAE4974A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3F277B0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>
    <w:nsid w:val="403B5D2E"/>
    <w:multiLevelType w:val="hybridMultilevel"/>
    <w:tmpl w:val="0A6C4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1">
    <w:nsid w:val="405C4E8D"/>
    <w:multiLevelType w:val="hybridMultilevel"/>
    <w:tmpl w:val="9B72CBBC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2">
    <w:nsid w:val="416A30D1"/>
    <w:multiLevelType w:val="hybridMultilevel"/>
    <w:tmpl w:val="C90ECF9A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3">
    <w:nsid w:val="41C853AC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4">
    <w:nsid w:val="41D7175C"/>
    <w:multiLevelType w:val="multilevel"/>
    <w:tmpl w:val="2AECEB10"/>
    <w:numStyleLink w:val="GSACtrlList"/>
  </w:abstractNum>
  <w:abstractNum w:abstractNumId="255">
    <w:nsid w:val="420A3BA6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6">
    <w:nsid w:val="43221F03"/>
    <w:multiLevelType w:val="multilevel"/>
    <w:tmpl w:val="2AECEB10"/>
    <w:numStyleLink w:val="GSACtrlList"/>
  </w:abstractNum>
  <w:abstractNum w:abstractNumId="257">
    <w:nsid w:val="43525611"/>
    <w:multiLevelType w:val="multilevel"/>
    <w:tmpl w:val="2AECEB10"/>
    <w:numStyleLink w:val="GSACtrlList"/>
  </w:abstractNum>
  <w:abstractNum w:abstractNumId="258">
    <w:nsid w:val="439910F7"/>
    <w:multiLevelType w:val="hybridMultilevel"/>
    <w:tmpl w:val="23143F28"/>
    <w:lvl w:ilvl="0" w:tplc="45368BFE">
      <w:start w:val="1"/>
      <w:numFmt w:val="decimal"/>
      <w:lvlText w:val="%1."/>
      <w:lvlJc w:val="left"/>
      <w:pPr>
        <w:ind w:left="720" w:hanging="360"/>
      </w:pPr>
    </w:lvl>
    <w:lvl w:ilvl="1" w:tplc="F64A1DA4">
      <w:start w:val="1"/>
      <w:numFmt w:val="lowerLetter"/>
      <w:lvlText w:val="%2."/>
      <w:lvlJc w:val="left"/>
      <w:pPr>
        <w:ind w:left="1440" w:hanging="360"/>
      </w:pPr>
    </w:lvl>
    <w:lvl w:ilvl="2" w:tplc="921CDA1E">
      <w:start w:val="1"/>
      <w:numFmt w:val="lowerRoman"/>
      <w:lvlText w:val="%3."/>
      <w:lvlJc w:val="right"/>
      <w:pPr>
        <w:ind w:left="2160" w:hanging="180"/>
      </w:pPr>
    </w:lvl>
    <w:lvl w:ilvl="3" w:tplc="2DA459D6">
      <w:start w:val="1"/>
      <w:numFmt w:val="decimal"/>
      <w:lvlText w:val="%4."/>
      <w:lvlJc w:val="left"/>
      <w:pPr>
        <w:ind w:left="2880" w:hanging="360"/>
      </w:pPr>
    </w:lvl>
    <w:lvl w:ilvl="4" w:tplc="D07235AA">
      <w:start w:val="1"/>
      <w:numFmt w:val="lowerLetter"/>
      <w:lvlText w:val="%5."/>
      <w:lvlJc w:val="left"/>
      <w:pPr>
        <w:ind w:left="3600" w:hanging="360"/>
      </w:pPr>
    </w:lvl>
    <w:lvl w:ilvl="5" w:tplc="04DE3402">
      <w:start w:val="1"/>
      <w:numFmt w:val="lowerRoman"/>
      <w:lvlText w:val="%6."/>
      <w:lvlJc w:val="right"/>
      <w:pPr>
        <w:ind w:left="4320" w:hanging="180"/>
      </w:pPr>
    </w:lvl>
    <w:lvl w:ilvl="6" w:tplc="85F69B3E">
      <w:start w:val="1"/>
      <w:numFmt w:val="decimal"/>
      <w:lvlText w:val="%7."/>
      <w:lvlJc w:val="left"/>
      <w:pPr>
        <w:ind w:left="5040" w:hanging="360"/>
      </w:pPr>
    </w:lvl>
    <w:lvl w:ilvl="7" w:tplc="097C3536">
      <w:start w:val="1"/>
      <w:numFmt w:val="lowerLetter"/>
      <w:lvlText w:val="%8."/>
      <w:lvlJc w:val="left"/>
      <w:pPr>
        <w:ind w:left="5760" w:hanging="360"/>
      </w:pPr>
    </w:lvl>
    <w:lvl w:ilvl="8" w:tplc="A6545AAA">
      <w:start w:val="1"/>
      <w:numFmt w:val="lowerRoman"/>
      <w:lvlText w:val="%9."/>
      <w:lvlJc w:val="right"/>
      <w:pPr>
        <w:ind w:left="6480" w:hanging="180"/>
      </w:pPr>
    </w:lvl>
  </w:abstractNum>
  <w:abstractNum w:abstractNumId="259">
    <w:nsid w:val="43A72B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0">
    <w:nsid w:val="448F5D6A"/>
    <w:multiLevelType w:val="hybridMultilevel"/>
    <w:tmpl w:val="3550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44DC60D1"/>
    <w:multiLevelType w:val="hybridMultilevel"/>
    <w:tmpl w:val="A92CAF6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44F358C5"/>
    <w:multiLevelType w:val="hybridMultilevel"/>
    <w:tmpl w:val="8312CB3E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63">
    <w:nsid w:val="45005F5B"/>
    <w:multiLevelType w:val="hybridMultilevel"/>
    <w:tmpl w:val="029EC400"/>
    <w:lvl w:ilvl="0" w:tplc="E7CE8C56">
      <w:start w:val="1"/>
      <w:numFmt w:val="lowerLetter"/>
      <w:lvlText w:val="%1."/>
      <w:lvlJc w:val="left"/>
      <w:pPr>
        <w:ind w:left="720" w:hanging="360"/>
      </w:pPr>
    </w:lvl>
    <w:lvl w:ilvl="1" w:tplc="241CCEA8">
      <w:start w:val="1"/>
      <w:numFmt w:val="decimal"/>
      <w:lvlText w:val="%2."/>
      <w:lvlJc w:val="left"/>
      <w:pPr>
        <w:ind w:left="1440" w:hanging="360"/>
      </w:pPr>
    </w:lvl>
    <w:lvl w:ilvl="2" w:tplc="A87C4ED6">
      <w:start w:val="1"/>
      <w:numFmt w:val="lowerRoman"/>
      <w:lvlText w:val="%3."/>
      <w:lvlJc w:val="right"/>
      <w:pPr>
        <w:ind w:left="2160" w:hanging="180"/>
      </w:pPr>
    </w:lvl>
    <w:lvl w:ilvl="3" w:tplc="C1D49C1A">
      <w:start w:val="1"/>
      <w:numFmt w:val="decimal"/>
      <w:lvlText w:val="%4."/>
      <w:lvlJc w:val="left"/>
      <w:pPr>
        <w:ind w:left="2880" w:hanging="360"/>
      </w:pPr>
    </w:lvl>
    <w:lvl w:ilvl="4" w:tplc="FDF64CEE">
      <w:start w:val="1"/>
      <w:numFmt w:val="lowerLetter"/>
      <w:lvlText w:val="%5."/>
      <w:lvlJc w:val="left"/>
      <w:pPr>
        <w:ind w:left="3600" w:hanging="360"/>
      </w:pPr>
    </w:lvl>
    <w:lvl w:ilvl="5" w:tplc="C8EC9B4A">
      <w:start w:val="1"/>
      <w:numFmt w:val="lowerRoman"/>
      <w:lvlText w:val="%6."/>
      <w:lvlJc w:val="right"/>
      <w:pPr>
        <w:ind w:left="4320" w:hanging="180"/>
      </w:pPr>
    </w:lvl>
    <w:lvl w:ilvl="6" w:tplc="EF648410">
      <w:start w:val="1"/>
      <w:numFmt w:val="decimal"/>
      <w:lvlText w:val="%7."/>
      <w:lvlJc w:val="left"/>
      <w:pPr>
        <w:ind w:left="5040" w:hanging="360"/>
      </w:pPr>
    </w:lvl>
    <w:lvl w:ilvl="7" w:tplc="F2BA7AF0">
      <w:start w:val="1"/>
      <w:numFmt w:val="lowerLetter"/>
      <w:lvlText w:val="%8."/>
      <w:lvlJc w:val="left"/>
      <w:pPr>
        <w:ind w:left="5760" w:hanging="360"/>
      </w:pPr>
    </w:lvl>
    <w:lvl w:ilvl="8" w:tplc="EE9C57F6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4507665B"/>
    <w:multiLevelType w:val="hybridMultilevel"/>
    <w:tmpl w:val="0866A4D8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>
    <w:nsid w:val="455C24F4"/>
    <w:multiLevelType w:val="hybridMultilevel"/>
    <w:tmpl w:val="82E065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45CD15C0"/>
    <w:multiLevelType w:val="hybridMultilevel"/>
    <w:tmpl w:val="D1263B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7">
    <w:nsid w:val="45FA5059"/>
    <w:multiLevelType w:val="hybridMultilevel"/>
    <w:tmpl w:val="6CE05EA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4616717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9">
    <w:nsid w:val="46951474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0">
    <w:nsid w:val="46C659DB"/>
    <w:multiLevelType w:val="hybridMultilevel"/>
    <w:tmpl w:val="41D2777E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1">
    <w:nsid w:val="477D37B9"/>
    <w:multiLevelType w:val="multilevel"/>
    <w:tmpl w:val="2AECEB10"/>
    <w:numStyleLink w:val="GSACtrlList"/>
  </w:abstractNum>
  <w:abstractNum w:abstractNumId="272">
    <w:nsid w:val="479D15C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3">
    <w:nsid w:val="47CD41DD"/>
    <w:multiLevelType w:val="multilevel"/>
    <w:tmpl w:val="9F3C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16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16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74">
    <w:nsid w:val="47D14F2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5">
    <w:nsid w:val="47D90912"/>
    <w:multiLevelType w:val="hybridMultilevel"/>
    <w:tmpl w:val="88E074D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48117003"/>
    <w:multiLevelType w:val="multilevel"/>
    <w:tmpl w:val="2AECEB10"/>
    <w:numStyleLink w:val="GSACtrlList"/>
  </w:abstractNum>
  <w:abstractNum w:abstractNumId="277">
    <w:nsid w:val="481A5869"/>
    <w:multiLevelType w:val="hybridMultilevel"/>
    <w:tmpl w:val="0F68795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483B36A7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9">
    <w:nsid w:val="485653A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0">
    <w:nsid w:val="48BA540E"/>
    <w:multiLevelType w:val="hybridMultilevel"/>
    <w:tmpl w:val="1C485FF4"/>
    <w:lvl w:ilvl="0" w:tplc="A1DA9D04">
      <w:start w:val="1"/>
      <w:numFmt w:val="decimal"/>
      <w:lvlText w:val="(%1)"/>
      <w:lvlJc w:val="left"/>
      <w:pPr>
        <w:ind w:left="17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2" w:hanging="360"/>
      </w:pPr>
    </w:lvl>
    <w:lvl w:ilvl="2" w:tplc="0409001B">
      <w:start w:val="1"/>
      <w:numFmt w:val="lowerRoman"/>
      <w:lvlText w:val="%3."/>
      <w:lvlJc w:val="right"/>
      <w:pPr>
        <w:ind w:left="3212" w:hanging="180"/>
      </w:pPr>
    </w:lvl>
    <w:lvl w:ilvl="3" w:tplc="0409000F">
      <w:start w:val="1"/>
      <w:numFmt w:val="decimal"/>
      <w:lvlText w:val="%4."/>
      <w:lvlJc w:val="left"/>
      <w:pPr>
        <w:ind w:left="3932" w:hanging="360"/>
      </w:pPr>
    </w:lvl>
    <w:lvl w:ilvl="4" w:tplc="04090019">
      <w:start w:val="1"/>
      <w:numFmt w:val="lowerLetter"/>
      <w:lvlText w:val="%5."/>
      <w:lvlJc w:val="left"/>
      <w:pPr>
        <w:ind w:left="4652" w:hanging="360"/>
      </w:pPr>
    </w:lvl>
    <w:lvl w:ilvl="5" w:tplc="0409001B">
      <w:start w:val="1"/>
      <w:numFmt w:val="lowerRoman"/>
      <w:lvlText w:val="%6."/>
      <w:lvlJc w:val="right"/>
      <w:pPr>
        <w:ind w:left="5372" w:hanging="180"/>
      </w:pPr>
    </w:lvl>
    <w:lvl w:ilvl="6" w:tplc="0409000F">
      <w:start w:val="1"/>
      <w:numFmt w:val="decimal"/>
      <w:lvlText w:val="%7."/>
      <w:lvlJc w:val="left"/>
      <w:pPr>
        <w:ind w:left="6092" w:hanging="360"/>
      </w:pPr>
    </w:lvl>
    <w:lvl w:ilvl="7" w:tplc="04090019">
      <w:start w:val="1"/>
      <w:numFmt w:val="lowerLetter"/>
      <w:lvlText w:val="%8."/>
      <w:lvlJc w:val="left"/>
      <w:pPr>
        <w:ind w:left="6812" w:hanging="360"/>
      </w:pPr>
    </w:lvl>
    <w:lvl w:ilvl="8" w:tplc="0409001B">
      <w:start w:val="1"/>
      <w:numFmt w:val="lowerRoman"/>
      <w:lvlText w:val="%9."/>
      <w:lvlJc w:val="right"/>
      <w:pPr>
        <w:ind w:left="7532" w:hanging="180"/>
      </w:pPr>
    </w:lvl>
  </w:abstractNum>
  <w:abstractNum w:abstractNumId="281">
    <w:nsid w:val="48D300F5"/>
    <w:multiLevelType w:val="multilevel"/>
    <w:tmpl w:val="2AECEB10"/>
    <w:numStyleLink w:val="GSACtrlList"/>
  </w:abstractNum>
  <w:abstractNum w:abstractNumId="282">
    <w:nsid w:val="495B62BF"/>
    <w:multiLevelType w:val="multilevel"/>
    <w:tmpl w:val="2AECEB10"/>
    <w:numStyleLink w:val="GSACtrlList"/>
  </w:abstractNum>
  <w:abstractNum w:abstractNumId="283">
    <w:nsid w:val="495E7001"/>
    <w:multiLevelType w:val="hybridMultilevel"/>
    <w:tmpl w:val="015EAAC4"/>
    <w:lvl w:ilvl="0" w:tplc="AF54D5B8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4">
    <w:nsid w:val="4A363F6E"/>
    <w:multiLevelType w:val="multilevel"/>
    <w:tmpl w:val="2AECEB10"/>
    <w:numStyleLink w:val="GSACtrlList"/>
  </w:abstractNum>
  <w:abstractNum w:abstractNumId="285">
    <w:nsid w:val="4B122354"/>
    <w:multiLevelType w:val="hybridMultilevel"/>
    <w:tmpl w:val="21088FF2"/>
    <w:lvl w:ilvl="0" w:tplc="CFFEFF1E">
      <w:start w:val="1"/>
      <w:numFmt w:val="decimal"/>
      <w:lvlText w:val="%1."/>
      <w:lvlJc w:val="left"/>
      <w:pPr>
        <w:ind w:left="720" w:hanging="360"/>
      </w:pPr>
    </w:lvl>
    <w:lvl w:ilvl="1" w:tplc="ABF6B1D4">
      <w:start w:val="1"/>
      <w:numFmt w:val="decimal"/>
      <w:lvlText w:val="%2."/>
      <w:lvlJc w:val="left"/>
      <w:pPr>
        <w:ind w:left="1440" w:hanging="360"/>
      </w:pPr>
    </w:lvl>
    <w:lvl w:ilvl="2" w:tplc="AFC47D1E">
      <w:start w:val="1"/>
      <w:numFmt w:val="lowerRoman"/>
      <w:lvlText w:val="%3."/>
      <w:lvlJc w:val="right"/>
      <w:pPr>
        <w:ind w:left="2160" w:hanging="180"/>
      </w:pPr>
    </w:lvl>
    <w:lvl w:ilvl="3" w:tplc="483229A0">
      <w:start w:val="1"/>
      <w:numFmt w:val="decimal"/>
      <w:lvlText w:val="%4."/>
      <w:lvlJc w:val="left"/>
      <w:pPr>
        <w:ind w:left="2880" w:hanging="360"/>
      </w:pPr>
    </w:lvl>
    <w:lvl w:ilvl="4" w:tplc="6D34FFE0">
      <w:start w:val="1"/>
      <w:numFmt w:val="lowerLetter"/>
      <w:lvlText w:val="%5."/>
      <w:lvlJc w:val="left"/>
      <w:pPr>
        <w:ind w:left="3600" w:hanging="360"/>
      </w:pPr>
    </w:lvl>
    <w:lvl w:ilvl="5" w:tplc="B82878D6">
      <w:start w:val="1"/>
      <w:numFmt w:val="lowerRoman"/>
      <w:lvlText w:val="%6."/>
      <w:lvlJc w:val="right"/>
      <w:pPr>
        <w:ind w:left="4320" w:hanging="180"/>
      </w:pPr>
    </w:lvl>
    <w:lvl w:ilvl="6" w:tplc="04D841C0">
      <w:start w:val="1"/>
      <w:numFmt w:val="decimal"/>
      <w:lvlText w:val="%7."/>
      <w:lvlJc w:val="left"/>
      <w:pPr>
        <w:ind w:left="5040" w:hanging="360"/>
      </w:pPr>
    </w:lvl>
    <w:lvl w:ilvl="7" w:tplc="C9C41CEE">
      <w:start w:val="1"/>
      <w:numFmt w:val="lowerLetter"/>
      <w:lvlText w:val="%8."/>
      <w:lvlJc w:val="left"/>
      <w:pPr>
        <w:ind w:left="5760" w:hanging="360"/>
      </w:pPr>
    </w:lvl>
    <w:lvl w:ilvl="8" w:tplc="40EC1A48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4B6235B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7">
    <w:nsid w:val="4BAD6D51"/>
    <w:multiLevelType w:val="multilevel"/>
    <w:tmpl w:val="2AECEB10"/>
    <w:numStyleLink w:val="GSACtrlList"/>
  </w:abstractNum>
  <w:abstractNum w:abstractNumId="288">
    <w:nsid w:val="4C454AF0"/>
    <w:multiLevelType w:val="hybridMultilevel"/>
    <w:tmpl w:val="558E821A"/>
    <w:lvl w:ilvl="0" w:tplc="97FE8F2C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9">
    <w:nsid w:val="4D2A1111"/>
    <w:multiLevelType w:val="multilevel"/>
    <w:tmpl w:val="2AECEB10"/>
    <w:numStyleLink w:val="GSACtrlList"/>
  </w:abstractNum>
  <w:abstractNum w:abstractNumId="290">
    <w:nsid w:val="4D5A3F2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1">
    <w:nsid w:val="4DA615A8"/>
    <w:multiLevelType w:val="hybridMultilevel"/>
    <w:tmpl w:val="202A778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4DCA0B49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3">
    <w:nsid w:val="4E9A1F85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4">
    <w:nsid w:val="4EC77E3B"/>
    <w:multiLevelType w:val="hybridMultilevel"/>
    <w:tmpl w:val="E6EA27FA"/>
    <w:lvl w:ilvl="0" w:tplc="000C0876">
      <w:start w:val="1"/>
      <w:numFmt w:val="lowerLetter"/>
      <w:lvlText w:val="%1."/>
      <w:lvlJc w:val="left"/>
      <w:pPr>
        <w:ind w:left="720" w:hanging="360"/>
      </w:pPr>
    </w:lvl>
    <w:lvl w:ilvl="1" w:tplc="E15C4010">
      <w:start w:val="1"/>
      <w:numFmt w:val="lowerLetter"/>
      <w:lvlText w:val="%2."/>
      <w:lvlJc w:val="left"/>
      <w:pPr>
        <w:ind w:left="1440" w:hanging="360"/>
      </w:pPr>
    </w:lvl>
    <w:lvl w:ilvl="2" w:tplc="3104E624">
      <w:start w:val="1"/>
      <w:numFmt w:val="lowerRoman"/>
      <w:lvlText w:val="%3."/>
      <w:lvlJc w:val="right"/>
      <w:pPr>
        <w:ind w:left="2160" w:hanging="180"/>
      </w:pPr>
    </w:lvl>
    <w:lvl w:ilvl="3" w:tplc="71541076">
      <w:start w:val="1"/>
      <w:numFmt w:val="decimal"/>
      <w:lvlText w:val="%4."/>
      <w:lvlJc w:val="left"/>
      <w:pPr>
        <w:ind w:left="2880" w:hanging="360"/>
      </w:pPr>
    </w:lvl>
    <w:lvl w:ilvl="4" w:tplc="F34E8B4A">
      <w:start w:val="1"/>
      <w:numFmt w:val="lowerLetter"/>
      <w:lvlText w:val="%5."/>
      <w:lvlJc w:val="left"/>
      <w:pPr>
        <w:ind w:left="3600" w:hanging="360"/>
      </w:pPr>
    </w:lvl>
    <w:lvl w:ilvl="5" w:tplc="11CAEE60">
      <w:start w:val="1"/>
      <w:numFmt w:val="lowerRoman"/>
      <w:lvlText w:val="%6."/>
      <w:lvlJc w:val="right"/>
      <w:pPr>
        <w:ind w:left="4320" w:hanging="180"/>
      </w:pPr>
    </w:lvl>
    <w:lvl w:ilvl="6" w:tplc="5D6A059C">
      <w:start w:val="1"/>
      <w:numFmt w:val="decimal"/>
      <w:lvlText w:val="%7."/>
      <w:lvlJc w:val="left"/>
      <w:pPr>
        <w:ind w:left="5040" w:hanging="360"/>
      </w:pPr>
    </w:lvl>
    <w:lvl w:ilvl="7" w:tplc="7F94BBDE">
      <w:start w:val="1"/>
      <w:numFmt w:val="lowerLetter"/>
      <w:lvlText w:val="%8."/>
      <w:lvlJc w:val="left"/>
      <w:pPr>
        <w:ind w:left="5760" w:hanging="360"/>
      </w:pPr>
    </w:lvl>
    <w:lvl w:ilvl="8" w:tplc="B1B06416">
      <w:start w:val="1"/>
      <w:numFmt w:val="lowerRoman"/>
      <w:lvlText w:val="%9."/>
      <w:lvlJc w:val="right"/>
      <w:pPr>
        <w:ind w:left="6480" w:hanging="180"/>
      </w:pPr>
    </w:lvl>
  </w:abstractNum>
  <w:abstractNum w:abstractNumId="295">
    <w:nsid w:val="4F0A6722"/>
    <w:multiLevelType w:val="hybridMultilevel"/>
    <w:tmpl w:val="9544C25C"/>
    <w:lvl w:ilvl="0" w:tplc="EAB83C9A">
      <w:start w:val="1"/>
      <w:numFmt w:val="lowerLetter"/>
      <w:lvlText w:val="%1."/>
      <w:lvlJc w:val="left"/>
      <w:pPr>
        <w:ind w:left="720" w:hanging="360"/>
      </w:pPr>
    </w:lvl>
    <w:lvl w:ilvl="1" w:tplc="3B40626E">
      <w:start w:val="1"/>
      <w:numFmt w:val="lowerLetter"/>
      <w:lvlText w:val="%2."/>
      <w:lvlJc w:val="left"/>
      <w:pPr>
        <w:ind w:left="1440" w:hanging="360"/>
      </w:pPr>
    </w:lvl>
    <w:lvl w:ilvl="2" w:tplc="7786C000">
      <w:start w:val="1"/>
      <w:numFmt w:val="lowerRoman"/>
      <w:lvlText w:val="%3."/>
      <w:lvlJc w:val="right"/>
      <w:pPr>
        <w:ind w:left="2160" w:hanging="180"/>
      </w:pPr>
    </w:lvl>
    <w:lvl w:ilvl="3" w:tplc="5CFEDD08">
      <w:start w:val="1"/>
      <w:numFmt w:val="decimal"/>
      <w:lvlText w:val="%4."/>
      <w:lvlJc w:val="left"/>
      <w:pPr>
        <w:ind w:left="2880" w:hanging="360"/>
      </w:pPr>
    </w:lvl>
    <w:lvl w:ilvl="4" w:tplc="3BB4D4A4">
      <w:start w:val="1"/>
      <w:numFmt w:val="lowerLetter"/>
      <w:lvlText w:val="%5."/>
      <w:lvlJc w:val="left"/>
      <w:pPr>
        <w:ind w:left="3600" w:hanging="360"/>
      </w:pPr>
    </w:lvl>
    <w:lvl w:ilvl="5" w:tplc="18ACF220">
      <w:start w:val="1"/>
      <w:numFmt w:val="lowerRoman"/>
      <w:lvlText w:val="%6."/>
      <w:lvlJc w:val="right"/>
      <w:pPr>
        <w:ind w:left="4320" w:hanging="180"/>
      </w:pPr>
    </w:lvl>
    <w:lvl w:ilvl="6" w:tplc="73D8C5DE">
      <w:start w:val="1"/>
      <w:numFmt w:val="decimal"/>
      <w:lvlText w:val="%7."/>
      <w:lvlJc w:val="left"/>
      <w:pPr>
        <w:ind w:left="5040" w:hanging="360"/>
      </w:pPr>
    </w:lvl>
    <w:lvl w:ilvl="7" w:tplc="71D6C216">
      <w:start w:val="1"/>
      <w:numFmt w:val="lowerLetter"/>
      <w:lvlText w:val="%8."/>
      <w:lvlJc w:val="left"/>
      <w:pPr>
        <w:ind w:left="5760" w:hanging="360"/>
      </w:pPr>
    </w:lvl>
    <w:lvl w:ilvl="8" w:tplc="581EE2B6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nsid w:val="4F3A2646"/>
    <w:multiLevelType w:val="hybridMultilevel"/>
    <w:tmpl w:val="EDC4328C"/>
    <w:lvl w:ilvl="0" w:tplc="72A252F4">
      <w:start w:val="1"/>
      <w:numFmt w:val="decimal"/>
      <w:lvlText w:val="%1."/>
      <w:lvlJc w:val="left"/>
      <w:pPr>
        <w:ind w:left="720" w:hanging="360"/>
      </w:pPr>
    </w:lvl>
    <w:lvl w:ilvl="1" w:tplc="EA4C26DE">
      <w:start w:val="1"/>
      <w:numFmt w:val="lowerLetter"/>
      <w:lvlText w:val="%2."/>
      <w:lvlJc w:val="left"/>
      <w:pPr>
        <w:ind w:left="1440" w:hanging="360"/>
      </w:pPr>
    </w:lvl>
    <w:lvl w:ilvl="2" w:tplc="8DA689B4">
      <w:start w:val="1"/>
      <w:numFmt w:val="lowerRoman"/>
      <w:lvlText w:val="%3."/>
      <w:lvlJc w:val="right"/>
      <w:pPr>
        <w:ind w:left="2160" w:hanging="180"/>
      </w:pPr>
    </w:lvl>
    <w:lvl w:ilvl="3" w:tplc="2DEE6530">
      <w:start w:val="1"/>
      <w:numFmt w:val="decimal"/>
      <w:lvlText w:val="%4."/>
      <w:lvlJc w:val="left"/>
      <w:pPr>
        <w:ind w:left="2880" w:hanging="360"/>
      </w:pPr>
    </w:lvl>
    <w:lvl w:ilvl="4" w:tplc="5AD03D06">
      <w:start w:val="1"/>
      <w:numFmt w:val="lowerLetter"/>
      <w:lvlText w:val="%5."/>
      <w:lvlJc w:val="left"/>
      <w:pPr>
        <w:ind w:left="3600" w:hanging="360"/>
      </w:pPr>
    </w:lvl>
    <w:lvl w:ilvl="5" w:tplc="708E94E0">
      <w:start w:val="1"/>
      <w:numFmt w:val="lowerRoman"/>
      <w:lvlText w:val="%6."/>
      <w:lvlJc w:val="right"/>
      <w:pPr>
        <w:ind w:left="4320" w:hanging="180"/>
      </w:pPr>
    </w:lvl>
    <w:lvl w:ilvl="6" w:tplc="EBA245B6">
      <w:start w:val="1"/>
      <w:numFmt w:val="decimal"/>
      <w:lvlText w:val="%7."/>
      <w:lvlJc w:val="left"/>
      <w:pPr>
        <w:ind w:left="5040" w:hanging="360"/>
      </w:pPr>
    </w:lvl>
    <w:lvl w:ilvl="7" w:tplc="C1A44762">
      <w:start w:val="1"/>
      <w:numFmt w:val="lowerLetter"/>
      <w:lvlText w:val="%8."/>
      <w:lvlJc w:val="left"/>
      <w:pPr>
        <w:ind w:left="5760" w:hanging="360"/>
      </w:pPr>
    </w:lvl>
    <w:lvl w:ilvl="8" w:tplc="D7BCEFAE">
      <w:start w:val="1"/>
      <w:numFmt w:val="lowerRoman"/>
      <w:lvlText w:val="%9."/>
      <w:lvlJc w:val="right"/>
      <w:pPr>
        <w:ind w:left="6480" w:hanging="180"/>
      </w:pPr>
    </w:lvl>
  </w:abstractNum>
  <w:abstractNum w:abstractNumId="297">
    <w:nsid w:val="4F703A15"/>
    <w:multiLevelType w:val="hybridMultilevel"/>
    <w:tmpl w:val="0C5A5600"/>
    <w:lvl w:ilvl="0" w:tplc="C6A4293A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4FAC34B0"/>
    <w:multiLevelType w:val="hybridMultilevel"/>
    <w:tmpl w:val="133AD9E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>
    <w:nsid w:val="4FAC4A01"/>
    <w:multiLevelType w:val="hybridMultilevel"/>
    <w:tmpl w:val="9E12865C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>
    <w:nsid w:val="500631E0"/>
    <w:multiLevelType w:val="hybridMultilevel"/>
    <w:tmpl w:val="36860B2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>
    <w:nsid w:val="50E76F85"/>
    <w:multiLevelType w:val="hybridMultilevel"/>
    <w:tmpl w:val="28ACC77A"/>
    <w:lvl w:ilvl="0" w:tplc="069A9F86">
      <w:start w:val="1"/>
      <w:numFmt w:val="lowerLetter"/>
      <w:lvlText w:val="%1."/>
      <w:lvlJc w:val="left"/>
      <w:pPr>
        <w:ind w:left="720" w:hanging="360"/>
      </w:pPr>
    </w:lvl>
    <w:lvl w:ilvl="1" w:tplc="73D89DBC">
      <w:start w:val="1"/>
      <w:numFmt w:val="lowerLetter"/>
      <w:lvlText w:val="%2."/>
      <w:lvlJc w:val="left"/>
      <w:pPr>
        <w:ind w:left="1440" w:hanging="360"/>
      </w:pPr>
    </w:lvl>
    <w:lvl w:ilvl="2" w:tplc="D9982338">
      <w:start w:val="1"/>
      <w:numFmt w:val="lowerRoman"/>
      <w:lvlText w:val="%3."/>
      <w:lvlJc w:val="right"/>
      <w:pPr>
        <w:ind w:left="2160" w:hanging="180"/>
      </w:pPr>
    </w:lvl>
    <w:lvl w:ilvl="3" w:tplc="A80EAC3A">
      <w:start w:val="1"/>
      <w:numFmt w:val="decimal"/>
      <w:lvlText w:val="%4."/>
      <w:lvlJc w:val="left"/>
      <w:pPr>
        <w:ind w:left="2880" w:hanging="360"/>
      </w:pPr>
    </w:lvl>
    <w:lvl w:ilvl="4" w:tplc="C81A3742">
      <w:start w:val="1"/>
      <w:numFmt w:val="lowerLetter"/>
      <w:lvlText w:val="%5."/>
      <w:lvlJc w:val="left"/>
      <w:pPr>
        <w:ind w:left="3600" w:hanging="360"/>
      </w:pPr>
    </w:lvl>
    <w:lvl w:ilvl="5" w:tplc="45206E0A">
      <w:start w:val="1"/>
      <w:numFmt w:val="lowerRoman"/>
      <w:lvlText w:val="%6."/>
      <w:lvlJc w:val="right"/>
      <w:pPr>
        <w:ind w:left="4320" w:hanging="180"/>
      </w:pPr>
    </w:lvl>
    <w:lvl w:ilvl="6" w:tplc="06D6896C">
      <w:start w:val="1"/>
      <w:numFmt w:val="decimal"/>
      <w:lvlText w:val="%7."/>
      <w:lvlJc w:val="left"/>
      <w:pPr>
        <w:ind w:left="5040" w:hanging="360"/>
      </w:pPr>
    </w:lvl>
    <w:lvl w:ilvl="7" w:tplc="57ACEDC8">
      <w:start w:val="1"/>
      <w:numFmt w:val="lowerLetter"/>
      <w:lvlText w:val="%8."/>
      <w:lvlJc w:val="left"/>
      <w:pPr>
        <w:ind w:left="5760" w:hanging="360"/>
      </w:pPr>
    </w:lvl>
    <w:lvl w:ilvl="8" w:tplc="CBEE07C2">
      <w:start w:val="1"/>
      <w:numFmt w:val="lowerRoman"/>
      <w:lvlText w:val="%9."/>
      <w:lvlJc w:val="right"/>
      <w:pPr>
        <w:ind w:left="6480" w:hanging="180"/>
      </w:pPr>
    </w:lvl>
  </w:abstractNum>
  <w:abstractNum w:abstractNumId="302">
    <w:nsid w:val="50F10657"/>
    <w:multiLevelType w:val="hybridMultilevel"/>
    <w:tmpl w:val="C0D2A8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03">
    <w:nsid w:val="5105716F"/>
    <w:multiLevelType w:val="hybridMultilevel"/>
    <w:tmpl w:val="E97CE358"/>
    <w:lvl w:ilvl="0" w:tplc="236417D8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4">
    <w:nsid w:val="5106085C"/>
    <w:multiLevelType w:val="hybridMultilevel"/>
    <w:tmpl w:val="0914C094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51113A4F"/>
    <w:multiLevelType w:val="multilevel"/>
    <w:tmpl w:val="2AECEB10"/>
    <w:numStyleLink w:val="GSACtrlList"/>
  </w:abstractNum>
  <w:abstractNum w:abstractNumId="306">
    <w:nsid w:val="516678DB"/>
    <w:multiLevelType w:val="multilevel"/>
    <w:tmpl w:val="2AECEB10"/>
    <w:numStyleLink w:val="GSACtrlList"/>
  </w:abstractNum>
  <w:abstractNum w:abstractNumId="307">
    <w:nsid w:val="518B024E"/>
    <w:multiLevelType w:val="hybridMultilevel"/>
    <w:tmpl w:val="5136DBE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>
    <w:nsid w:val="5197674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9">
    <w:nsid w:val="53024501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53286801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1">
    <w:nsid w:val="53396771"/>
    <w:multiLevelType w:val="hybridMultilevel"/>
    <w:tmpl w:val="4620D13A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>
    <w:nsid w:val="5375798E"/>
    <w:multiLevelType w:val="hybridMultilevel"/>
    <w:tmpl w:val="3BD6CBF2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3">
    <w:nsid w:val="53BA4C40"/>
    <w:multiLevelType w:val="multilevel"/>
    <w:tmpl w:val="2AECEB10"/>
    <w:numStyleLink w:val="GSACtrlList"/>
  </w:abstractNum>
  <w:abstractNum w:abstractNumId="314">
    <w:nsid w:val="53C02EC9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5">
    <w:nsid w:val="54377B8D"/>
    <w:multiLevelType w:val="multilevel"/>
    <w:tmpl w:val="2AECEB10"/>
    <w:numStyleLink w:val="GSACtrlList"/>
  </w:abstractNum>
  <w:abstractNum w:abstractNumId="316">
    <w:nsid w:val="54656F75"/>
    <w:multiLevelType w:val="multilevel"/>
    <w:tmpl w:val="2AECEB10"/>
    <w:numStyleLink w:val="GSACtrlList"/>
  </w:abstractNum>
  <w:abstractNum w:abstractNumId="317">
    <w:nsid w:val="546D3076"/>
    <w:multiLevelType w:val="multilevel"/>
    <w:tmpl w:val="2AECEB10"/>
    <w:numStyleLink w:val="GSACtrlList"/>
  </w:abstractNum>
  <w:abstractNum w:abstractNumId="318">
    <w:nsid w:val="54AF1265"/>
    <w:multiLevelType w:val="multilevel"/>
    <w:tmpl w:val="2AECEB10"/>
    <w:numStyleLink w:val="GSACtrlList"/>
  </w:abstractNum>
  <w:abstractNum w:abstractNumId="319">
    <w:nsid w:val="54D0057A"/>
    <w:multiLevelType w:val="multilevel"/>
    <w:tmpl w:val="2AECEB10"/>
    <w:numStyleLink w:val="GSACtrlList"/>
  </w:abstractNum>
  <w:abstractNum w:abstractNumId="320">
    <w:nsid w:val="553221F5"/>
    <w:multiLevelType w:val="hybridMultilevel"/>
    <w:tmpl w:val="BE5E9448"/>
    <w:lvl w:ilvl="0" w:tplc="39861D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9E049DA6">
      <w:start w:val="1"/>
      <w:numFmt w:val="lowerLetter"/>
      <w:lvlText w:val="%2."/>
      <w:lvlJc w:val="left"/>
      <w:pPr>
        <w:ind w:left="1440" w:hanging="360"/>
      </w:pPr>
    </w:lvl>
    <w:lvl w:ilvl="2" w:tplc="7836121A">
      <w:start w:val="1"/>
      <w:numFmt w:val="lowerRoman"/>
      <w:lvlText w:val="%3."/>
      <w:lvlJc w:val="right"/>
      <w:pPr>
        <w:ind w:left="2160" w:hanging="180"/>
      </w:pPr>
    </w:lvl>
    <w:lvl w:ilvl="3" w:tplc="CA082DCA">
      <w:start w:val="1"/>
      <w:numFmt w:val="decimal"/>
      <w:lvlText w:val="%4."/>
      <w:lvlJc w:val="left"/>
      <w:pPr>
        <w:ind w:left="2880" w:hanging="360"/>
      </w:pPr>
    </w:lvl>
    <w:lvl w:ilvl="4" w:tplc="20A02006">
      <w:start w:val="1"/>
      <w:numFmt w:val="lowerLetter"/>
      <w:lvlText w:val="%5."/>
      <w:lvlJc w:val="left"/>
      <w:pPr>
        <w:ind w:left="3600" w:hanging="360"/>
      </w:pPr>
    </w:lvl>
    <w:lvl w:ilvl="5" w:tplc="0A54B4E2">
      <w:start w:val="1"/>
      <w:numFmt w:val="lowerRoman"/>
      <w:lvlText w:val="%6."/>
      <w:lvlJc w:val="right"/>
      <w:pPr>
        <w:ind w:left="4320" w:hanging="180"/>
      </w:pPr>
    </w:lvl>
    <w:lvl w:ilvl="6" w:tplc="B88ED734">
      <w:start w:val="1"/>
      <w:numFmt w:val="decimal"/>
      <w:lvlText w:val="%7."/>
      <w:lvlJc w:val="left"/>
      <w:pPr>
        <w:ind w:left="5040" w:hanging="360"/>
      </w:pPr>
    </w:lvl>
    <w:lvl w:ilvl="7" w:tplc="63042D56">
      <w:start w:val="1"/>
      <w:numFmt w:val="lowerLetter"/>
      <w:lvlText w:val="%8."/>
      <w:lvlJc w:val="left"/>
      <w:pPr>
        <w:ind w:left="5760" w:hanging="360"/>
      </w:pPr>
    </w:lvl>
    <w:lvl w:ilvl="8" w:tplc="87A2F660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55643504"/>
    <w:multiLevelType w:val="hybridMultilevel"/>
    <w:tmpl w:val="4E4E5DBC"/>
    <w:lvl w:ilvl="0" w:tplc="500060C0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2">
    <w:nsid w:val="55DD4042"/>
    <w:multiLevelType w:val="hybridMultilevel"/>
    <w:tmpl w:val="CAE2C68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80DA936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>
    <w:nsid w:val="56123D7C"/>
    <w:multiLevelType w:val="hybridMultilevel"/>
    <w:tmpl w:val="6786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>
    <w:nsid w:val="563B66B6"/>
    <w:multiLevelType w:val="hybridMultilevel"/>
    <w:tmpl w:val="88E074D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567C1ECC"/>
    <w:multiLevelType w:val="hybridMultilevel"/>
    <w:tmpl w:val="A2564488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6">
    <w:nsid w:val="56D0234E"/>
    <w:multiLevelType w:val="hybridMultilevel"/>
    <w:tmpl w:val="41F0EB6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>
    <w:nsid w:val="570471F3"/>
    <w:multiLevelType w:val="multilevel"/>
    <w:tmpl w:val="633A3F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14.1"/>
      <w:lvlJc w:val="left"/>
      <w:pPr>
        <w:ind w:left="720" w:hanging="720"/>
      </w:pPr>
      <w:rPr>
        <w:rFonts w:ascii="Calibri" w:hAnsi="Calibri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365F91" w:themeColor="accent1" w:themeShade="BF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lvlText w:val="%4."/>
      <w:lvlJc w:val="left"/>
      <w:pPr>
        <w:ind w:left="1080" w:hanging="108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8">
    <w:nsid w:val="57F2207E"/>
    <w:multiLevelType w:val="hybridMultilevel"/>
    <w:tmpl w:val="9676D8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9">
    <w:nsid w:val="587970E0"/>
    <w:multiLevelType w:val="multilevel"/>
    <w:tmpl w:val="2AECEB10"/>
    <w:numStyleLink w:val="GSACtrlList"/>
  </w:abstractNum>
  <w:abstractNum w:abstractNumId="330">
    <w:nsid w:val="587D096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1">
    <w:nsid w:val="58CF4B4D"/>
    <w:multiLevelType w:val="multilevel"/>
    <w:tmpl w:val="FE56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2" w:hanging="432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2">
    <w:nsid w:val="58DA6958"/>
    <w:multiLevelType w:val="hybridMultilevel"/>
    <w:tmpl w:val="1F2899D4"/>
    <w:lvl w:ilvl="0" w:tplc="7D4A208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3">
    <w:nsid w:val="5909024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4">
    <w:nsid w:val="5A5E0DFB"/>
    <w:multiLevelType w:val="hybridMultilevel"/>
    <w:tmpl w:val="F4DE79E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>
    <w:nsid w:val="5A734298"/>
    <w:multiLevelType w:val="multilevel"/>
    <w:tmpl w:val="2AECEB10"/>
    <w:numStyleLink w:val="GSACtrlList"/>
  </w:abstractNum>
  <w:abstractNum w:abstractNumId="336">
    <w:nsid w:val="5AFA62FF"/>
    <w:multiLevelType w:val="multilevel"/>
    <w:tmpl w:val="2AECEB10"/>
    <w:numStyleLink w:val="GSACtrlList"/>
  </w:abstractNum>
  <w:abstractNum w:abstractNumId="337">
    <w:nsid w:val="5AFD52A7"/>
    <w:multiLevelType w:val="hybridMultilevel"/>
    <w:tmpl w:val="0914C094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5B4400EB"/>
    <w:multiLevelType w:val="hybridMultilevel"/>
    <w:tmpl w:val="A760BD4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5B9401AF"/>
    <w:multiLevelType w:val="multilevel"/>
    <w:tmpl w:val="2AECEB10"/>
    <w:numStyleLink w:val="GSACtrlList"/>
  </w:abstractNum>
  <w:abstractNum w:abstractNumId="340">
    <w:nsid w:val="5BB1575F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1">
    <w:nsid w:val="5BDC4F7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2">
    <w:nsid w:val="5BF3329E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3">
    <w:nsid w:val="5C1E306D"/>
    <w:multiLevelType w:val="multilevel"/>
    <w:tmpl w:val="FE7C9DCA"/>
    <w:lvl w:ilvl="0">
      <w:start w:val="1"/>
      <w:numFmt w:val="upperLetter"/>
      <w:suff w:val="nothing"/>
      <w:lvlText w:val="Appendix %1.  "/>
      <w:lvlJc w:val="left"/>
      <w:pPr>
        <w:ind w:left="3852" w:hanging="18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4">
    <w:nsid w:val="5C200A1F"/>
    <w:multiLevelType w:val="multilevel"/>
    <w:tmpl w:val="2AECEB10"/>
    <w:numStyleLink w:val="GSACtrlList"/>
  </w:abstractNum>
  <w:abstractNum w:abstractNumId="345">
    <w:nsid w:val="5C655E71"/>
    <w:multiLevelType w:val="multilevel"/>
    <w:tmpl w:val="2AECEB10"/>
    <w:numStyleLink w:val="GSACtrlList"/>
  </w:abstractNum>
  <w:abstractNum w:abstractNumId="346">
    <w:nsid w:val="5CB270BB"/>
    <w:multiLevelType w:val="hybridMultilevel"/>
    <w:tmpl w:val="1B8C3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>
    <w:nsid w:val="5D346B6D"/>
    <w:multiLevelType w:val="hybridMultilevel"/>
    <w:tmpl w:val="67140ADA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8">
    <w:nsid w:val="5D986682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9">
    <w:nsid w:val="5D991233"/>
    <w:multiLevelType w:val="multilevel"/>
    <w:tmpl w:val="7D48CFE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350">
    <w:nsid w:val="5DAF532E"/>
    <w:multiLevelType w:val="hybridMultilevel"/>
    <w:tmpl w:val="8D78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>
    <w:nsid w:val="5E064E71"/>
    <w:multiLevelType w:val="multilevel"/>
    <w:tmpl w:val="2AECEB10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52">
    <w:nsid w:val="5E9E1B10"/>
    <w:multiLevelType w:val="hybridMultilevel"/>
    <w:tmpl w:val="B8041C10"/>
    <w:lvl w:ilvl="0" w:tplc="C6A4293A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>
    <w:nsid w:val="5FB029F7"/>
    <w:multiLevelType w:val="multilevel"/>
    <w:tmpl w:val="17567B78"/>
    <w:styleLink w:val="Style6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32"/>
      </w:rPr>
    </w:lvl>
    <w:lvl w:ilvl="1">
      <w:start w:val="2"/>
      <w:numFmt w:val="decimal"/>
      <w:lvlText w:val="%2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8"/>
      </w:rPr>
    </w:lvl>
    <w:lvl w:ilvl="2">
      <w:start w:val="1"/>
      <w:numFmt w:val="none"/>
      <w:lvlRestart w:val="1"/>
      <w:lvlText w:val="1.1.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</w:abstractNum>
  <w:abstractNum w:abstractNumId="354">
    <w:nsid w:val="5FCE1AB9"/>
    <w:multiLevelType w:val="hybridMultilevel"/>
    <w:tmpl w:val="9F66919E"/>
    <w:lvl w:ilvl="0" w:tplc="C7B4C8F0">
      <w:start w:val="1"/>
      <w:numFmt w:val="lowerLetter"/>
      <w:lvlText w:val="%1."/>
      <w:lvlJc w:val="left"/>
      <w:pPr>
        <w:ind w:left="720" w:hanging="360"/>
      </w:pPr>
    </w:lvl>
    <w:lvl w:ilvl="1" w:tplc="3C1A3A7A">
      <w:start w:val="1"/>
      <w:numFmt w:val="decimal"/>
      <w:lvlText w:val="%2."/>
      <w:lvlJc w:val="left"/>
      <w:pPr>
        <w:ind w:left="1440" w:hanging="360"/>
      </w:pPr>
    </w:lvl>
    <w:lvl w:ilvl="2" w:tplc="CBCA8DE0">
      <w:start w:val="1"/>
      <w:numFmt w:val="lowerRoman"/>
      <w:lvlText w:val="%3."/>
      <w:lvlJc w:val="right"/>
      <w:pPr>
        <w:ind w:left="2160" w:hanging="180"/>
      </w:pPr>
    </w:lvl>
    <w:lvl w:ilvl="3" w:tplc="3BD01DB0">
      <w:start w:val="1"/>
      <w:numFmt w:val="decimal"/>
      <w:lvlText w:val="%4."/>
      <w:lvlJc w:val="left"/>
      <w:pPr>
        <w:ind w:left="2880" w:hanging="360"/>
      </w:pPr>
    </w:lvl>
    <w:lvl w:ilvl="4" w:tplc="4AD2CD00">
      <w:start w:val="1"/>
      <w:numFmt w:val="lowerLetter"/>
      <w:lvlText w:val="%5."/>
      <w:lvlJc w:val="left"/>
      <w:pPr>
        <w:ind w:left="3600" w:hanging="360"/>
      </w:pPr>
    </w:lvl>
    <w:lvl w:ilvl="5" w:tplc="07106912">
      <w:start w:val="1"/>
      <w:numFmt w:val="lowerRoman"/>
      <w:lvlText w:val="%6."/>
      <w:lvlJc w:val="right"/>
      <w:pPr>
        <w:ind w:left="4320" w:hanging="180"/>
      </w:pPr>
    </w:lvl>
    <w:lvl w:ilvl="6" w:tplc="6EF06BD6">
      <w:start w:val="1"/>
      <w:numFmt w:val="decimal"/>
      <w:lvlText w:val="%7."/>
      <w:lvlJc w:val="left"/>
      <w:pPr>
        <w:ind w:left="5040" w:hanging="360"/>
      </w:pPr>
    </w:lvl>
    <w:lvl w:ilvl="7" w:tplc="8B5A6C0C">
      <w:start w:val="1"/>
      <w:numFmt w:val="lowerLetter"/>
      <w:lvlText w:val="%8."/>
      <w:lvlJc w:val="left"/>
      <w:pPr>
        <w:ind w:left="5760" w:hanging="360"/>
      </w:pPr>
    </w:lvl>
    <w:lvl w:ilvl="8" w:tplc="8B00E4A8">
      <w:start w:val="1"/>
      <w:numFmt w:val="lowerRoman"/>
      <w:lvlText w:val="%9."/>
      <w:lvlJc w:val="right"/>
      <w:pPr>
        <w:ind w:left="6480" w:hanging="180"/>
      </w:pPr>
    </w:lvl>
  </w:abstractNum>
  <w:abstractNum w:abstractNumId="355">
    <w:nsid w:val="5FF8074B"/>
    <w:multiLevelType w:val="multilevel"/>
    <w:tmpl w:val="2AECEB10"/>
    <w:numStyleLink w:val="GSACtrlList"/>
  </w:abstractNum>
  <w:abstractNum w:abstractNumId="356">
    <w:nsid w:val="605C0366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7">
    <w:nsid w:val="606E1EE0"/>
    <w:multiLevelType w:val="hybridMultilevel"/>
    <w:tmpl w:val="4B0C826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E2A870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>
    <w:nsid w:val="60AF5B58"/>
    <w:multiLevelType w:val="hybridMultilevel"/>
    <w:tmpl w:val="E154079A"/>
    <w:lvl w:ilvl="0" w:tplc="E036F77A">
      <w:start w:val="1"/>
      <w:numFmt w:val="lowerLetter"/>
      <w:lvlText w:val="(%1)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>
    <w:nsid w:val="61EA1BAB"/>
    <w:multiLevelType w:val="hybridMultilevel"/>
    <w:tmpl w:val="5AD878F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>
    <w:nsid w:val="61F2503B"/>
    <w:multiLevelType w:val="multilevel"/>
    <w:tmpl w:val="2AECEB10"/>
    <w:numStyleLink w:val="GSACtrlList"/>
  </w:abstractNum>
  <w:abstractNum w:abstractNumId="361">
    <w:nsid w:val="62896D98"/>
    <w:multiLevelType w:val="multilevel"/>
    <w:tmpl w:val="2AECEB10"/>
    <w:numStyleLink w:val="GSACtrlList"/>
  </w:abstractNum>
  <w:abstractNum w:abstractNumId="362">
    <w:nsid w:val="62935FCE"/>
    <w:multiLevelType w:val="hybridMultilevel"/>
    <w:tmpl w:val="F50EC69E"/>
    <w:lvl w:ilvl="0" w:tplc="1682C810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3">
    <w:nsid w:val="629376D7"/>
    <w:multiLevelType w:val="multilevel"/>
    <w:tmpl w:val="2AECEB10"/>
    <w:numStyleLink w:val="GSACtrlList"/>
  </w:abstractNum>
  <w:abstractNum w:abstractNumId="364">
    <w:nsid w:val="629F3FA9"/>
    <w:multiLevelType w:val="multilevel"/>
    <w:tmpl w:val="2AECEB10"/>
    <w:numStyleLink w:val="GSACtrlList"/>
  </w:abstractNum>
  <w:abstractNum w:abstractNumId="365">
    <w:nsid w:val="62B86B77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6">
    <w:nsid w:val="62CB456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7">
    <w:nsid w:val="62D127A9"/>
    <w:multiLevelType w:val="hybridMultilevel"/>
    <w:tmpl w:val="07B63278"/>
    <w:lvl w:ilvl="0" w:tplc="7D50DF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>
    <w:nsid w:val="633D63D1"/>
    <w:multiLevelType w:val="hybridMultilevel"/>
    <w:tmpl w:val="2124B3E2"/>
    <w:lvl w:ilvl="0" w:tplc="39861DD2">
      <w:start w:val="1"/>
      <w:numFmt w:val="lowerLetter"/>
      <w:lvlText w:val="%1."/>
      <w:lvlJc w:val="left"/>
      <w:pPr>
        <w:tabs>
          <w:tab w:val="num" w:pos="1128"/>
        </w:tabs>
        <w:ind w:left="1128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z w:val="20"/>
        <w:u w:val="none"/>
        <w:effect w:val="none"/>
        <w:vertAlign w:val="baseline"/>
        <w:specVanish w:val="0"/>
      </w:rPr>
    </w:lvl>
    <w:lvl w:ilvl="1" w:tplc="F5ECF97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9">
    <w:nsid w:val="634C208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0">
    <w:nsid w:val="647944EA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1">
    <w:nsid w:val="649858FC"/>
    <w:multiLevelType w:val="hybridMultilevel"/>
    <w:tmpl w:val="03924ADC"/>
    <w:lvl w:ilvl="0" w:tplc="79985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>
    <w:nsid w:val="649E50C5"/>
    <w:multiLevelType w:val="multilevel"/>
    <w:tmpl w:val="2AECEB10"/>
    <w:numStyleLink w:val="GSACtrlList"/>
  </w:abstractNum>
  <w:abstractNum w:abstractNumId="373">
    <w:nsid w:val="659418FD"/>
    <w:multiLevelType w:val="multilevel"/>
    <w:tmpl w:val="2AECEB10"/>
    <w:numStyleLink w:val="GSACtrlList"/>
  </w:abstractNum>
  <w:abstractNum w:abstractNumId="374">
    <w:nsid w:val="660516F0"/>
    <w:multiLevelType w:val="hybridMultilevel"/>
    <w:tmpl w:val="376A5D1A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5">
    <w:nsid w:val="66435C5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6">
    <w:nsid w:val="673E760D"/>
    <w:multiLevelType w:val="multilevel"/>
    <w:tmpl w:val="2AECEB10"/>
    <w:numStyleLink w:val="GSACtrlList"/>
  </w:abstractNum>
  <w:abstractNum w:abstractNumId="377">
    <w:nsid w:val="67724210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>
    <w:nsid w:val="67CA7F5A"/>
    <w:multiLevelType w:val="hybridMultilevel"/>
    <w:tmpl w:val="F864CDF2"/>
    <w:lvl w:ilvl="0" w:tplc="64626C28">
      <w:start w:val="1"/>
      <w:numFmt w:val="lowerLetter"/>
      <w:lvlText w:val="%1."/>
      <w:lvlJc w:val="left"/>
      <w:pPr>
        <w:ind w:left="720" w:hanging="360"/>
      </w:pPr>
    </w:lvl>
    <w:lvl w:ilvl="1" w:tplc="C1EE6B5C">
      <w:start w:val="1"/>
      <w:numFmt w:val="decimal"/>
      <w:lvlText w:val="%2."/>
      <w:lvlJc w:val="left"/>
      <w:pPr>
        <w:ind w:left="1440" w:hanging="360"/>
      </w:pPr>
    </w:lvl>
    <w:lvl w:ilvl="2" w:tplc="1320F57C">
      <w:start w:val="1"/>
      <w:numFmt w:val="lowerRoman"/>
      <w:lvlText w:val="%3."/>
      <w:lvlJc w:val="right"/>
      <w:pPr>
        <w:ind w:left="2160" w:hanging="180"/>
      </w:pPr>
    </w:lvl>
    <w:lvl w:ilvl="3" w:tplc="2828EC04">
      <w:start w:val="1"/>
      <w:numFmt w:val="decimal"/>
      <w:lvlText w:val="%4."/>
      <w:lvlJc w:val="left"/>
      <w:pPr>
        <w:ind w:left="2880" w:hanging="360"/>
      </w:pPr>
    </w:lvl>
    <w:lvl w:ilvl="4" w:tplc="EB78071C">
      <w:start w:val="1"/>
      <w:numFmt w:val="lowerLetter"/>
      <w:lvlText w:val="%5."/>
      <w:lvlJc w:val="left"/>
      <w:pPr>
        <w:ind w:left="3600" w:hanging="360"/>
      </w:pPr>
    </w:lvl>
    <w:lvl w:ilvl="5" w:tplc="2F1463BC">
      <w:start w:val="1"/>
      <w:numFmt w:val="lowerRoman"/>
      <w:lvlText w:val="%6."/>
      <w:lvlJc w:val="right"/>
      <w:pPr>
        <w:ind w:left="4320" w:hanging="180"/>
      </w:pPr>
    </w:lvl>
    <w:lvl w:ilvl="6" w:tplc="A658F4EA">
      <w:start w:val="1"/>
      <w:numFmt w:val="decimal"/>
      <w:lvlText w:val="%7."/>
      <w:lvlJc w:val="left"/>
      <w:pPr>
        <w:ind w:left="5040" w:hanging="360"/>
      </w:pPr>
    </w:lvl>
    <w:lvl w:ilvl="7" w:tplc="3DAC6848">
      <w:start w:val="1"/>
      <w:numFmt w:val="lowerLetter"/>
      <w:lvlText w:val="%8."/>
      <w:lvlJc w:val="left"/>
      <w:pPr>
        <w:ind w:left="5760" w:hanging="360"/>
      </w:pPr>
    </w:lvl>
    <w:lvl w:ilvl="8" w:tplc="05307F20">
      <w:start w:val="1"/>
      <w:numFmt w:val="lowerRoman"/>
      <w:lvlText w:val="%9."/>
      <w:lvlJc w:val="right"/>
      <w:pPr>
        <w:ind w:left="6480" w:hanging="180"/>
      </w:pPr>
    </w:lvl>
  </w:abstractNum>
  <w:abstractNum w:abstractNumId="379">
    <w:nsid w:val="67DF2119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0">
    <w:nsid w:val="67EF0C6A"/>
    <w:multiLevelType w:val="hybridMultilevel"/>
    <w:tmpl w:val="D102AF02"/>
    <w:lvl w:ilvl="0" w:tplc="651C58F6">
      <w:start w:val="1"/>
      <w:numFmt w:val="lowerLetter"/>
      <w:lvlText w:val="%1."/>
      <w:lvlJc w:val="left"/>
      <w:pPr>
        <w:ind w:left="720" w:hanging="360"/>
      </w:pPr>
    </w:lvl>
    <w:lvl w:ilvl="1" w:tplc="5A76B56C">
      <w:start w:val="1"/>
      <w:numFmt w:val="lowerLetter"/>
      <w:lvlText w:val="%2."/>
      <w:lvlJc w:val="left"/>
      <w:pPr>
        <w:ind w:left="1440" w:hanging="360"/>
      </w:pPr>
    </w:lvl>
    <w:lvl w:ilvl="2" w:tplc="90E64388">
      <w:start w:val="1"/>
      <w:numFmt w:val="lowerRoman"/>
      <w:lvlText w:val="%3."/>
      <w:lvlJc w:val="right"/>
      <w:pPr>
        <w:ind w:left="2160" w:hanging="180"/>
      </w:pPr>
    </w:lvl>
    <w:lvl w:ilvl="3" w:tplc="4BB49BB2">
      <w:start w:val="1"/>
      <w:numFmt w:val="decimal"/>
      <w:lvlText w:val="%4."/>
      <w:lvlJc w:val="left"/>
      <w:pPr>
        <w:ind w:left="2880" w:hanging="360"/>
      </w:pPr>
    </w:lvl>
    <w:lvl w:ilvl="4" w:tplc="674C4BA6">
      <w:start w:val="1"/>
      <w:numFmt w:val="lowerLetter"/>
      <w:lvlText w:val="%5."/>
      <w:lvlJc w:val="left"/>
      <w:pPr>
        <w:ind w:left="3600" w:hanging="360"/>
      </w:pPr>
    </w:lvl>
    <w:lvl w:ilvl="5" w:tplc="8EB8B802">
      <w:start w:val="1"/>
      <w:numFmt w:val="lowerRoman"/>
      <w:lvlText w:val="%6."/>
      <w:lvlJc w:val="right"/>
      <w:pPr>
        <w:ind w:left="4320" w:hanging="180"/>
      </w:pPr>
    </w:lvl>
    <w:lvl w:ilvl="6" w:tplc="DDD48C8E">
      <w:start w:val="1"/>
      <w:numFmt w:val="decimal"/>
      <w:lvlText w:val="%7."/>
      <w:lvlJc w:val="left"/>
      <w:pPr>
        <w:ind w:left="5040" w:hanging="360"/>
      </w:pPr>
    </w:lvl>
    <w:lvl w:ilvl="7" w:tplc="B91ABCEE">
      <w:start w:val="1"/>
      <w:numFmt w:val="lowerLetter"/>
      <w:lvlText w:val="%8."/>
      <w:lvlJc w:val="left"/>
      <w:pPr>
        <w:ind w:left="5760" w:hanging="360"/>
      </w:pPr>
    </w:lvl>
    <w:lvl w:ilvl="8" w:tplc="807A541E">
      <w:start w:val="1"/>
      <w:numFmt w:val="lowerRoman"/>
      <w:lvlText w:val="%9."/>
      <w:lvlJc w:val="right"/>
      <w:pPr>
        <w:ind w:left="6480" w:hanging="180"/>
      </w:pPr>
    </w:lvl>
  </w:abstractNum>
  <w:abstractNum w:abstractNumId="381">
    <w:nsid w:val="689204AD"/>
    <w:multiLevelType w:val="hybridMultilevel"/>
    <w:tmpl w:val="22CC5AFA"/>
    <w:lvl w:ilvl="0" w:tplc="163C56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0DA9360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2">
    <w:nsid w:val="6908353D"/>
    <w:multiLevelType w:val="multilevel"/>
    <w:tmpl w:val="2AECEB10"/>
    <w:numStyleLink w:val="GSACtrlList"/>
  </w:abstractNum>
  <w:abstractNum w:abstractNumId="383">
    <w:nsid w:val="693272B5"/>
    <w:multiLevelType w:val="multilevel"/>
    <w:tmpl w:val="2AECEB10"/>
    <w:numStyleLink w:val="GSACtrlList"/>
  </w:abstractNum>
  <w:abstractNum w:abstractNumId="384">
    <w:nsid w:val="69830A22"/>
    <w:multiLevelType w:val="multilevel"/>
    <w:tmpl w:val="2AECEB10"/>
    <w:numStyleLink w:val="GSACtrlList"/>
  </w:abstractNum>
  <w:abstractNum w:abstractNumId="385">
    <w:nsid w:val="69AA7894"/>
    <w:multiLevelType w:val="hybridMultilevel"/>
    <w:tmpl w:val="32C88C72"/>
    <w:lvl w:ilvl="0" w:tplc="74903E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6">
    <w:nsid w:val="69F1118E"/>
    <w:multiLevelType w:val="hybridMultilevel"/>
    <w:tmpl w:val="072227C8"/>
    <w:lvl w:ilvl="0" w:tplc="E3DAA76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FF5E6E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7">
    <w:nsid w:val="6A2D17CD"/>
    <w:multiLevelType w:val="multilevel"/>
    <w:tmpl w:val="2AA66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8">
    <w:nsid w:val="6A2E344C"/>
    <w:multiLevelType w:val="hybridMultilevel"/>
    <w:tmpl w:val="BF92D940"/>
    <w:lvl w:ilvl="0" w:tplc="04090001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lowerLetter"/>
      <w:lvlText w:val="%2."/>
      <w:lvlJc w:val="left"/>
      <w:pPr>
        <w:ind w:left="2160" w:hanging="360"/>
      </w:pPr>
    </w:lvl>
    <w:lvl w:ilvl="2" w:tplc="04090005">
      <w:start w:val="1"/>
      <w:numFmt w:val="lowerRoman"/>
      <w:lvlText w:val="%3."/>
      <w:lvlJc w:val="right"/>
      <w:pPr>
        <w:ind w:left="2880" w:hanging="180"/>
      </w:pPr>
    </w:lvl>
    <w:lvl w:ilvl="3" w:tplc="04090001">
      <w:start w:val="1"/>
      <w:numFmt w:val="decimal"/>
      <w:lvlText w:val="%4."/>
      <w:lvlJc w:val="left"/>
      <w:pPr>
        <w:ind w:left="3600" w:hanging="360"/>
      </w:pPr>
    </w:lvl>
    <w:lvl w:ilvl="4" w:tplc="04090003">
      <w:start w:val="1"/>
      <w:numFmt w:val="lowerLetter"/>
      <w:lvlText w:val="%5."/>
      <w:lvlJc w:val="left"/>
      <w:pPr>
        <w:ind w:left="4320" w:hanging="360"/>
      </w:pPr>
    </w:lvl>
    <w:lvl w:ilvl="5" w:tplc="04090005">
      <w:start w:val="1"/>
      <w:numFmt w:val="lowerRoman"/>
      <w:lvlText w:val="%6."/>
      <w:lvlJc w:val="right"/>
      <w:pPr>
        <w:ind w:left="5040" w:hanging="180"/>
      </w:pPr>
    </w:lvl>
    <w:lvl w:ilvl="6" w:tplc="04090001">
      <w:start w:val="1"/>
      <w:numFmt w:val="decimal"/>
      <w:lvlText w:val="%7."/>
      <w:lvlJc w:val="left"/>
      <w:pPr>
        <w:ind w:left="5760" w:hanging="360"/>
      </w:pPr>
    </w:lvl>
    <w:lvl w:ilvl="7" w:tplc="04090003">
      <w:start w:val="1"/>
      <w:numFmt w:val="lowerLetter"/>
      <w:lvlText w:val="%8."/>
      <w:lvlJc w:val="left"/>
      <w:pPr>
        <w:ind w:left="6480" w:hanging="360"/>
      </w:pPr>
    </w:lvl>
    <w:lvl w:ilvl="8" w:tplc="04090005">
      <w:start w:val="1"/>
      <w:numFmt w:val="lowerRoman"/>
      <w:lvlText w:val="%9."/>
      <w:lvlJc w:val="right"/>
      <w:pPr>
        <w:ind w:left="7200" w:hanging="180"/>
      </w:pPr>
    </w:lvl>
  </w:abstractNum>
  <w:abstractNum w:abstractNumId="389">
    <w:nsid w:val="6A307CBF"/>
    <w:multiLevelType w:val="multilevel"/>
    <w:tmpl w:val="2AECEB10"/>
    <w:numStyleLink w:val="GSACtrlList"/>
  </w:abstractNum>
  <w:abstractNum w:abstractNumId="390">
    <w:nsid w:val="6A701124"/>
    <w:multiLevelType w:val="hybridMultilevel"/>
    <w:tmpl w:val="AEB04CE2"/>
    <w:lvl w:ilvl="0" w:tplc="03D8B0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>
    <w:nsid w:val="6B23720C"/>
    <w:multiLevelType w:val="hybridMultilevel"/>
    <w:tmpl w:val="3086E562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>
    <w:nsid w:val="6B597A7F"/>
    <w:multiLevelType w:val="hybridMultilevel"/>
    <w:tmpl w:val="EA7408C8"/>
    <w:lvl w:ilvl="0" w:tplc="540CACE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>
    <w:nsid w:val="6CA70309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4">
    <w:nsid w:val="6CBC403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5">
    <w:nsid w:val="6CFE2284"/>
    <w:multiLevelType w:val="hybridMultilevel"/>
    <w:tmpl w:val="C75493A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E2A870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>
    <w:nsid w:val="6D8C57D0"/>
    <w:multiLevelType w:val="hybridMultilevel"/>
    <w:tmpl w:val="CF1C19D4"/>
    <w:lvl w:ilvl="0" w:tplc="163C56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2B4CB5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7">
    <w:nsid w:val="6D907DA3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>
    <w:nsid w:val="6DB80085"/>
    <w:multiLevelType w:val="hybridMultilevel"/>
    <w:tmpl w:val="77B27B3A"/>
    <w:lvl w:ilvl="0" w:tplc="F348C89E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9">
    <w:nsid w:val="6DE704EB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>
    <w:nsid w:val="6E3D5E49"/>
    <w:multiLevelType w:val="multilevel"/>
    <w:tmpl w:val="2AECEB10"/>
    <w:numStyleLink w:val="GSACtrlList"/>
  </w:abstractNum>
  <w:abstractNum w:abstractNumId="401">
    <w:nsid w:val="6E3E11D0"/>
    <w:multiLevelType w:val="multilevel"/>
    <w:tmpl w:val="2AECEB10"/>
    <w:numStyleLink w:val="GSACtrlList"/>
  </w:abstractNum>
  <w:abstractNum w:abstractNumId="402">
    <w:nsid w:val="6E6F6D91"/>
    <w:multiLevelType w:val="hybridMultilevel"/>
    <w:tmpl w:val="CB563DEC"/>
    <w:lvl w:ilvl="0" w:tplc="79DEC1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3">
    <w:nsid w:val="6E8B24F7"/>
    <w:multiLevelType w:val="hybridMultilevel"/>
    <w:tmpl w:val="24C05A9A"/>
    <w:lvl w:ilvl="0" w:tplc="39861DD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4">
    <w:nsid w:val="6EAA37BF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>
    <w:nsid w:val="6EF33132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6">
    <w:nsid w:val="6F031882"/>
    <w:multiLevelType w:val="hybridMultilevel"/>
    <w:tmpl w:val="B780490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73D89DBC">
      <w:start w:val="1"/>
      <w:numFmt w:val="lowerLetter"/>
      <w:lvlText w:val="%2."/>
      <w:lvlJc w:val="left"/>
      <w:pPr>
        <w:ind w:left="1440" w:hanging="360"/>
      </w:pPr>
    </w:lvl>
    <w:lvl w:ilvl="2" w:tplc="D9982338">
      <w:start w:val="1"/>
      <w:numFmt w:val="lowerRoman"/>
      <w:lvlText w:val="%3."/>
      <w:lvlJc w:val="right"/>
      <w:pPr>
        <w:ind w:left="2160" w:hanging="180"/>
      </w:pPr>
    </w:lvl>
    <w:lvl w:ilvl="3" w:tplc="A80EAC3A">
      <w:start w:val="1"/>
      <w:numFmt w:val="decimal"/>
      <w:lvlText w:val="%4."/>
      <w:lvlJc w:val="left"/>
      <w:pPr>
        <w:ind w:left="2880" w:hanging="360"/>
      </w:pPr>
    </w:lvl>
    <w:lvl w:ilvl="4" w:tplc="C81A3742">
      <w:start w:val="1"/>
      <w:numFmt w:val="lowerLetter"/>
      <w:lvlText w:val="%5."/>
      <w:lvlJc w:val="left"/>
      <w:pPr>
        <w:ind w:left="3600" w:hanging="360"/>
      </w:pPr>
    </w:lvl>
    <w:lvl w:ilvl="5" w:tplc="45206E0A">
      <w:start w:val="1"/>
      <w:numFmt w:val="lowerRoman"/>
      <w:lvlText w:val="%6."/>
      <w:lvlJc w:val="right"/>
      <w:pPr>
        <w:ind w:left="4320" w:hanging="180"/>
      </w:pPr>
    </w:lvl>
    <w:lvl w:ilvl="6" w:tplc="06D6896C">
      <w:start w:val="1"/>
      <w:numFmt w:val="decimal"/>
      <w:lvlText w:val="%7."/>
      <w:lvlJc w:val="left"/>
      <w:pPr>
        <w:ind w:left="5040" w:hanging="360"/>
      </w:pPr>
    </w:lvl>
    <w:lvl w:ilvl="7" w:tplc="57ACEDC8">
      <w:start w:val="1"/>
      <w:numFmt w:val="lowerLetter"/>
      <w:lvlText w:val="%8."/>
      <w:lvlJc w:val="left"/>
      <w:pPr>
        <w:ind w:left="5760" w:hanging="360"/>
      </w:pPr>
    </w:lvl>
    <w:lvl w:ilvl="8" w:tplc="CBEE07C2">
      <w:start w:val="1"/>
      <w:numFmt w:val="lowerRoman"/>
      <w:lvlText w:val="%9."/>
      <w:lvlJc w:val="right"/>
      <w:pPr>
        <w:ind w:left="6480" w:hanging="180"/>
      </w:pPr>
    </w:lvl>
  </w:abstractNum>
  <w:abstractNum w:abstractNumId="407">
    <w:nsid w:val="6F130CAE"/>
    <w:multiLevelType w:val="multilevel"/>
    <w:tmpl w:val="2AECEB10"/>
    <w:numStyleLink w:val="GSACtrlList"/>
  </w:abstractNum>
  <w:abstractNum w:abstractNumId="408">
    <w:nsid w:val="700A01FD"/>
    <w:multiLevelType w:val="hybridMultilevel"/>
    <w:tmpl w:val="507C3EA0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9">
    <w:nsid w:val="70AF473C"/>
    <w:multiLevelType w:val="multilevel"/>
    <w:tmpl w:val="FC1E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410">
    <w:nsid w:val="70EA1686"/>
    <w:multiLevelType w:val="hybridMultilevel"/>
    <w:tmpl w:val="B1605F6E"/>
    <w:lvl w:ilvl="0" w:tplc="80DA936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1">
    <w:nsid w:val="712D1FB3"/>
    <w:multiLevelType w:val="multilevel"/>
    <w:tmpl w:val="2AECEB10"/>
    <w:numStyleLink w:val="GSACtrlList"/>
  </w:abstractNum>
  <w:abstractNum w:abstractNumId="412">
    <w:nsid w:val="715A5471"/>
    <w:multiLevelType w:val="multilevel"/>
    <w:tmpl w:val="2AECEB10"/>
    <w:numStyleLink w:val="GSACtrlList"/>
  </w:abstractNum>
  <w:abstractNum w:abstractNumId="413">
    <w:nsid w:val="718B3564"/>
    <w:multiLevelType w:val="multilevel"/>
    <w:tmpl w:val="2AECEB10"/>
    <w:numStyleLink w:val="GSACtrlList"/>
  </w:abstractNum>
  <w:abstractNum w:abstractNumId="414">
    <w:nsid w:val="719A01CB"/>
    <w:multiLevelType w:val="multilevel"/>
    <w:tmpl w:val="2AECEB10"/>
    <w:numStyleLink w:val="GSACtrlList"/>
  </w:abstractNum>
  <w:abstractNum w:abstractNumId="415">
    <w:nsid w:val="71FA58A1"/>
    <w:multiLevelType w:val="multilevel"/>
    <w:tmpl w:val="2AECEB10"/>
    <w:numStyleLink w:val="GSACtrlList"/>
  </w:abstractNum>
  <w:abstractNum w:abstractNumId="416">
    <w:nsid w:val="72021596"/>
    <w:multiLevelType w:val="multilevel"/>
    <w:tmpl w:val="CF1C1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7">
    <w:nsid w:val="720568C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8">
    <w:nsid w:val="7214479F"/>
    <w:multiLevelType w:val="hybridMultilevel"/>
    <w:tmpl w:val="D1263B8A"/>
    <w:lvl w:ilvl="0" w:tplc="D9BC97F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19">
    <w:nsid w:val="72713B48"/>
    <w:multiLevelType w:val="hybridMultilevel"/>
    <w:tmpl w:val="072227C8"/>
    <w:lvl w:ilvl="0" w:tplc="05DAFD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0">
    <w:nsid w:val="72A039C0"/>
    <w:multiLevelType w:val="hybridMultilevel"/>
    <w:tmpl w:val="8F34298C"/>
    <w:lvl w:ilvl="0" w:tplc="24D4453C">
      <w:start w:val="1"/>
      <w:numFmt w:val="lowerLetter"/>
      <w:lvlText w:val="%1."/>
      <w:lvlJc w:val="left"/>
      <w:pPr>
        <w:ind w:left="720" w:hanging="360"/>
      </w:pPr>
    </w:lvl>
    <w:lvl w:ilvl="1" w:tplc="97783F64">
      <w:start w:val="1"/>
      <w:numFmt w:val="lowerLetter"/>
      <w:lvlText w:val="%2."/>
      <w:lvlJc w:val="left"/>
      <w:pPr>
        <w:ind w:left="1440" w:hanging="360"/>
      </w:pPr>
    </w:lvl>
    <w:lvl w:ilvl="2" w:tplc="3642DFA2">
      <w:start w:val="1"/>
      <w:numFmt w:val="lowerRoman"/>
      <w:lvlText w:val="%3."/>
      <w:lvlJc w:val="right"/>
      <w:pPr>
        <w:ind w:left="2160" w:hanging="180"/>
      </w:pPr>
    </w:lvl>
    <w:lvl w:ilvl="3" w:tplc="0D2A41CC">
      <w:start w:val="1"/>
      <w:numFmt w:val="decimal"/>
      <w:lvlText w:val="%4."/>
      <w:lvlJc w:val="left"/>
      <w:pPr>
        <w:ind w:left="2880" w:hanging="360"/>
      </w:pPr>
    </w:lvl>
    <w:lvl w:ilvl="4" w:tplc="91BC7FAE">
      <w:start w:val="1"/>
      <w:numFmt w:val="lowerLetter"/>
      <w:lvlText w:val="%5."/>
      <w:lvlJc w:val="left"/>
      <w:pPr>
        <w:ind w:left="3600" w:hanging="360"/>
      </w:pPr>
    </w:lvl>
    <w:lvl w:ilvl="5" w:tplc="CD549FCE">
      <w:start w:val="1"/>
      <w:numFmt w:val="lowerRoman"/>
      <w:lvlText w:val="%6."/>
      <w:lvlJc w:val="right"/>
      <w:pPr>
        <w:ind w:left="4320" w:hanging="180"/>
      </w:pPr>
    </w:lvl>
    <w:lvl w:ilvl="6" w:tplc="4EC8AEE8">
      <w:start w:val="1"/>
      <w:numFmt w:val="decimal"/>
      <w:lvlText w:val="%7."/>
      <w:lvlJc w:val="left"/>
      <w:pPr>
        <w:ind w:left="5040" w:hanging="360"/>
      </w:pPr>
    </w:lvl>
    <w:lvl w:ilvl="7" w:tplc="792E34AC">
      <w:start w:val="1"/>
      <w:numFmt w:val="lowerLetter"/>
      <w:lvlText w:val="%8."/>
      <w:lvlJc w:val="left"/>
      <w:pPr>
        <w:ind w:left="5760" w:hanging="360"/>
      </w:pPr>
    </w:lvl>
    <w:lvl w:ilvl="8" w:tplc="209697B8">
      <w:start w:val="1"/>
      <w:numFmt w:val="lowerRoman"/>
      <w:lvlText w:val="%9."/>
      <w:lvlJc w:val="right"/>
      <w:pPr>
        <w:ind w:left="6480" w:hanging="180"/>
      </w:pPr>
    </w:lvl>
  </w:abstractNum>
  <w:abstractNum w:abstractNumId="421">
    <w:nsid w:val="742047A5"/>
    <w:multiLevelType w:val="hybridMultilevel"/>
    <w:tmpl w:val="88300B5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9861DD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>
    <w:nsid w:val="74424D2A"/>
    <w:multiLevelType w:val="hybridMultilevel"/>
    <w:tmpl w:val="BF92D940"/>
    <w:lvl w:ilvl="0" w:tplc="39861DD2">
      <w:start w:val="1"/>
      <w:numFmt w:val="decimal"/>
      <w:lvlText w:val="%1."/>
      <w:lvlJc w:val="left"/>
      <w:pPr>
        <w:ind w:left="1440" w:hanging="360"/>
      </w:pPr>
    </w:lvl>
    <w:lvl w:ilvl="1" w:tplc="5888E34E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3">
    <w:nsid w:val="746D5AB7"/>
    <w:multiLevelType w:val="hybridMultilevel"/>
    <w:tmpl w:val="CB563DEC"/>
    <w:lvl w:ilvl="0" w:tplc="39861DD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F5ECF97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4">
    <w:nsid w:val="749A14EF"/>
    <w:multiLevelType w:val="multilevel"/>
    <w:tmpl w:val="2AECEB10"/>
    <w:numStyleLink w:val="GSACtrlList"/>
  </w:abstractNum>
  <w:abstractNum w:abstractNumId="425">
    <w:nsid w:val="74BA477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6">
    <w:nsid w:val="74E24A96"/>
    <w:multiLevelType w:val="multilevel"/>
    <w:tmpl w:val="2AECEB10"/>
    <w:numStyleLink w:val="GSACtrlList"/>
  </w:abstractNum>
  <w:abstractNum w:abstractNumId="427">
    <w:nsid w:val="75161F3C"/>
    <w:multiLevelType w:val="multilevel"/>
    <w:tmpl w:val="2AECEB10"/>
    <w:numStyleLink w:val="GSACtrlList"/>
  </w:abstractNum>
  <w:abstractNum w:abstractNumId="428">
    <w:nsid w:val="756B5D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9">
    <w:nsid w:val="75772E99"/>
    <w:multiLevelType w:val="multilevel"/>
    <w:tmpl w:val="2AECEB10"/>
    <w:numStyleLink w:val="GSACtrlList"/>
  </w:abstractNum>
  <w:abstractNum w:abstractNumId="430">
    <w:nsid w:val="75895C15"/>
    <w:multiLevelType w:val="multilevel"/>
    <w:tmpl w:val="2AECEB10"/>
    <w:numStyleLink w:val="GSACtrlList"/>
  </w:abstractNum>
  <w:abstractNum w:abstractNumId="431">
    <w:nsid w:val="75FC2642"/>
    <w:multiLevelType w:val="hybridMultilevel"/>
    <w:tmpl w:val="BF92D940"/>
    <w:lvl w:ilvl="0" w:tplc="39861DD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32">
    <w:nsid w:val="762E201C"/>
    <w:multiLevelType w:val="multilevel"/>
    <w:tmpl w:val="2AECEB10"/>
    <w:numStyleLink w:val="GSACtrlList"/>
  </w:abstractNum>
  <w:abstractNum w:abstractNumId="433">
    <w:nsid w:val="76A15A24"/>
    <w:multiLevelType w:val="multilevel"/>
    <w:tmpl w:val="2AECEB10"/>
    <w:numStyleLink w:val="GSACtrlList"/>
  </w:abstractNum>
  <w:abstractNum w:abstractNumId="434">
    <w:nsid w:val="76AF79AA"/>
    <w:multiLevelType w:val="hybridMultilevel"/>
    <w:tmpl w:val="C408E30C"/>
    <w:lvl w:ilvl="0" w:tplc="E974BD6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35">
    <w:nsid w:val="76C11F4C"/>
    <w:multiLevelType w:val="multilevel"/>
    <w:tmpl w:val="2AECEB10"/>
    <w:numStyleLink w:val="GSACtrlList"/>
  </w:abstractNum>
  <w:abstractNum w:abstractNumId="436">
    <w:nsid w:val="77071592"/>
    <w:multiLevelType w:val="hybridMultilevel"/>
    <w:tmpl w:val="6D3887E4"/>
    <w:lvl w:ilvl="0" w:tplc="6222451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7">
    <w:nsid w:val="771D61CE"/>
    <w:multiLevelType w:val="multilevel"/>
    <w:tmpl w:val="2AECEB10"/>
    <w:numStyleLink w:val="GSACtrlList"/>
  </w:abstractNum>
  <w:abstractNum w:abstractNumId="438">
    <w:nsid w:val="772C1325"/>
    <w:multiLevelType w:val="hybridMultilevel"/>
    <w:tmpl w:val="4F4A3810"/>
    <w:lvl w:ilvl="0" w:tplc="A236A16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9">
    <w:nsid w:val="774615B2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0">
    <w:nsid w:val="77525DD3"/>
    <w:multiLevelType w:val="multilevel"/>
    <w:tmpl w:val="2AECEB10"/>
    <w:numStyleLink w:val="GSACtrlList"/>
  </w:abstractNum>
  <w:abstractNum w:abstractNumId="441">
    <w:nsid w:val="776F1F5C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2">
    <w:nsid w:val="77A70F3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3">
    <w:nsid w:val="77D155E9"/>
    <w:multiLevelType w:val="hybridMultilevel"/>
    <w:tmpl w:val="B4A82922"/>
    <w:lvl w:ilvl="0" w:tplc="8AF8C98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ascii="Arial Bold" w:hAnsi="Arial Bold" w:hint="default"/>
        <w:b/>
        <w:i w:val="0"/>
        <w:color w:val="auto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4">
    <w:nsid w:val="77F248FF"/>
    <w:multiLevelType w:val="hybridMultilevel"/>
    <w:tmpl w:val="53D6887C"/>
    <w:lvl w:ilvl="0" w:tplc="A172213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45">
    <w:nsid w:val="792438FB"/>
    <w:multiLevelType w:val="hybridMultilevel"/>
    <w:tmpl w:val="138417D2"/>
    <w:lvl w:ilvl="0" w:tplc="3E8858F2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>
    <w:nsid w:val="793D5AF5"/>
    <w:multiLevelType w:val="multilevel"/>
    <w:tmpl w:val="26725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7">
    <w:nsid w:val="794E7672"/>
    <w:multiLevelType w:val="multilevel"/>
    <w:tmpl w:val="2AECEB10"/>
    <w:numStyleLink w:val="GSACtrlList"/>
  </w:abstractNum>
  <w:abstractNum w:abstractNumId="448">
    <w:nsid w:val="79A501A9"/>
    <w:multiLevelType w:val="hybridMultilevel"/>
    <w:tmpl w:val="E07C7884"/>
    <w:lvl w:ilvl="0" w:tplc="E280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>
    <w:nsid w:val="7A59718D"/>
    <w:multiLevelType w:val="hybridMultilevel"/>
    <w:tmpl w:val="E8B40834"/>
    <w:lvl w:ilvl="0" w:tplc="A1722132">
      <w:start w:val="1"/>
      <w:numFmt w:val="decimal"/>
      <w:lvlText w:val="%1."/>
      <w:lvlJc w:val="left"/>
      <w:pPr>
        <w:ind w:left="1440" w:hanging="360"/>
      </w:pPr>
      <w:rPr>
        <w:b w:val="0"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50">
    <w:nsid w:val="7A8C26D9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>
    <w:nsid w:val="7A9D3BD3"/>
    <w:multiLevelType w:val="hybridMultilevel"/>
    <w:tmpl w:val="7CFEB0A0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>
    <w:nsid w:val="7B70588D"/>
    <w:multiLevelType w:val="hybridMultilevel"/>
    <w:tmpl w:val="C0703B88"/>
    <w:lvl w:ilvl="0" w:tplc="510456F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>
    <w:nsid w:val="7B9974FE"/>
    <w:multiLevelType w:val="hybridMultilevel"/>
    <w:tmpl w:val="FE349F8C"/>
    <w:lvl w:ilvl="0" w:tplc="64E8949C">
      <w:start w:val="1"/>
      <w:numFmt w:val="lowerLetter"/>
      <w:lvlText w:val="%1."/>
      <w:lvlJc w:val="left"/>
      <w:pPr>
        <w:ind w:left="720" w:hanging="360"/>
      </w:pPr>
    </w:lvl>
    <w:lvl w:ilvl="1" w:tplc="999460AA">
      <w:start w:val="1"/>
      <w:numFmt w:val="lowerLetter"/>
      <w:lvlText w:val="%2."/>
      <w:lvlJc w:val="left"/>
      <w:pPr>
        <w:ind w:left="1440" w:hanging="360"/>
      </w:pPr>
    </w:lvl>
    <w:lvl w:ilvl="2" w:tplc="EFDC879E">
      <w:start w:val="1"/>
      <w:numFmt w:val="lowerRoman"/>
      <w:lvlText w:val="%3."/>
      <w:lvlJc w:val="right"/>
      <w:pPr>
        <w:ind w:left="2160" w:hanging="180"/>
      </w:pPr>
    </w:lvl>
    <w:lvl w:ilvl="3" w:tplc="190C5770">
      <w:start w:val="1"/>
      <w:numFmt w:val="decimal"/>
      <w:lvlText w:val="%4."/>
      <w:lvlJc w:val="left"/>
      <w:pPr>
        <w:ind w:left="2880" w:hanging="360"/>
      </w:pPr>
    </w:lvl>
    <w:lvl w:ilvl="4" w:tplc="DF1238A2">
      <w:start w:val="1"/>
      <w:numFmt w:val="lowerLetter"/>
      <w:lvlText w:val="%5."/>
      <w:lvlJc w:val="left"/>
      <w:pPr>
        <w:ind w:left="3600" w:hanging="360"/>
      </w:pPr>
    </w:lvl>
    <w:lvl w:ilvl="5" w:tplc="2200E23E">
      <w:start w:val="1"/>
      <w:numFmt w:val="lowerRoman"/>
      <w:lvlText w:val="%6."/>
      <w:lvlJc w:val="right"/>
      <w:pPr>
        <w:ind w:left="4320" w:hanging="180"/>
      </w:pPr>
    </w:lvl>
    <w:lvl w:ilvl="6" w:tplc="E74609D8">
      <w:start w:val="1"/>
      <w:numFmt w:val="decimal"/>
      <w:lvlText w:val="%7."/>
      <w:lvlJc w:val="left"/>
      <w:pPr>
        <w:ind w:left="5040" w:hanging="360"/>
      </w:pPr>
    </w:lvl>
    <w:lvl w:ilvl="7" w:tplc="E99A4D78">
      <w:start w:val="1"/>
      <w:numFmt w:val="lowerLetter"/>
      <w:lvlText w:val="%8."/>
      <w:lvlJc w:val="left"/>
      <w:pPr>
        <w:ind w:left="5760" w:hanging="360"/>
      </w:pPr>
    </w:lvl>
    <w:lvl w:ilvl="8" w:tplc="50C62BB6">
      <w:start w:val="1"/>
      <w:numFmt w:val="lowerRoman"/>
      <w:lvlText w:val="%9."/>
      <w:lvlJc w:val="right"/>
      <w:pPr>
        <w:ind w:left="6480" w:hanging="180"/>
      </w:pPr>
    </w:lvl>
  </w:abstractNum>
  <w:abstractNum w:abstractNumId="454">
    <w:nsid w:val="7B9C61BE"/>
    <w:multiLevelType w:val="hybridMultilevel"/>
    <w:tmpl w:val="F4CE4756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55">
    <w:nsid w:val="7BA114CC"/>
    <w:multiLevelType w:val="multilevel"/>
    <w:tmpl w:val="0686A34C"/>
    <w:lvl w:ilvl="0">
      <w:start w:val="1"/>
      <w:numFmt w:val="decimal"/>
      <w:pStyle w:val="GSASectio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GSASubsection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GSAsubsection20"/>
      <w:suff w:val="space"/>
      <w:lvlText w:val="%1.%2.%3."/>
      <w:lvlJc w:val="left"/>
      <w:pPr>
        <w:ind w:left="792" w:hanging="72"/>
      </w:pPr>
      <w:rPr>
        <w:rFonts w:hint="default"/>
      </w:rPr>
    </w:lvl>
    <w:lvl w:ilvl="3">
      <w:start w:val="1"/>
      <w:numFmt w:val="decimal"/>
      <w:pStyle w:val="GSASubsection3"/>
      <w:suff w:val="space"/>
      <w:lvlText w:val="%1.%2.%3.%4."/>
      <w:lvlJc w:val="left"/>
      <w:pPr>
        <w:ind w:left="1152" w:hanging="72"/>
      </w:pPr>
      <w:rPr>
        <w:rFonts w:hint="default"/>
      </w:rPr>
    </w:lvl>
    <w:lvl w:ilvl="4">
      <w:start w:val="1"/>
      <w:numFmt w:val="decimal"/>
      <w:pStyle w:val="GSASubsection4"/>
      <w:suff w:val="space"/>
      <w:lvlText w:val="%1.%2.%3.%4.%5."/>
      <w:lvlJc w:val="left"/>
      <w:pPr>
        <w:ind w:left="1512" w:hanging="7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6">
    <w:nsid w:val="7BA12E7A"/>
    <w:multiLevelType w:val="multilevel"/>
    <w:tmpl w:val="2AECEB10"/>
    <w:numStyleLink w:val="GSACtrlList"/>
  </w:abstractNum>
  <w:abstractNum w:abstractNumId="457">
    <w:nsid w:val="7C3B3F1D"/>
    <w:multiLevelType w:val="hybridMultilevel"/>
    <w:tmpl w:val="1B9C8EE8"/>
    <w:lvl w:ilvl="0" w:tplc="04D00F74">
      <w:start w:val="1"/>
      <w:numFmt w:val="lowerLetter"/>
      <w:lvlText w:val="%1."/>
      <w:lvlJc w:val="left"/>
      <w:pPr>
        <w:ind w:left="720" w:hanging="360"/>
      </w:pPr>
    </w:lvl>
    <w:lvl w:ilvl="1" w:tplc="5C2678C2">
      <w:start w:val="1"/>
      <w:numFmt w:val="lowerLetter"/>
      <w:lvlText w:val="%2."/>
      <w:lvlJc w:val="left"/>
      <w:pPr>
        <w:ind w:left="1440" w:hanging="360"/>
      </w:pPr>
    </w:lvl>
    <w:lvl w:ilvl="2" w:tplc="510EDEF6">
      <w:start w:val="1"/>
      <w:numFmt w:val="lowerRoman"/>
      <w:lvlText w:val="%3."/>
      <w:lvlJc w:val="right"/>
      <w:pPr>
        <w:ind w:left="2160" w:hanging="180"/>
      </w:pPr>
    </w:lvl>
    <w:lvl w:ilvl="3" w:tplc="2BACAFCE">
      <w:start w:val="1"/>
      <w:numFmt w:val="decimal"/>
      <w:lvlText w:val="%4."/>
      <w:lvlJc w:val="left"/>
      <w:pPr>
        <w:ind w:left="2880" w:hanging="360"/>
      </w:pPr>
    </w:lvl>
    <w:lvl w:ilvl="4" w:tplc="0C56AD38">
      <w:start w:val="1"/>
      <w:numFmt w:val="lowerLetter"/>
      <w:lvlText w:val="%5."/>
      <w:lvlJc w:val="left"/>
      <w:pPr>
        <w:ind w:left="3600" w:hanging="360"/>
      </w:pPr>
    </w:lvl>
    <w:lvl w:ilvl="5" w:tplc="E3D4F99A">
      <w:start w:val="1"/>
      <w:numFmt w:val="lowerRoman"/>
      <w:lvlText w:val="%6."/>
      <w:lvlJc w:val="right"/>
      <w:pPr>
        <w:ind w:left="4320" w:hanging="180"/>
      </w:pPr>
    </w:lvl>
    <w:lvl w:ilvl="6" w:tplc="4518370A">
      <w:start w:val="1"/>
      <w:numFmt w:val="decimal"/>
      <w:lvlText w:val="%7."/>
      <w:lvlJc w:val="left"/>
      <w:pPr>
        <w:ind w:left="5040" w:hanging="360"/>
      </w:pPr>
    </w:lvl>
    <w:lvl w:ilvl="7" w:tplc="C5B650AA">
      <w:start w:val="1"/>
      <w:numFmt w:val="lowerLetter"/>
      <w:lvlText w:val="%8."/>
      <w:lvlJc w:val="left"/>
      <w:pPr>
        <w:ind w:left="5760" w:hanging="360"/>
      </w:pPr>
    </w:lvl>
    <w:lvl w:ilvl="8" w:tplc="19DC6ECC">
      <w:start w:val="1"/>
      <w:numFmt w:val="lowerRoman"/>
      <w:lvlText w:val="%9."/>
      <w:lvlJc w:val="right"/>
      <w:pPr>
        <w:ind w:left="6480" w:hanging="180"/>
      </w:pPr>
    </w:lvl>
  </w:abstractNum>
  <w:abstractNum w:abstractNumId="458">
    <w:nsid w:val="7C5818C7"/>
    <w:multiLevelType w:val="hybridMultilevel"/>
    <w:tmpl w:val="96D84218"/>
    <w:lvl w:ilvl="0" w:tplc="4AC4AE80">
      <w:start w:val="1"/>
      <w:numFmt w:val="decimal"/>
      <w:lvlText w:val="%1.14.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>
    <w:nsid w:val="7CB86BB9"/>
    <w:multiLevelType w:val="multilevel"/>
    <w:tmpl w:val="2AECEB10"/>
    <w:numStyleLink w:val="GSACtrlList"/>
  </w:abstractNum>
  <w:abstractNum w:abstractNumId="460">
    <w:nsid w:val="7CBF0954"/>
    <w:multiLevelType w:val="multilevel"/>
    <w:tmpl w:val="2AECEB10"/>
    <w:numStyleLink w:val="GSACtrlList"/>
  </w:abstractNum>
  <w:abstractNum w:abstractNumId="461">
    <w:nsid w:val="7CC85F13"/>
    <w:multiLevelType w:val="hybridMultilevel"/>
    <w:tmpl w:val="43C0895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7D073796"/>
    <w:multiLevelType w:val="hybridMultilevel"/>
    <w:tmpl w:val="EC480940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63">
    <w:nsid w:val="7D6F7013"/>
    <w:multiLevelType w:val="multilevel"/>
    <w:tmpl w:val="2AECEB10"/>
    <w:numStyleLink w:val="GSACtrlList"/>
  </w:abstractNum>
  <w:abstractNum w:abstractNumId="464">
    <w:nsid w:val="7D916D36"/>
    <w:multiLevelType w:val="multilevel"/>
    <w:tmpl w:val="2AECEB10"/>
    <w:numStyleLink w:val="GSACtrlList"/>
  </w:abstractNum>
  <w:abstractNum w:abstractNumId="465">
    <w:nsid w:val="7DA0384A"/>
    <w:multiLevelType w:val="hybridMultilevel"/>
    <w:tmpl w:val="4F7242D6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>
    <w:nsid w:val="7DB67BDB"/>
    <w:multiLevelType w:val="hybridMultilevel"/>
    <w:tmpl w:val="CB18EDC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>
    <w:nsid w:val="7E251820"/>
    <w:multiLevelType w:val="multilevel"/>
    <w:tmpl w:val="2AECEB10"/>
    <w:numStyleLink w:val="GSACtrlList"/>
  </w:abstractNum>
  <w:abstractNum w:abstractNumId="468">
    <w:nsid w:val="7E5B490E"/>
    <w:multiLevelType w:val="hybridMultilevel"/>
    <w:tmpl w:val="07B63278"/>
    <w:lvl w:ilvl="0" w:tplc="7D50DF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>
    <w:nsid w:val="7E781BF1"/>
    <w:multiLevelType w:val="multilevel"/>
    <w:tmpl w:val="2AECEB10"/>
    <w:numStyleLink w:val="GSACtrlList"/>
  </w:abstractNum>
  <w:abstractNum w:abstractNumId="470">
    <w:nsid w:val="7E8F170E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1">
    <w:nsid w:val="7EFD7302"/>
    <w:multiLevelType w:val="hybridMultilevel"/>
    <w:tmpl w:val="A9F81506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>
    <w:nsid w:val="7F45595F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3">
    <w:nsid w:val="7F6C19ED"/>
    <w:multiLevelType w:val="hybridMultilevel"/>
    <w:tmpl w:val="6374E19E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4">
    <w:nsid w:val="7F7748FA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5">
    <w:nsid w:val="7F8679C6"/>
    <w:multiLevelType w:val="hybridMultilevel"/>
    <w:tmpl w:val="D55A8BC2"/>
    <w:lvl w:ilvl="0" w:tplc="09FEAA1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76">
    <w:nsid w:val="7FF47577"/>
    <w:multiLevelType w:val="hybridMultilevel"/>
    <w:tmpl w:val="A3D0EBF8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3"/>
  </w:num>
  <w:num w:numId="2">
    <w:abstractNumId w:val="453"/>
  </w:num>
  <w:num w:numId="3">
    <w:abstractNumId w:val="112"/>
  </w:num>
  <w:num w:numId="4">
    <w:abstractNumId w:val="88"/>
  </w:num>
  <w:num w:numId="5">
    <w:abstractNumId w:val="380"/>
  </w:num>
  <w:num w:numId="6">
    <w:abstractNumId w:val="258"/>
  </w:num>
  <w:num w:numId="7">
    <w:abstractNumId w:val="387"/>
  </w:num>
  <w:num w:numId="8">
    <w:abstractNumId w:val="327"/>
  </w:num>
  <w:num w:numId="9">
    <w:abstractNumId w:val="270"/>
  </w:num>
  <w:num w:numId="10">
    <w:abstractNumId w:val="20"/>
  </w:num>
  <w:num w:numId="11">
    <w:abstractNumId w:val="408"/>
  </w:num>
  <w:num w:numId="12">
    <w:abstractNumId w:val="187"/>
  </w:num>
  <w:num w:numId="13">
    <w:abstractNumId w:val="47"/>
  </w:num>
  <w:num w:numId="14">
    <w:abstractNumId w:val="473"/>
  </w:num>
  <w:num w:numId="15">
    <w:abstractNumId w:val="57"/>
  </w:num>
  <w:num w:numId="16">
    <w:abstractNumId w:val="234"/>
  </w:num>
  <w:num w:numId="17">
    <w:abstractNumId w:val="392"/>
  </w:num>
  <w:num w:numId="18">
    <w:abstractNumId w:val="358"/>
  </w:num>
  <w:num w:numId="19">
    <w:abstractNumId w:val="452"/>
  </w:num>
  <w:num w:numId="20">
    <w:abstractNumId w:val="252"/>
  </w:num>
  <w:num w:numId="21">
    <w:abstractNumId w:val="461"/>
  </w:num>
  <w:num w:numId="22">
    <w:abstractNumId w:val="5"/>
  </w:num>
  <w:num w:numId="23">
    <w:abstractNumId w:val="326"/>
  </w:num>
  <w:num w:numId="24">
    <w:abstractNumId w:val="466"/>
  </w:num>
  <w:num w:numId="25">
    <w:abstractNumId w:val="458"/>
  </w:num>
  <w:num w:numId="26">
    <w:abstractNumId w:val="155"/>
  </w:num>
  <w:num w:numId="27">
    <w:abstractNumId w:val="353"/>
  </w:num>
  <w:num w:numId="28">
    <w:abstractNumId w:val="331"/>
  </w:num>
  <w:num w:numId="29">
    <w:abstractNumId w:val="197"/>
  </w:num>
  <w:num w:numId="30">
    <w:abstractNumId w:val="371"/>
  </w:num>
  <w:num w:numId="31">
    <w:abstractNumId w:val="95"/>
  </w:num>
  <w:num w:numId="32">
    <w:abstractNumId w:val="77"/>
  </w:num>
  <w:num w:numId="33">
    <w:abstractNumId w:val="226"/>
  </w:num>
  <w:num w:numId="34">
    <w:abstractNumId w:val="468"/>
  </w:num>
  <w:num w:numId="35">
    <w:abstractNumId w:val="390"/>
  </w:num>
  <w:num w:numId="36">
    <w:abstractNumId w:val="0"/>
  </w:num>
  <w:num w:numId="37">
    <w:abstractNumId w:val="37"/>
  </w:num>
  <w:num w:numId="38">
    <w:abstractNumId w:val="188"/>
  </w:num>
  <w:num w:numId="39">
    <w:abstractNumId w:val="115"/>
  </w:num>
  <w:num w:numId="40">
    <w:abstractNumId w:val="129"/>
  </w:num>
  <w:num w:numId="41">
    <w:abstractNumId w:val="33"/>
  </w:num>
  <w:num w:numId="42">
    <w:abstractNumId w:val="404"/>
  </w:num>
  <w:num w:numId="43">
    <w:abstractNumId w:val="29"/>
  </w:num>
  <w:num w:numId="44">
    <w:abstractNumId w:val="377"/>
  </w:num>
  <w:num w:numId="45">
    <w:abstractNumId w:val="235"/>
  </w:num>
  <w:num w:numId="46">
    <w:abstractNumId w:val="212"/>
  </w:num>
  <w:num w:numId="47">
    <w:abstractNumId w:val="399"/>
  </w:num>
  <w:num w:numId="48">
    <w:abstractNumId w:val="222"/>
  </w:num>
  <w:num w:numId="49">
    <w:abstractNumId w:val="170"/>
  </w:num>
  <w:num w:numId="50">
    <w:abstractNumId w:val="126"/>
  </w:num>
  <w:num w:numId="51">
    <w:abstractNumId w:val="16"/>
  </w:num>
  <w:num w:numId="52">
    <w:abstractNumId w:val="116"/>
  </w:num>
  <w:num w:numId="53">
    <w:abstractNumId w:val="288"/>
  </w:num>
  <w:num w:numId="54">
    <w:abstractNumId w:val="343"/>
  </w:num>
  <w:num w:numId="55">
    <w:abstractNumId w:val="409"/>
  </w:num>
  <w:num w:numId="56">
    <w:abstractNumId w:val="230"/>
  </w:num>
  <w:num w:numId="57">
    <w:abstractNumId w:val="41"/>
  </w:num>
  <w:num w:numId="58">
    <w:abstractNumId w:val="53"/>
  </w:num>
  <w:num w:numId="59">
    <w:abstractNumId w:val="349"/>
  </w:num>
  <w:num w:numId="60">
    <w:abstractNumId w:val="273"/>
  </w:num>
  <w:num w:numId="61">
    <w:abstractNumId w:val="140"/>
  </w:num>
  <w:num w:numId="62">
    <w:abstractNumId w:val="244"/>
  </w:num>
  <w:num w:numId="63">
    <w:abstractNumId w:val="191"/>
  </w:num>
  <w:num w:numId="64">
    <w:abstractNumId w:val="219"/>
  </w:num>
  <w:num w:numId="65">
    <w:abstractNumId w:val="2"/>
  </w:num>
  <w:num w:numId="66">
    <w:abstractNumId w:val="417"/>
  </w:num>
  <w:num w:numId="67">
    <w:abstractNumId w:val="474"/>
  </w:num>
  <w:num w:numId="68">
    <w:abstractNumId w:val="43"/>
  </w:num>
  <w:num w:numId="69">
    <w:abstractNumId w:val="374"/>
  </w:num>
  <w:num w:numId="70">
    <w:abstractNumId w:val="356"/>
  </w:num>
  <w:num w:numId="71">
    <w:abstractNumId w:val="348"/>
  </w:num>
  <w:num w:numId="72">
    <w:abstractNumId w:val="278"/>
  </w:num>
  <w:num w:numId="73">
    <w:abstractNumId w:val="146"/>
  </w:num>
  <w:num w:numId="74">
    <w:abstractNumId w:val="279"/>
  </w:num>
  <w:num w:numId="75">
    <w:abstractNumId w:val="249"/>
  </w:num>
  <w:num w:numId="76">
    <w:abstractNumId w:val="79"/>
  </w:num>
  <w:num w:numId="77">
    <w:abstractNumId w:val="139"/>
  </w:num>
  <w:num w:numId="78">
    <w:abstractNumId w:val="132"/>
  </w:num>
  <w:num w:numId="79">
    <w:abstractNumId w:val="184"/>
  </w:num>
  <w:num w:numId="80">
    <w:abstractNumId w:val="308"/>
  </w:num>
  <w:num w:numId="81">
    <w:abstractNumId w:val="442"/>
  </w:num>
  <w:num w:numId="82">
    <w:abstractNumId w:val="56"/>
  </w:num>
  <w:num w:numId="83">
    <w:abstractNumId w:val="434"/>
  </w:num>
  <w:num w:numId="84">
    <w:abstractNumId w:val="303"/>
  </w:num>
  <w:num w:numId="85">
    <w:abstractNumId w:val="425"/>
  </w:num>
  <w:num w:numId="86">
    <w:abstractNumId w:val="93"/>
  </w:num>
  <w:num w:numId="87">
    <w:abstractNumId w:val="340"/>
  </w:num>
  <w:num w:numId="88">
    <w:abstractNumId w:val="61"/>
  </w:num>
  <w:num w:numId="89">
    <w:abstractNumId w:val="255"/>
  </w:num>
  <w:num w:numId="90">
    <w:abstractNumId w:val="310"/>
  </w:num>
  <w:num w:numId="91">
    <w:abstractNumId w:val="292"/>
  </w:num>
  <w:num w:numId="92">
    <w:abstractNumId w:val="119"/>
  </w:num>
  <w:num w:numId="93">
    <w:abstractNumId w:val="153"/>
  </w:num>
  <w:num w:numId="94">
    <w:abstractNumId w:val="272"/>
  </w:num>
  <w:num w:numId="95">
    <w:abstractNumId w:val="365"/>
  </w:num>
  <w:num w:numId="96">
    <w:abstractNumId w:val="398"/>
  </w:num>
  <w:num w:numId="97">
    <w:abstractNumId w:val="39"/>
  </w:num>
  <w:num w:numId="98">
    <w:abstractNumId w:val="369"/>
  </w:num>
  <w:num w:numId="99">
    <w:abstractNumId w:val="366"/>
  </w:num>
  <w:num w:numId="100">
    <w:abstractNumId w:val="152"/>
  </w:num>
  <w:num w:numId="101">
    <w:abstractNumId w:val="174"/>
  </w:num>
  <w:num w:numId="102">
    <w:abstractNumId w:val="60"/>
  </w:num>
  <w:num w:numId="103">
    <w:abstractNumId w:val="149"/>
  </w:num>
  <w:num w:numId="104">
    <w:abstractNumId w:val="394"/>
  </w:num>
  <w:num w:numId="105">
    <w:abstractNumId w:val="341"/>
  </w:num>
  <w:num w:numId="106">
    <w:abstractNumId w:val="109"/>
  </w:num>
  <w:num w:numId="107">
    <w:abstractNumId w:val="147"/>
  </w:num>
  <w:num w:numId="108">
    <w:abstractNumId w:val="342"/>
  </w:num>
  <w:num w:numId="109">
    <w:abstractNumId w:val="76"/>
  </w:num>
  <w:num w:numId="110">
    <w:abstractNumId w:val="195"/>
  </w:num>
  <w:num w:numId="111">
    <w:abstractNumId w:val="379"/>
  </w:num>
  <w:num w:numId="112">
    <w:abstractNumId w:val="10"/>
  </w:num>
  <w:num w:numId="113">
    <w:abstractNumId w:val="96"/>
  </w:num>
  <w:num w:numId="114">
    <w:abstractNumId w:val="253"/>
  </w:num>
  <w:num w:numId="115">
    <w:abstractNumId w:val="122"/>
  </w:num>
  <w:num w:numId="116">
    <w:abstractNumId w:val="108"/>
  </w:num>
  <w:num w:numId="117">
    <w:abstractNumId w:val="80"/>
  </w:num>
  <w:num w:numId="118">
    <w:abstractNumId w:val="347"/>
  </w:num>
  <w:num w:numId="119">
    <w:abstractNumId w:val="454"/>
  </w:num>
  <w:num w:numId="120">
    <w:abstractNumId w:val="70"/>
  </w:num>
  <w:num w:numId="121">
    <w:abstractNumId w:val="325"/>
  </w:num>
  <w:num w:numId="122">
    <w:abstractNumId w:val="69"/>
  </w:num>
  <w:num w:numId="123">
    <w:abstractNumId w:val="462"/>
  </w:num>
  <w:num w:numId="124">
    <w:abstractNumId w:val="141"/>
  </w:num>
  <w:num w:numId="125">
    <w:abstractNumId w:val="286"/>
  </w:num>
  <w:num w:numId="126">
    <w:abstractNumId w:val="370"/>
  </w:num>
  <w:num w:numId="127">
    <w:abstractNumId w:val="439"/>
  </w:num>
  <w:num w:numId="128">
    <w:abstractNumId w:val="393"/>
  </w:num>
  <w:num w:numId="129">
    <w:abstractNumId w:val="30"/>
  </w:num>
  <w:num w:numId="130">
    <w:abstractNumId w:val="207"/>
  </w:num>
  <w:num w:numId="131">
    <w:abstractNumId w:val="441"/>
  </w:num>
  <w:num w:numId="132">
    <w:abstractNumId w:val="114"/>
  </w:num>
  <w:num w:numId="133">
    <w:abstractNumId w:val="176"/>
  </w:num>
  <w:num w:numId="134">
    <w:abstractNumId w:val="22"/>
  </w:num>
  <w:num w:numId="135">
    <w:abstractNumId w:val="283"/>
  </w:num>
  <w:num w:numId="136">
    <w:abstractNumId w:val="137"/>
  </w:num>
  <w:num w:numId="137">
    <w:abstractNumId w:val="472"/>
  </w:num>
  <w:num w:numId="138">
    <w:abstractNumId w:val="35"/>
  </w:num>
  <w:num w:numId="139">
    <w:abstractNumId w:val="405"/>
  </w:num>
  <w:num w:numId="140">
    <w:abstractNumId w:val="268"/>
  </w:num>
  <w:num w:numId="141">
    <w:abstractNumId w:val="293"/>
  </w:num>
  <w:num w:numId="142">
    <w:abstractNumId w:val="314"/>
  </w:num>
  <w:num w:numId="143">
    <w:abstractNumId w:val="274"/>
  </w:num>
  <w:num w:numId="144">
    <w:abstractNumId w:val="330"/>
  </w:num>
  <w:num w:numId="145">
    <w:abstractNumId w:val="26"/>
  </w:num>
  <w:num w:numId="146">
    <w:abstractNumId w:val="45"/>
  </w:num>
  <w:num w:numId="147">
    <w:abstractNumId w:val="201"/>
  </w:num>
  <w:num w:numId="148">
    <w:abstractNumId w:val="362"/>
  </w:num>
  <w:num w:numId="149">
    <w:abstractNumId w:val="321"/>
  </w:num>
  <w:num w:numId="150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331"/>
  </w:num>
  <w:num w:numId="152">
    <w:abstractNumId w:val="91"/>
  </w:num>
  <w:num w:numId="153">
    <w:abstractNumId w:val="470"/>
  </w:num>
  <w:num w:numId="154">
    <w:abstractNumId w:val="397"/>
  </w:num>
  <w:num w:numId="155">
    <w:abstractNumId w:val="346"/>
  </w:num>
  <w:num w:numId="156">
    <w:abstractNumId w:val="156"/>
  </w:num>
  <w:num w:numId="157">
    <w:abstractNumId w:val="455"/>
    <w:lvlOverride w:ilvl="0">
      <w:lvl w:ilvl="0">
        <w:start w:val="1"/>
        <w:numFmt w:val="decimal"/>
        <w:pStyle w:val="GSASection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GSASubsection"/>
        <w:lvlText w:val="%1.%2."/>
        <w:lvlJc w:val="left"/>
        <w:pPr>
          <w:ind w:left="270" w:firstLine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GSAsubsection20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GSASubsection3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GSASubsection4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8">
    <w:abstractNumId w:val="221"/>
  </w:num>
  <w:num w:numId="159">
    <w:abstractNumId w:val="213"/>
  </w:num>
  <w:num w:numId="160">
    <w:abstractNumId w:val="189"/>
  </w:num>
  <w:num w:numId="161">
    <w:abstractNumId w:val="104"/>
  </w:num>
  <w:num w:numId="162">
    <w:abstractNumId w:val="180"/>
  </w:num>
  <w:num w:numId="163">
    <w:abstractNumId w:val="92"/>
  </w:num>
  <w:num w:numId="164">
    <w:abstractNumId w:val="39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280"/>
  </w:num>
  <w:num w:numId="166">
    <w:abstractNumId w:val="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>
    <w:abstractNumId w:val="4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>
    <w:abstractNumId w:val="2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>
    <w:abstractNumId w:val="167"/>
  </w:num>
  <w:num w:numId="171">
    <w:abstractNumId w:val="217"/>
  </w:num>
  <w:num w:numId="172">
    <w:abstractNumId w:val="378"/>
  </w:num>
  <w:num w:numId="173">
    <w:abstractNumId w:val="242"/>
  </w:num>
  <w:num w:numId="174">
    <w:abstractNumId w:val="46"/>
  </w:num>
  <w:num w:numId="175">
    <w:abstractNumId w:val="236"/>
  </w:num>
  <w:num w:numId="176">
    <w:abstractNumId w:val="162"/>
  </w:num>
  <w:num w:numId="177">
    <w:abstractNumId w:val="296"/>
  </w:num>
  <w:num w:numId="178">
    <w:abstractNumId w:val="4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39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2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86"/>
  </w:num>
  <w:num w:numId="183">
    <w:abstractNumId w:val="251"/>
  </w:num>
  <w:num w:numId="184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1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18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4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3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1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>
    <w:abstractNumId w:val="172"/>
  </w:num>
  <w:num w:numId="194">
    <w:abstractNumId w:val="4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>
    <w:abstractNumId w:val="239"/>
  </w:num>
  <w:num w:numId="196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>
    <w:abstractNumId w:val="4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>
    <w:abstractNumId w:val="4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>
    <w:abstractNumId w:val="3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367"/>
  </w:num>
  <w:num w:numId="2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>
    <w:abstractNumId w:val="4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>
    <w:abstractNumId w:val="2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>
    <w:abstractNumId w:val="32"/>
  </w:num>
  <w:num w:numId="207">
    <w:abstractNumId w:val="250"/>
  </w:num>
  <w:num w:numId="208">
    <w:abstractNumId w:val="3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>
    <w:abstractNumId w:val="18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>
    <w:abstractNumId w:val="232"/>
  </w:num>
  <w:num w:numId="211">
    <w:abstractNumId w:val="246"/>
  </w:num>
  <w:num w:numId="212">
    <w:abstractNumId w:val="2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>
    <w:abstractNumId w:val="450"/>
  </w:num>
  <w:num w:numId="21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8">
    <w:abstractNumId w:val="309"/>
  </w:num>
  <w:num w:numId="219">
    <w:abstractNumId w:val="2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71"/>
  </w:num>
  <w:num w:numId="221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51"/>
  </w:num>
  <w:num w:numId="224">
    <w:abstractNumId w:val="1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5">
    <w:abstractNumId w:val="3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1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1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>
    <w:abstractNumId w:val="451"/>
  </w:num>
  <w:num w:numId="229">
    <w:abstractNumId w:val="199"/>
  </w:num>
  <w:num w:numId="230">
    <w:abstractNumId w:val="6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4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91"/>
  </w:num>
  <w:num w:numId="233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4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5">
    <w:abstractNumId w:val="4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3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8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9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0">
    <w:abstractNumId w:val="3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1">
    <w:abstractNumId w:val="159"/>
  </w:num>
  <w:num w:numId="242">
    <w:abstractNumId w:val="216"/>
  </w:num>
  <w:num w:numId="243">
    <w:abstractNumId w:val="171"/>
  </w:num>
  <w:num w:numId="244">
    <w:abstractNumId w:val="263"/>
  </w:num>
  <w:num w:numId="245">
    <w:abstractNumId w:val="420"/>
  </w:num>
  <w:num w:numId="246">
    <w:abstractNumId w:val="11"/>
  </w:num>
  <w:num w:numId="247">
    <w:abstractNumId w:val="294"/>
  </w:num>
  <w:num w:numId="248">
    <w:abstractNumId w:val="31"/>
  </w:num>
  <w:num w:numId="249">
    <w:abstractNumId w:val="354"/>
  </w:num>
  <w:num w:numId="250">
    <w:abstractNumId w:val="295"/>
  </w:num>
  <w:num w:numId="251">
    <w:abstractNumId w:val="457"/>
  </w:num>
  <w:num w:numId="252">
    <w:abstractNumId w:val="62"/>
  </w:num>
  <w:num w:numId="253">
    <w:abstractNumId w:val="133"/>
  </w:num>
  <w:num w:numId="254">
    <w:abstractNumId w:val="301"/>
  </w:num>
  <w:num w:numId="255">
    <w:abstractNumId w:val="4"/>
  </w:num>
  <w:num w:numId="256">
    <w:abstractNumId w:val="285"/>
  </w:num>
  <w:num w:numId="257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396"/>
  </w:num>
  <w:num w:numId="260">
    <w:abstractNumId w:val="280"/>
  </w:num>
  <w:num w:numId="261">
    <w:abstractNumId w:val="431"/>
  </w:num>
  <w:num w:numId="262">
    <w:abstractNumId w:val="64"/>
  </w:num>
  <w:num w:numId="263">
    <w:abstractNumId w:val="312"/>
  </w:num>
  <w:num w:numId="264">
    <w:abstractNumId w:val="34"/>
  </w:num>
  <w:num w:numId="265">
    <w:abstractNumId w:val="449"/>
  </w:num>
  <w:num w:numId="266">
    <w:abstractNumId w:val="262"/>
  </w:num>
  <w:num w:numId="267">
    <w:abstractNumId w:val="290"/>
  </w:num>
  <w:num w:numId="268">
    <w:abstractNumId w:val="136"/>
  </w:num>
  <w:num w:numId="269">
    <w:abstractNumId w:val="154"/>
  </w:num>
  <w:num w:numId="270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1">
    <w:abstractNumId w:val="323"/>
  </w:num>
  <w:num w:numId="272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261"/>
  </w:num>
  <w:num w:numId="274">
    <w:abstractNumId w:val="130"/>
  </w:num>
  <w:num w:numId="275">
    <w:abstractNumId w:val="307"/>
  </w:num>
  <w:num w:numId="276">
    <w:abstractNumId w:val="359"/>
  </w:num>
  <w:num w:numId="277">
    <w:abstractNumId w:val="240"/>
  </w:num>
  <w:num w:numId="278">
    <w:abstractNumId w:val="476"/>
  </w:num>
  <w:num w:numId="279">
    <w:abstractNumId w:val="63"/>
  </w:num>
  <w:num w:numId="280">
    <w:abstractNumId w:val="266"/>
  </w:num>
  <w:num w:numId="281">
    <w:abstractNumId w:val="44"/>
  </w:num>
  <w:num w:numId="282">
    <w:abstractNumId w:val="72"/>
  </w:num>
  <w:num w:numId="283">
    <w:abstractNumId w:val="218"/>
  </w:num>
  <w:num w:numId="284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5">
    <w:abstractNumId w:val="328"/>
  </w:num>
  <w:num w:numId="286">
    <w:abstractNumId w:val="164"/>
  </w:num>
  <w:num w:numId="287">
    <w:abstractNumId w:val="6"/>
  </w:num>
  <w:num w:numId="288">
    <w:abstractNumId w:val="403"/>
  </w:num>
  <w:num w:numId="289">
    <w:abstractNumId w:val="202"/>
  </w:num>
  <w:num w:numId="290">
    <w:abstractNumId w:val="181"/>
  </w:num>
  <w:num w:numId="291">
    <w:abstractNumId w:val="265"/>
  </w:num>
  <w:num w:numId="292">
    <w:abstractNumId w:val="101"/>
  </w:num>
  <w:num w:numId="293">
    <w:abstractNumId w:val="142"/>
  </w:num>
  <w:num w:numId="294">
    <w:abstractNumId w:val="322"/>
  </w:num>
  <w:num w:numId="295">
    <w:abstractNumId w:val="406"/>
  </w:num>
  <w:num w:numId="296">
    <w:abstractNumId w:val="311"/>
  </w:num>
  <w:num w:numId="297">
    <w:abstractNumId w:val="124"/>
  </w:num>
  <w:num w:numId="298">
    <w:abstractNumId w:val="51"/>
  </w:num>
  <w:num w:numId="299">
    <w:abstractNumId w:val="21"/>
  </w:num>
  <w:num w:numId="300">
    <w:abstractNumId w:val="209"/>
  </w:num>
  <w:num w:numId="301">
    <w:abstractNumId w:val="52"/>
  </w:num>
  <w:num w:numId="302">
    <w:abstractNumId w:val="259"/>
  </w:num>
  <w:num w:numId="303">
    <w:abstractNumId w:val="428"/>
  </w:num>
  <w:num w:numId="304">
    <w:abstractNumId w:val="375"/>
  </w:num>
  <w:num w:numId="305">
    <w:abstractNumId w:val="455"/>
  </w:num>
  <w:num w:numId="306">
    <w:abstractNumId w:val="445"/>
  </w:num>
  <w:num w:numId="307">
    <w:abstractNumId w:val="169"/>
  </w:num>
  <w:num w:numId="308">
    <w:abstractNumId w:val="333"/>
  </w:num>
  <w:num w:numId="309">
    <w:abstractNumId w:val="260"/>
  </w:num>
  <w:num w:numId="310">
    <w:abstractNumId w:val="228"/>
  </w:num>
  <w:num w:numId="311">
    <w:abstractNumId w:val="65"/>
  </w:num>
  <w:num w:numId="312">
    <w:abstractNumId w:val="247"/>
  </w:num>
  <w:num w:numId="313">
    <w:abstractNumId w:val="448"/>
  </w:num>
  <w:num w:numId="314">
    <w:abstractNumId w:val="350"/>
  </w:num>
  <w:num w:numId="315">
    <w:abstractNumId w:val="204"/>
  </w:num>
  <w:num w:numId="316">
    <w:abstractNumId w:val="83"/>
  </w:num>
  <w:num w:numId="317">
    <w:abstractNumId w:val="160"/>
  </w:num>
  <w:num w:numId="318">
    <w:abstractNumId w:val="455"/>
    <w:lvlOverride w:ilvl="0">
      <w:lvl w:ilvl="0">
        <w:start w:val="1"/>
        <w:numFmt w:val="decimal"/>
        <w:pStyle w:val="GSASection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GSASubsection"/>
        <w:lvlText w:val="%1.%2."/>
        <w:lvlJc w:val="left"/>
        <w:pPr>
          <w:ind w:left="0" w:firstLine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GSAsubsection20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GSASubsection3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GSASubsection4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9">
    <w:abstractNumId w:val="291"/>
  </w:num>
  <w:num w:numId="320">
    <w:abstractNumId w:val="416"/>
  </w:num>
  <w:num w:numId="321">
    <w:abstractNumId w:val="381"/>
  </w:num>
  <w:num w:numId="322">
    <w:abstractNumId w:val="168"/>
  </w:num>
  <w:num w:numId="323">
    <w:abstractNumId w:val="210"/>
  </w:num>
  <w:num w:numId="324">
    <w:abstractNumId w:val="446"/>
  </w:num>
  <w:num w:numId="325">
    <w:abstractNumId w:val="58"/>
  </w:num>
  <w:num w:numId="326">
    <w:abstractNumId w:val="59"/>
  </w:num>
  <w:num w:numId="327">
    <w:abstractNumId w:val="225"/>
  </w:num>
  <w:num w:numId="328">
    <w:abstractNumId w:val="13"/>
  </w:num>
  <w:num w:numId="329">
    <w:abstractNumId w:val="432"/>
  </w:num>
  <w:num w:numId="330">
    <w:abstractNumId w:val="361"/>
  </w:num>
  <w:num w:numId="331">
    <w:abstractNumId w:val="443"/>
  </w:num>
  <w:num w:numId="332">
    <w:abstractNumId w:val="205"/>
  </w:num>
  <w:num w:numId="333">
    <w:abstractNumId w:val="2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4">
    <w:abstractNumId w:val="121"/>
  </w:num>
  <w:num w:numId="335">
    <w:abstractNumId w:val="248"/>
  </w:num>
  <w:num w:numId="336">
    <w:abstractNumId w:val="410"/>
  </w:num>
  <w:num w:numId="337">
    <w:abstractNumId w:val="299"/>
  </w:num>
  <w:num w:numId="338">
    <w:abstractNumId w:val="338"/>
  </w:num>
  <w:num w:numId="339">
    <w:abstractNumId w:val="198"/>
  </w:num>
  <w:num w:numId="340">
    <w:abstractNumId w:val="243"/>
  </w:num>
  <w:num w:numId="341">
    <w:abstractNumId w:val="200"/>
  </w:num>
  <w:num w:numId="342">
    <w:abstractNumId w:val="190"/>
  </w:num>
  <w:num w:numId="343">
    <w:abstractNumId w:val="275"/>
  </w:num>
  <w:num w:numId="344">
    <w:abstractNumId w:val="215"/>
  </w:num>
  <w:num w:numId="345">
    <w:abstractNumId w:val="421"/>
  </w:num>
  <w:num w:numId="346">
    <w:abstractNumId w:val="3"/>
  </w:num>
  <w:num w:numId="347">
    <w:abstractNumId w:val="324"/>
  </w:num>
  <w:num w:numId="348">
    <w:abstractNumId w:val="42"/>
  </w:num>
  <w:num w:numId="349">
    <w:abstractNumId w:val="23"/>
  </w:num>
  <w:num w:numId="350">
    <w:abstractNumId w:val="28"/>
  </w:num>
  <w:num w:numId="351">
    <w:abstractNumId w:val="74"/>
  </w:num>
  <w:num w:numId="352">
    <w:abstractNumId w:val="24"/>
  </w:num>
  <w:num w:numId="353">
    <w:abstractNumId w:val="220"/>
  </w:num>
  <w:num w:numId="354">
    <w:abstractNumId w:val="182"/>
  </w:num>
  <w:num w:numId="355">
    <w:abstractNumId w:val="413"/>
  </w:num>
  <w:num w:numId="356">
    <w:abstractNumId w:val="281"/>
  </w:num>
  <w:num w:numId="357">
    <w:abstractNumId w:val="364"/>
  </w:num>
  <w:num w:numId="358">
    <w:abstractNumId w:val="254"/>
  </w:num>
  <w:num w:numId="359">
    <w:abstractNumId w:val="412"/>
  </w:num>
  <w:num w:numId="360">
    <w:abstractNumId w:val="55"/>
  </w:num>
  <w:num w:numId="361">
    <w:abstractNumId w:val="376"/>
  </w:num>
  <w:num w:numId="362">
    <w:abstractNumId w:val="344"/>
  </w:num>
  <w:num w:numId="363">
    <w:abstractNumId w:val="103"/>
  </w:num>
  <w:num w:numId="364">
    <w:abstractNumId w:val="427"/>
  </w:num>
  <w:num w:numId="365">
    <w:abstractNumId w:val="84"/>
  </w:num>
  <w:num w:numId="366">
    <w:abstractNumId w:val="110"/>
  </w:num>
  <w:num w:numId="367">
    <w:abstractNumId w:val="401"/>
  </w:num>
  <w:num w:numId="368">
    <w:abstractNumId w:val="14"/>
  </w:num>
  <w:num w:numId="369">
    <w:abstractNumId w:val="245"/>
  </w:num>
  <w:num w:numId="370">
    <w:abstractNumId w:val="105"/>
  </w:num>
  <w:num w:numId="371">
    <w:abstractNumId w:val="78"/>
  </w:num>
  <w:num w:numId="372">
    <w:abstractNumId w:val="25"/>
  </w:num>
  <w:num w:numId="373">
    <w:abstractNumId w:val="203"/>
  </w:num>
  <w:num w:numId="374">
    <w:abstractNumId w:val="329"/>
  </w:num>
  <w:num w:numId="375">
    <w:abstractNumId w:val="193"/>
  </w:num>
  <w:num w:numId="376">
    <w:abstractNumId w:val="440"/>
  </w:num>
  <w:num w:numId="377">
    <w:abstractNumId w:val="97"/>
  </w:num>
  <w:num w:numId="378">
    <w:abstractNumId w:val="306"/>
  </w:num>
  <w:num w:numId="379">
    <w:abstractNumId w:val="224"/>
  </w:num>
  <w:num w:numId="380">
    <w:abstractNumId w:val="214"/>
  </w:num>
  <w:num w:numId="381">
    <w:abstractNumId w:val="67"/>
  </w:num>
  <w:num w:numId="382">
    <w:abstractNumId w:val="383"/>
  </w:num>
  <w:num w:numId="383">
    <w:abstractNumId w:val="165"/>
  </w:num>
  <w:num w:numId="384">
    <w:abstractNumId w:val="435"/>
  </w:num>
  <w:num w:numId="385">
    <w:abstractNumId w:val="400"/>
  </w:num>
  <w:num w:numId="386">
    <w:abstractNumId w:val="196"/>
  </w:num>
  <w:num w:numId="387">
    <w:abstractNumId w:val="433"/>
  </w:num>
  <w:num w:numId="388">
    <w:abstractNumId w:val="360"/>
  </w:num>
  <w:num w:numId="389">
    <w:abstractNumId w:val="150"/>
  </w:num>
  <w:num w:numId="390">
    <w:abstractNumId w:val="430"/>
  </w:num>
  <w:num w:numId="391">
    <w:abstractNumId w:val="38"/>
  </w:num>
  <w:num w:numId="392">
    <w:abstractNumId w:val="382"/>
  </w:num>
  <w:num w:numId="393">
    <w:abstractNumId w:val="117"/>
  </w:num>
  <w:num w:numId="394">
    <w:abstractNumId w:val="313"/>
  </w:num>
  <w:num w:numId="395">
    <w:abstractNumId w:val="345"/>
  </w:num>
  <w:num w:numId="396">
    <w:abstractNumId w:val="9"/>
  </w:num>
  <w:num w:numId="397">
    <w:abstractNumId w:val="50"/>
  </w:num>
  <w:num w:numId="398">
    <w:abstractNumId w:val="363"/>
  </w:num>
  <w:num w:numId="399">
    <w:abstractNumId w:val="7"/>
  </w:num>
  <w:num w:numId="400">
    <w:abstractNumId w:val="82"/>
  </w:num>
  <w:num w:numId="401">
    <w:abstractNumId w:val="460"/>
  </w:num>
  <w:num w:numId="402">
    <w:abstractNumId w:val="40"/>
  </w:num>
  <w:num w:numId="403">
    <w:abstractNumId w:val="469"/>
  </w:num>
  <w:num w:numId="404">
    <w:abstractNumId w:val="87"/>
  </w:num>
  <w:num w:numId="405">
    <w:abstractNumId w:val="415"/>
  </w:num>
  <w:num w:numId="406">
    <w:abstractNumId w:val="161"/>
  </w:num>
  <w:num w:numId="407">
    <w:abstractNumId w:val="183"/>
  </w:num>
  <w:num w:numId="408">
    <w:abstractNumId w:val="107"/>
  </w:num>
  <w:num w:numId="409">
    <w:abstractNumId w:val="437"/>
  </w:num>
  <w:num w:numId="410">
    <w:abstractNumId w:val="163"/>
  </w:num>
  <w:num w:numId="411">
    <w:abstractNumId w:val="143"/>
  </w:num>
  <w:num w:numId="412">
    <w:abstractNumId w:val="145"/>
  </w:num>
  <w:num w:numId="413">
    <w:abstractNumId w:val="276"/>
  </w:num>
  <w:num w:numId="414">
    <w:abstractNumId w:val="15"/>
  </w:num>
  <w:num w:numId="415">
    <w:abstractNumId w:val="320"/>
  </w:num>
  <w:num w:numId="416">
    <w:abstractNumId w:val="99"/>
  </w:num>
  <w:num w:numId="417">
    <w:abstractNumId w:val="134"/>
  </w:num>
  <w:num w:numId="418">
    <w:abstractNumId w:val="231"/>
  </w:num>
  <w:num w:numId="419">
    <w:abstractNumId w:val="284"/>
  </w:num>
  <w:num w:numId="420">
    <w:abstractNumId w:val="98"/>
  </w:num>
  <w:num w:numId="421">
    <w:abstractNumId w:val="27"/>
  </w:num>
  <w:num w:numId="422">
    <w:abstractNumId w:val="463"/>
  </w:num>
  <w:num w:numId="423">
    <w:abstractNumId w:val="282"/>
  </w:num>
  <w:num w:numId="424">
    <w:abstractNumId w:val="257"/>
  </w:num>
  <w:num w:numId="425">
    <w:abstractNumId w:val="372"/>
  </w:num>
  <w:num w:numId="426">
    <w:abstractNumId w:val="316"/>
  </w:num>
  <w:num w:numId="427">
    <w:abstractNumId w:val="75"/>
  </w:num>
  <w:num w:numId="428">
    <w:abstractNumId w:val="185"/>
  </w:num>
  <w:num w:numId="429">
    <w:abstractNumId w:val="223"/>
  </w:num>
  <w:num w:numId="430">
    <w:abstractNumId w:val="384"/>
  </w:num>
  <w:num w:numId="431">
    <w:abstractNumId w:val="89"/>
  </w:num>
  <w:num w:numId="432">
    <w:abstractNumId w:val="407"/>
  </w:num>
  <w:num w:numId="433">
    <w:abstractNumId w:val="192"/>
  </w:num>
  <w:num w:numId="434">
    <w:abstractNumId w:val="411"/>
  </w:num>
  <w:num w:numId="435">
    <w:abstractNumId w:val="464"/>
  </w:num>
  <w:num w:numId="436">
    <w:abstractNumId w:val="355"/>
  </w:num>
  <w:num w:numId="437">
    <w:abstractNumId w:val="414"/>
  </w:num>
  <w:num w:numId="438">
    <w:abstractNumId w:val="426"/>
  </w:num>
  <w:num w:numId="439">
    <w:abstractNumId w:val="148"/>
  </w:num>
  <w:num w:numId="440">
    <w:abstractNumId w:val="305"/>
  </w:num>
  <w:num w:numId="441">
    <w:abstractNumId w:val="100"/>
  </w:num>
  <w:num w:numId="442">
    <w:abstractNumId w:val="339"/>
  </w:num>
  <w:num w:numId="443">
    <w:abstractNumId w:val="373"/>
  </w:num>
  <w:num w:numId="444">
    <w:abstractNumId w:val="227"/>
  </w:num>
  <w:num w:numId="445">
    <w:abstractNumId w:val="131"/>
  </w:num>
  <w:num w:numId="446">
    <w:abstractNumId w:val="289"/>
  </w:num>
  <w:num w:numId="447">
    <w:abstractNumId w:val="256"/>
  </w:num>
  <w:num w:numId="448">
    <w:abstractNumId w:val="317"/>
  </w:num>
  <w:num w:numId="449">
    <w:abstractNumId w:val="19"/>
  </w:num>
  <w:num w:numId="450">
    <w:abstractNumId w:val="447"/>
  </w:num>
  <w:num w:numId="451">
    <w:abstractNumId w:val="336"/>
  </w:num>
  <w:num w:numId="452">
    <w:abstractNumId w:val="241"/>
  </w:num>
  <w:num w:numId="453">
    <w:abstractNumId w:val="429"/>
  </w:num>
  <w:num w:numId="454">
    <w:abstractNumId w:val="111"/>
  </w:num>
  <w:num w:numId="455">
    <w:abstractNumId w:val="123"/>
  </w:num>
  <w:num w:numId="456">
    <w:abstractNumId w:val="389"/>
  </w:num>
  <w:num w:numId="457">
    <w:abstractNumId w:val="90"/>
  </w:num>
  <w:num w:numId="458">
    <w:abstractNumId w:val="318"/>
  </w:num>
  <w:num w:numId="459">
    <w:abstractNumId w:val="319"/>
  </w:num>
  <w:num w:numId="460">
    <w:abstractNumId w:val="49"/>
  </w:num>
  <w:num w:numId="461">
    <w:abstractNumId w:val="118"/>
  </w:num>
  <w:num w:numId="462">
    <w:abstractNumId w:val="54"/>
  </w:num>
  <w:num w:numId="463">
    <w:abstractNumId w:val="456"/>
  </w:num>
  <w:num w:numId="464">
    <w:abstractNumId w:val="335"/>
  </w:num>
  <w:num w:numId="465">
    <w:abstractNumId w:val="287"/>
  </w:num>
  <w:num w:numId="466">
    <w:abstractNumId w:val="12"/>
  </w:num>
  <w:num w:numId="467">
    <w:abstractNumId w:val="158"/>
  </w:num>
  <w:num w:numId="468">
    <w:abstractNumId w:val="459"/>
  </w:num>
  <w:num w:numId="469">
    <w:abstractNumId w:val="1"/>
  </w:num>
  <w:num w:numId="470">
    <w:abstractNumId w:val="424"/>
  </w:num>
  <w:num w:numId="471">
    <w:abstractNumId w:val="467"/>
  </w:num>
  <w:num w:numId="472">
    <w:abstractNumId w:val="138"/>
  </w:num>
  <w:num w:numId="473">
    <w:abstractNumId w:val="120"/>
  </w:num>
  <w:num w:numId="474">
    <w:abstractNumId w:val="106"/>
  </w:num>
  <w:num w:numId="475">
    <w:abstractNumId w:val="36"/>
  </w:num>
  <w:num w:numId="476">
    <w:abstractNumId w:val="315"/>
  </w:num>
  <w:num w:numId="477">
    <w:abstractNumId w:val="85"/>
  </w:num>
  <w:num w:numId="478">
    <w:abstractNumId w:val="178"/>
  </w:num>
  <w:num w:numId="479">
    <w:abstractNumId w:val="422"/>
  </w:num>
  <w:num w:numId="480">
    <w:abstractNumId w:val="271"/>
  </w:num>
  <w:num w:numId="481">
    <w:abstractNumId w:val="438"/>
  </w:num>
  <w:num w:numId="482">
    <w:abstractNumId w:val="238"/>
  </w:num>
  <w:num w:numId="483">
    <w:abstractNumId w:val="300"/>
  </w:num>
  <w:num w:numId="484">
    <w:abstractNumId w:val="194"/>
  </w:num>
  <w:num w:numId="485">
    <w:abstractNumId w:val="277"/>
  </w:num>
  <w:num w:numId="486">
    <w:abstractNumId w:val="357"/>
  </w:num>
  <w:num w:numId="487">
    <w:abstractNumId w:val="334"/>
  </w:num>
  <w:num w:numId="488">
    <w:abstractNumId w:val="298"/>
  </w:num>
  <w:num w:numId="489">
    <w:abstractNumId w:val="395"/>
  </w:num>
  <w:num w:numId="490">
    <w:abstractNumId w:val="233"/>
  </w:num>
  <w:num w:numId="491">
    <w:abstractNumId w:val="206"/>
  </w:num>
  <w:num w:numId="492">
    <w:abstractNumId w:val="125"/>
  </w:num>
  <w:num w:numId="493">
    <w:abstractNumId w:val="81"/>
  </w:num>
  <w:num w:numId="494">
    <w:abstractNumId w:val="186"/>
  </w:num>
  <w:num w:numId="495">
    <w:abstractNumId w:val="267"/>
  </w:num>
  <w:num w:numId="496">
    <w:abstractNumId w:val="17"/>
  </w:num>
  <w:num w:numId="497">
    <w:abstractNumId w:val="471"/>
  </w:num>
  <w:num w:numId="498">
    <w:abstractNumId w:val="211"/>
  </w:num>
  <w:num w:numId="499">
    <w:abstractNumId w:val="337"/>
  </w:num>
  <w:num w:numId="500">
    <w:abstractNumId w:val="465"/>
  </w:num>
  <w:num w:numId="501">
    <w:abstractNumId w:val="269"/>
  </w:num>
  <w:num w:numId="502">
    <w:abstractNumId w:val="173"/>
  </w:num>
  <w:num w:numId="503">
    <w:abstractNumId w:val="48"/>
  </w:num>
  <w:num w:numId="504">
    <w:abstractNumId w:val="237"/>
  </w:num>
  <w:num w:numId="505">
    <w:abstractNumId w:val="304"/>
  </w:num>
  <w:num w:numId="506">
    <w:abstractNumId w:val="73"/>
  </w:num>
  <w:num w:numId="507">
    <w:abstractNumId w:val="264"/>
  </w:num>
  <w:num w:numId="508">
    <w:abstractNumId w:val="297"/>
  </w:num>
  <w:num w:numId="509">
    <w:abstractNumId w:val="352"/>
  </w:num>
  <w:num w:numId="510">
    <w:abstractNumId w:val="351"/>
  </w:num>
  <w:num w:numId="511">
    <w:abstractNumId w:val="94"/>
  </w:num>
  <w:num w:numId="512">
    <w:abstractNumId w:val="68"/>
  </w:num>
  <w:numIdMacAtCleanup w:val="5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TrueTypeFonts/>
  <w:hideSpellingErrors/>
  <w:hideGrammaticalErrors/>
  <w:activeWritingStyle w:appName="MSWord" w:lang="en-US" w:vendorID="64" w:dllVersion="131078" w:nlCheck="1" w:checkStyle="0"/>
  <w:proofState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6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0B"/>
    <w:rsid w:val="000003AE"/>
    <w:rsid w:val="0000067F"/>
    <w:rsid w:val="00000AD7"/>
    <w:rsid w:val="00001A1F"/>
    <w:rsid w:val="00003971"/>
    <w:rsid w:val="00003CAE"/>
    <w:rsid w:val="0000499D"/>
    <w:rsid w:val="00006AEF"/>
    <w:rsid w:val="000104FA"/>
    <w:rsid w:val="00011DA1"/>
    <w:rsid w:val="00012F67"/>
    <w:rsid w:val="00012FCC"/>
    <w:rsid w:val="00013A56"/>
    <w:rsid w:val="0001484C"/>
    <w:rsid w:val="00014B33"/>
    <w:rsid w:val="00014B63"/>
    <w:rsid w:val="00014C4B"/>
    <w:rsid w:val="0001580C"/>
    <w:rsid w:val="00016310"/>
    <w:rsid w:val="00016D41"/>
    <w:rsid w:val="00016E93"/>
    <w:rsid w:val="00020311"/>
    <w:rsid w:val="00020927"/>
    <w:rsid w:val="0002174C"/>
    <w:rsid w:val="00021C27"/>
    <w:rsid w:val="00024B11"/>
    <w:rsid w:val="0002595C"/>
    <w:rsid w:val="00026950"/>
    <w:rsid w:val="0002764D"/>
    <w:rsid w:val="00027B21"/>
    <w:rsid w:val="00027BAE"/>
    <w:rsid w:val="000325E1"/>
    <w:rsid w:val="000329F0"/>
    <w:rsid w:val="00033E0F"/>
    <w:rsid w:val="00034A93"/>
    <w:rsid w:val="00035690"/>
    <w:rsid w:val="00035814"/>
    <w:rsid w:val="00036472"/>
    <w:rsid w:val="00036F93"/>
    <w:rsid w:val="00037CF2"/>
    <w:rsid w:val="00042E8F"/>
    <w:rsid w:val="00043D34"/>
    <w:rsid w:val="000457AA"/>
    <w:rsid w:val="00045A3A"/>
    <w:rsid w:val="00046740"/>
    <w:rsid w:val="000475E5"/>
    <w:rsid w:val="00050F31"/>
    <w:rsid w:val="0005311F"/>
    <w:rsid w:val="00053405"/>
    <w:rsid w:val="00053693"/>
    <w:rsid w:val="00061A5D"/>
    <w:rsid w:val="00061E3D"/>
    <w:rsid w:val="0006269F"/>
    <w:rsid w:val="000629EB"/>
    <w:rsid w:val="00067A62"/>
    <w:rsid w:val="000703F6"/>
    <w:rsid w:val="00073B4E"/>
    <w:rsid w:val="000741AB"/>
    <w:rsid w:val="000741B4"/>
    <w:rsid w:val="00074947"/>
    <w:rsid w:val="0007797E"/>
    <w:rsid w:val="00077EC2"/>
    <w:rsid w:val="00080588"/>
    <w:rsid w:val="000817D8"/>
    <w:rsid w:val="0008336D"/>
    <w:rsid w:val="000834E8"/>
    <w:rsid w:val="00083B68"/>
    <w:rsid w:val="0008422D"/>
    <w:rsid w:val="00084D26"/>
    <w:rsid w:val="0008581B"/>
    <w:rsid w:val="00087565"/>
    <w:rsid w:val="0009012A"/>
    <w:rsid w:val="00090D07"/>
    <w:rsid w:val="00090E1C"/>
    <w:rsid w:val="0009148B"/>
    <w:rsid w:val="00091A5B"/>
    <w:rsid w:val="00091C1F"/>
    <w:rsid w:val="0009235A"/>
    <w:rsid w:val="000923F3"/>
    <w:rsid w:val="00092800"/>
    <w:rsid w:val="00096729"/>
    <w:rsid w:val="000971CE"/>
    <w:rsid w:val="00097E01"/>
    <w:rsid w:val="000A0862"/>
    <w:rsid w:val="000A0923"/>
    <w:rsid w:val="000A15F5"/>
    <w:rsid w:val="000A165C"/>
    <w:rsid w:val="000A16F6"/>
    <w:rsid w:val="000A1EB9"/>
    <w:rsid w:val="000A3971"/>
    <w:rsid w:val="000A503F"/>
    <w:rsid w:val="000A69C2"/>
    <w:rsid w:val="000A74A9"/>
    <w:rsid w:val="000A779E"/>
    <w:rsid w:val="000A7863"/>
    <w:rsid w:val="000A7B5F"/>
    <w:rsid w:val="000A7F6A"/>
    <w:rsid w:val="000B00C6"/>
    <w:rsid w:val="000B11D0"/>
    <w:rsid w:val="000B1395"/>
    <w:rsid w:val="000B2584"/>
    <w:rsid w:val="000B2626"/>
    <w:rsid w:val="000B32F0"/>
    <w:rsid w:val="000B4A99"/>
    <w:rsid w:val="000B5A77"/>
    <w:rsid w:val="000B637B"/>
    <w:rsid w:val="000B693B"/>
    <w:rsid w:val="000B7B7A"/>
    <w:rsid w:val="000C0A43"/>
    <w:rsid w:val="000C11C1"/>
    <w:rsid w:val="000C1B55"/>
    <w:rsid w:val="000C2845"/>
    <w:rsid w:val="000C2C92"/>
    <w:rsid w:val="000C40D9"/>
    <w:rsid w:val="000C459C"/>
    <w:rsid w:val="000C6501"/>
    <w:rsid w:val="000C6521"/>
    <w:rsid w:val="000C71CE"/>
    <w:rsid w:val="000C7D79"/>
    <w:rsid w:val="000D1972"/>
    <w:rsid w:val="000D23E8"/>
    <w:rsid w:val="000D2772"/>
    <w:rsid w:val="000D28F2"/>
    <w:rsid w:val="000D2AB8"/>
    <w:rsid w:val="000D59F5"/>
    <w:rsid w:val="000D5A02"/>
    <w:rsid w:val="000E0129"/>
    <w:rsid w:val="000E0E3F"/>
    <w:rsid w:val="000E1591"/>
    <w:rsid w:val="000E19DE"/>
    <w:rsid w:val="000E1FA1"/>
    <w:rsid w:val="000E29D6"/>
    <w:rsid w:val="000E2A46"/>
    <w:rsid w:val="000E3434"/>
    <w:rsid w:val="000E3709"/>
    <w:rsid w:val="000E3F48"/>
    <w:rsid w:val="000E445A"/>
    <w:rsid w:val="000E48D0"/>
    <w:rsid w:val="000E4BF3"/>
    <w:rsid w:val="000E4CF0"/>
    <w:rsid w:val="000E5032"/>
    <w:rsid w:val="000E5622"/>
    <w:rsid w:val="000E6122"/>
    <w:rsid w:val="000E701C"/>
    <w:rsid w:val="000E71C4"/>
    <w:rsid w:val="000E7B3E"/>
    <w:rsid w:val="000F777F"/>
    <w:rsid w:val="0010058A"/>
    <w:rsid w:val="00101844"/>
    <w:rsid w:val="0010213F"/>
    <w:rsid w:val="0010290E"/>
    <w:rsid w:val="00104AB3"/>
    <w:rsid w:val="00104EB7"/>
    <w:rsid w:val="00105BBE"/>
    <w:rsid w:val="001064E7"/>
    <w:rsid w:val="00106AC9"/>
    <w:rsid w:val="0010717C"/>
    <w:rsid w:val="00111A5A"/>
    <w:rsid w:val="0011211E"/>
    <w:rsid w:val="00112430"/>
    <w:rsid w:val="00112EED"/>
    <w:rsid w:val="001140B1"/>
    <w:rsid w:val="001153A7"/>
    <w:rsid w:val="001176A6"/>
    <w:rsid w:val="00121597"/>
    <w:rsid w:val="001219F0"/>
    <w:rsid w:val="00122FCD"/>
    <w:rsid w:val="00123925"/>
    <w:rsid w:val="00123D32"/>
    <w:rsid w:val="00123D72"/>
    <w:rsid w:val="00124301"/>
    <w:rsid w:val="001245EB"/>
    <w:rsid w:val="0012545C"/>
    <w:rsid w:val="00125526"/>
    <w:rsid w:val="00125D4E"/>
    <w:rsid w:val="00127860"/>
    <w:rsid w:val="00130762"/>
    <w:rsid w:val="00130FF0"/>
    <w:rsid w:val="00131D5A"/>
    <w:rsid w:val="0013208C"/>
    <w:rsid w:val="00132401"/>
    <w:rsid w:val="0013243B"/>
    <w:rsid w:val="00132F27"/>
    <w:rsid w:val="00133086"/>
    <w:rsid w:val="00134C6E"/>
    <w:rsid w:val="001356A1"/>
    <w:rsid w:val="00135ED7"/>
    <w:rsid w:val="001369EC"/>
    <w:rsid w:val="00136AEF"/>
    <w:rsid w:val="00136BE8"/>
    <w:rsid w:val="00141BE9"/>
    <w:rsid w:val="00143A1C"/>
    <w:rsid w:val="00144965"/>
    <w:rsid w:val="00144E5C"/>
    <w:rsid w:val="0014527D"/>
    <w:rsid w:val="00145ACD"/>
    <w:rsid w:val="001460FD"/>
    <w:rsid w:val="00146D23"/>
    <w:rsid w:val="00146E56"/>
    <w:rsid w:val="00146FAE"/>
    <w:rsid w:val="00146FB3"/>
    <w:rsid w:val="00147034"/>
    <w:rsid w:val="00147D21"/>
    <w:rsid w:val="00150D1B"/>
    <w:rsid w:val="00151DE1"/>
    <w:rsid w:val="001520F9"/>
    <w:rsid w:val="001520FC"/>
    <w:rsid w:val="001529BB"/>
    <w:rsid w:val="00153DBF"/>
    <w:rsid w:val="00153F35"/>
    <w:rsid w:val="00155C76"/>
    <w:rsid w:val="001561FC"/>
    <w:rsid w:val="001600E2"/>
    <w:rsid w:val="00163301"/>
    <w:rsid w:val="00163CC7"/>
    <w:rsid w:val="001653E3"/>
    <w:rsid w:val="001661D0"/>
    <w:rsid w:val="00166974"/>
    <w:rsid w:val="00166E2C"/>
    <w:rsid w:val="00167443"/>
    <w:rsid w:val="001704C4"/>
    <w:rsid w:val="00171385"/>
    <w:rsid w:val="00172706"/>
    <w:rsid w:val="00172A18"/>
    <w:rsid w:val="001746CD"/>
    <w:rsid w:val="0017495F"/>
    <w:rsid w:val="00175734"/>
    <w:rsid w:val="00175740"/>
    <w:rsid w:val="00176CE4"/>
    <w:rsid w:val="0017712C"/>
    <w:rsid w:val="001771B8"/>
    <w:rsid w:val="001776BE"/>
    <w:rsid w:val="00177A93"/>
    <w:rsid w:val="00177ACA"/>
    <w:rsid w:val="001800CA"/>
    <w:rsid w:val="001804C8"/>
    <w:rsid w:val="00180D63"/>
    <w:rsid w:val="001819CB"/>
    <w:rsid w:val="00182388"/>
    <w:rsid w:val="00182F2F"/>
    <w:rsid w:val="0018328F"/>
    <w:rsid w:val="00185665"/>
    <w:rsid w:val="001907DC"/>
    <w:rsid w:val="0019176C"/>
    <w:rsid w:val="00191BF8"/>
    <w:rsid w:val="001925A8"/>
    <w:rsid w:val="00192E47"/>
    <w:rsid w:val="0019310D"/>
    <w:rsid w:val="001932F5"/>
    <w:rsid w:val="001950D4"/>
    <w:rsid w:val="001953CF"/>
    <w:rsid w:val="00195B53"/>
    <w:rsid w:val="001968EC"/>
    <w:rsid w:val="001972D6"/>
    <w:rsid w:val="00197327"/>
    <w:rsid w:val="001A10BC"/>
    <w:rsid w:val="001A17F2"/>
    <w:rsid w:val="001A2ED6"/>
    <w:rsid w:val="001A2F82"/>
    <w:rsid w:val="001A3F3B"/>
    <w:rsid w:val="001A40D8"/>
    <w:rsid w:val="001A4965"/>
    <w:rsid w:val="001A5838"/>
    <w:rsid w:val="001A7B56"/>
    <w:rsid w:val="001B0809"/>
    <w:rsid w:val="001B145A"/>
    <w:rsid w:val="001B2377"/>
    <w:rsid w:val="001B292D"/>
    <w:rsid w:val="001B2FFA"/>
    <w:rsid w:val="001B37F6"/>
    <w:rsid w:val="001B5085"/>
    <w:rsid w:val="001B71E0"/>
    <w:rsid w:val="001B7230"/>
    <w:rsid w:val="001C08F1"/>
    <w:rsid w:val="001C0EF2"/>
    <w:rsid w:val="001C2BC0"/>
    <w:rsid w:val="001C373F"/>
    <w:rsid w:val="001C3E90"/>
    <w:rsid w:val="001C53DB"/>
    <w:rsid w:val="001C549C"/>
    <w:rsid w:val="001C68F0"/>
    <w:rsid w:val="001D0A58"/>
    <w:rsid w:val="001D0AB8"/>
    <w:rsid w:val="001D4257"/>
    <w:rsid w:val="001D46DF"/>
    <w:rsid w:val="001D76BD"/>
    <w:rsid w:val="001D7B07"/>
    <w:rsid w:val="001E02F4"/>
    <w:rsid w:val="001E119D"/>
    <w:rsid w:val="001E4BB3"/>
    <w:rsid w:val="001E578D"/>
    <w:rsid w:val="001E5C06"/>
    <w:rsid w:val="001E62F9"/>
    <w:rsid w:val="001E654B"/>
    <w:rsid w:val="001E6796"/>
    <w:rsid w:val="001E6D43"/>
    <w:rsid w:val="001E716B"/>
    <w:rsid w:val="001E720B"/>
    <w:rsid w:val="001E7807"/>
    <w:rsid w:val="001F198E"/>
    <w:rsid w:val="001F2B4C"/>
    <w:rsid w:val="001F3C41"/>
    <w:rsid w:val="001F5299"/>
    <w:rsid w:val="001F547B"/>
    <w:rsid w:val="001F5857"/>
    <w:rsid w:val="001F5DBE"/>
    <w:rsid w:val="001F6D1E"/>
    <w:rsid w:val="00200057"/>
    <w:rsid w:val="00200DBF"/>
    <w:rsid w:val="00200FA2"/>
    <w:rsid w:val="00201A01"/>
    <w:rsid w:val="0020248F"/>
    <w:rsid w:val="002043B1"/>
    <w:rsid w:val="00204C4C"/>
    <w:rsid w:val="00204E1C"/>
    <w:rsid w:val="002073DE"/>
    <w:rsid w:val="0020781C"/>
    <w:rsid w:val="00212318"/>
    <w:rsid w:val="002127BB"/>
    <w:rsid w:val="00212E00"/>
    <w:rsid w:val="0021330F"/>
    <w:rsid w:val="00214332"/>
    <w:rsid w:val="00215387"/>
    <w:rsid w:val="002162E5"/>
    <w:rsid w:val="00217D00"/>
    <w:rsid w:val="00220523"/>
    <w:rsid w:val="0022087F"/>
    <w:rsid w:val="00220B29"/>
    <w:rsid w:val="00220FDC"/>
    <w:rsid w:val="002212DD"/>
    <w:rsid w:val="00221711"/>
    <w:rsid w:val="00221ED3"/>
    <w:rsid w:val="00222072"/>
    <w:rsid w:val="0022220D"/>
    <w:rsid w:val="0022400C"/>
    <w:rsid w:val="00224475"/>
    <w:rsid w:val="0022475F"/>
    <w:rsid w:val="002247AB"/>
    <w:rsid w:val="00224B8B"/>
    <w:rsid w:val="00225FDA"/>
    <w:rsid w:val="00226097"/>
    <w:rsid w:val="00233528"/>
    <w:rsid w:val="0023414A"/>
    <w:rsid w:val="002357FC"/>
    <w:rsid w:val="00237707"/>
    <w:rsid w:val="002415F2"/>
    <w:rsid w:val="00243840"/>
    <w:rsid w:val="0024516C"/>
    <w:rsid w:val="00245E48"/>
    <w:rsid w:val="0024651C"/>
    <w:rsid w:val="0024689F"/>
    <w:rsid w:val="00246E11"/>
    <w:rsid w:val="00246F0B"/>
    <w:rsid w:val="00247067"/>
    <w:rsid w:val="00247206"/>
    <w:rsid w:val="002477E5"/>
    <w:rsid w:val="002504A1"/>
    <w:rsid w:val="002519DB"/>
    <w:rsid w:val="00252435"/>
    <w:rsid w:val="002525C9"/>
    <w:rsid w:val="002526A8"/>
    <w:rsid w:val="002529F6"/>
    <w:rsid w:val="002533B8"/>
    <w:rsid w:val="00253FB7"/>
    <w:rsid w:val="00255B9A"/>
    <w:rsid w:val="00256456"/>
    <w:rsid w:val="00256ADE"/>
    <w:rsid w:val="002607ED"/>
    <w:rsid w:val="0026182F"/>
    <w:rsid w:val="002627C1"/>
    <w:rsid w:val="002630FF"/>
    <w:rsid w:val="002633CF"/>
    <w:rsid w:val="0026354B"/>
    <w:rsid w:val="00263591"/>
    <w:rsid w:val="00263E74"/>
    <w:rsid w:val="00263FDF"/>
    <w:rsid w:val="00265BA1"/>
    <w:rsid w:val="00266171"/>
    <w:rsid w:val="00270FB7"/>
    <w:rsid w:val="00271069"/>
    <w:rsid w:val="00271422"/>
    <w:rsid w:val="0027169E"/>
    <w:rsid w:val="00271FAE"/>
    <w:rsid w:val="00274A39"/>
    <w:rsid w:val="00275149"/>
    <w:rsid w:val="00276506"/>
    <w:rsid w:val="00276A3A"/>
    <w:rsid w:val="0028037F"/>
    <w:rsid w:val="00280B6B"/>
    <w:rsid w:val="0028137F"/>
    <w:rsid w:val="00284E40"/>
    <w:rsid w:val="0028509C"/>
    <w:rsid w:val="002863BE"/>
    <w:rsid w:val="0028683C"/>
    <w:rsid w:val="00290943"/>
    <w:rsid w:val="0029131C"/>
    <w:rsid w:val="00292D77"/>
    <w:rsid w:val="002931B6"/>
    <w:rsid w:val="00293754"/>
    <w:rsid w:val="00293943"/>
    <w:rsid w:val="0029418F"/>
    <w:rsid w:val="00295AF2"/>
    <w:rsid w:val="00296070"/>
    <w:rsid w:val="00296074"/>
    <w:rsid w:val="00297809"/>
    <w:rsid w:val="00297EBC"/>
    <w:rsid w:val="002A1B2A"/>
    <w:rsid w:val="002A28D7"/>
    <w:rsid w:val="002A32BF"/>
    <w:rsid w:val="002A349C"/>
    <w:rsid w:val="002A5EE8"/>
    <w:rsid w:val="002A66D0"/>
    <w:rsid w:val="002A73E3"/>
    <w:rsid w:val="002A7624"/>
    <w:rsid w:val="002A7EAB"/>
    <w:rsid w:val="002A7ECC"/>
    <w:rsid w:val="002B1810"/>
    <w:rsid w:val="002B1C3C"/>
    <w:rsid w:val="002B2DED"/>
    <w:rsid w:val="002B2F5C"/>
    <w:rsid w:val="002B3C9A"/>
    <w:rsid w:val="002B4EF1"/>
    <w:rsid w:val="002B654E"/>
    <w:rsid w:val="002B6B7F"/>
    <w:rsid w:val="002B6E3A"/>
    <w:rsid w:val="002C01B8"/>
    <w:rsid w:val="002C0806"/>
    <w:rsid w:val="002C08F6"/>
    <w:rsid w:val="002C0C21"/>
    <w:rsid w:val="002C1E88"/>
    <w:rsid w:val="002C2129"/>
    <w:rsid w:val="002C28D2"/>
    <w:rsid w:val="002C3786"/>
    <w:rsid w:val="002C3B85"/>
    <w:rsid w:val="002C3BD1"/>
    <w:rsid w:val="002C66E0"/>
    <w:rsid w:val="002C6A18"/>
    <w:rsid w:val="002C7DEB"/>
    <w:rsid w:val="002D0A9C"/>
    <w:rsid w:val="002D14B3"/>
    <w:rsid w:val="002D1DAC"/>
    <w:rsid w:val="002D21D8"/>
    <w:rsid w:val="002D23A7"/>
    <w:rsid w:val="002D265D"/>
    <w:rsid w:val="002D2B1E"/>
    <w:rsid w:val="002D385D"/>
    <w:rsid w:val="002D3CEC"/>
    <w:rsid w:val="002D3F11"/>
    <w:rsid w:val="002D6151"/>
    <w:rsid w:val="002D62F2"/>
    <w:rsid w:val="002D65C5"/>
    <w:rsid w:val="002D65EE"/>
    <w:rsid w:val="002D68E7"/>
    <w:rsid w:val="002D6F20"/>
    <w:rsid w:val="002D7285"/>
    <w:rsid w:val="002E008F"/>
    <w:rsid w:val="002E05B6"/>
    <w:rsid w:val="002E0609"/>
    <w:rsid w:val="002E14E4"/>
    <w:rsid w:val="002E20CA"/>
    <w:rsid w:val="002E2572"/>
    <w:rsid w:val="002E2822"/>
    <w:rsid w:val="002E286D"/>
    <w:rsid w:val="002E3473"/>
    <w:rsid w:val="002E35CF"/>
    <w:rsid w:val="002E3E97"/>
    <w:rsid w:val="002E41A8"/>
    <w:rsid w:val="002E4799"/>
    <w:rsid w:val="002E4DAE"/>
    <w:rsid w:val="002E590C"/>
    <w:rsid w:val="002E6F7C"/>
    <w:rsid w:val="002E6FB7"/>
    <w:rsid w:val="002E7090"/>
    <w:rsid w:val="002F0400"/>
    <w:rsid w:val="002F1A33"/>
    <w:rsid w:val="002F2D67"/>
    <w:rsid w:val="002F2EC4"/>
    <w:rsid w:val="002F30A5"/>
    <w:rsid w:val="002F4AF7"/>
    <w:rsid w:val="002F5437"/>
    <w:rsid w:val="002F5B7D"/>
    <w:rsid w:val="002F61C7"/>
    <w:rsid w:val="002F6E6A"/>
    <w:rsid w:val="002F72D7"/>
    <w:rsid w:val="002F79B6"/>
    <w:rsid w:val="002F7D90"/>
    <w:rsid w:val="002F7DCD"/>
    <w:rsid w:val="00300E5A"/>
    <w:rsid w:val="0030177A"/>
    <w:rsid w:val="003018CA"/>
    <w:rsid w:val="0030291D"/>
    <w:rsid w:val="00302D17"/>
    <w:rsid w:val="00303404"/>
    <w:rsid w:val="00303935"/>
    <w:rsid w:val="00303ABC"/>
    <w:rsid w:val="003041B3"/>
    <w:rsid w:val="0030506F"/>
    <w:rsid w:val="0030533D"/>
    <w:rsid w:val="0030544C"/>
    <w:rsid w:val="003056B2"/>
    <w:rsid w:val="003102DC"/>
    <w:rsid w:val="003106DE"/>
    <w:rsid w:val="00310A1B"/>
    <w:rsid w:val="0031103C"/>
    <w:rsid w:val="003119E8"/>
    <w:rsid w:val="00313B88"/>
    <w:rsid w:val="00314AC2"/>
    <w:rsid w:val="003154B9"/>
    <w:rsid w:val="00315AF4"/>
    <w:rsid w:val="003205AA"/>
    <w:rsid w:val="00321134"/>
    <w:rsid w:val="003222FB"/>
    <w:rsid w:val="00322A0F"/>
    <w:rsid w:val="003249CE"/>
    <w:rsid w:val="003303EE"/>
    <w:rsid w:val="00330868"/>
    <w:rsid w:val="00330D5F"/>
    <w:rsid w:val="00332312"/>
    <w:rsid w:val="0033243C"/>
    <w:rsid w:val="00332A3D"/>
    <w:rsid w:val="00333012"/>
    <w:rsid w:val="003348A6"/>
    <w:rsid w:val="0033586D"/>
    <w:rsid w:val="00335CA1"/>
    <w:rsid w:val="00336201"/>
    <w:rsid w:val="00336FDE"/>
    <w:rsid w:val="00337FD5"/>
    <w:rsid w:val="00340040"/>
    <w:rsid w:val="00340519"/>
    <w:rsid w:val="0034067F"/>
    <w:rsid w:val="003421BD"/>
    <w:rsid w:val="00342A0D"/>
    <w:rsid w:val="00342B19"/>
    <w:rsid w:val="003431C4"/>
    <w:rsid w:val="00343967"/>
    <w:rsid w:val="003440BC"/>
    <w:rsid w:val="00345253"/>
    <w:rsid w:val="00345F51"/>
    <w:rsid w:val="00351146"/>
    <w:rsid w:val="003529C0"/>
    <w:rsid w:val="003534C6"/>
    <w:rsid w:val="00353B7F"/>
    <w:rsid w:val="003554A0"/>
    <w:rsid w:val="0035715C"/>
    <w:rsid w:val="00357D04"/>
    <w:rsid w:val="0036026D"/>
    <w:rsid w:val="003619C1"/>
    <w:rsid w:val="00362697"/>
    <w:rsid w:val="0036370E"/>
    <w:rsid w:val="00367DDB"/>
    <w:rsid w:val="0037118D"/>
    <w:rsid w:val="003719FB"/>
    <w:rsid w:val="0037210B"/>
    <w:rsid w:val="003738CC"/>
    <w:rsid w:val="00376846"/>
    <w:rsid w:val="0038023E"/>
    <w:rsid w:val="00382963"/>
    <w:rsid w:val="00382C65"/>
    <w:rsid w:val="00383629"/>
    <w:rsid w:val="00384822"/>
    <w:rsid w:val="003859BD"/>
    <w:rsid w:val="0038750C"/>
    <w:rsid w:val="00387536"/>
    <w:rsid w:val="00387BE4"/>
    <w:rsid w:val="00391778"/>
    <w:rsid w:val="00392466"/>
    <w:rsid w:val="00392D84"/>
    <w:rsid w:val="00393FB6"/>
    <w:rsid w:val="00394E6E"/>
    <w:rsid w:val="00395AF0"/>
    <w:rsid w:val="00395B7A"/>
    <w:rsid w:val="00397360"/>
    <w:rsid w:val="003A320A"/>
    <w:rsid w:val="003A3740"/>
    <w:rsid w:val="003A39ED"/>
    <w:rsid w:val="003A3C83"/>
    <w:rsid w:val="003A4F74"/>
    <w:rsid w:val="003A5337"/>
    <w:rsid w:val="003A5AEC"/>
    <w:rsid w:val="003A5FAB"/>
    <w:rsid w:val="003A6092"/>
    <w:rsid w:val="003B136E"/>
    <w:rsid w:val="003B1727"/>
    <w:rsid w:val="003B2A57"/>
    <w:rsid w:val="003B2E49"/>
    <w:rsid w:val="003B3608"/>
    <w:rsid w:val="003B53E6"/>
    <w:rsid w:val="003B5F84"/>
    <w:rsid w:val="003B7097"/>
    <w:rsid w:val="003B7418"/>
    <w:rsid w:val="003B77BB"/>
    <w:rsid w:val="003B7843"/>
    <w:rsid w:val="003B7C18"/>
    <w:rsid w:val="003B7E8E"/>
    <w:rsid w:val="003C0217"/>
    <w:rsid w:val="003C0691"/>
    <w:rsid w:val="003C25C6"/>
    <w:rsid w:val="003C4A07"/>
    <w:rsid w:val="003C61B6"/>
    <w:rsid w:val="003D021B"/>
    <w:rsid w:val="003D040B"/>
    <w:rsid w:val="003D0BF4"/>
    <w:rsid w:val="003D1339"/>
    <w:rsid w:val="003D1B89"/>
    <w:rsid w:val="003D2463"/>
    <w:rsid w:val="003D2DA3"/>
    <w:rsid w:val="003D56E2"/>
    <w:rsid w:val="003D64B6"/>
    <w:rsid w:val="003D7334"/>
    <w:rsid w:val="003E0A98"/>
    <w:rsid w:val="003E2310"/>
    <w:rsid w:val="003E4B2A"/>
    <w:rsid w:val="003E5B4E"/>
    <w:rsid w:val="003E711D"/>
    <w:rsid w:val="003F10D1"/>
    <w:rsid w:val="003F1AFA"/>
    <w:rsid w:val="003F1CEC"/>
    <w:rsid w:val="003F2A27"/>
    <w:rsid w:val="003F3616"/>
    <w:rsid w:val="003F4380"/>
    <w:rsid w:val="003F55C9"/>
    <w:rsid w:val="003F6028"/>
    <w:rsid w:val="003F612A"/>
    <w:rsid w:val="003F65D2"/>
    <w:rsid w:val="003F6EBD"/>
    <w:rsid w:val="003F71F1"/>
    <w:rsid w:val="003F71FE"/>
    <w:rsid w:val="003F7756"/>
    <w:rsid w:val="003F7966"/>
    <w:rsid w:val="00400194"/>
    <w:rsid w:val="00400B31"/>
    <w:rsid w:val="00400BDB"/>
    <w:rsid w:val="004012A7"/>
    <w:rsid w:val="0040187C"/>
    <w:rsid w:val="00401F89"/>
    <w:rsid w:val="004020FC"/>
    <w:rsid w:val="004029F5"/>
    <w:rsid w:val="00403108"/>
    <w:rsid w:val="00407380"/>
    <w:rsid w:val="0041011E"/>
    <w:rsid w:val="00410A48"/>
    <w:rsid w:val="00410C82"/>
    <w:rsid w:val="00411131"/>
    <w:rsid w:val="0041114D"/>
    <w:rsid w:val="0041235B"/>
    <w:rsid w:val="00412510"/>
    <w:rsid w:val="00412809"/>
    <w:rsid w:val="00412A0E"/>
    <w:rsid w:val="004133C1"/>
    <w:rsid w:val="00414460"/>
    <w:rsid w:val="0041479B"/>
    <w:rsid w:val="00420BE4"/>
    <w:rsid w:val="004228CB"/>
    <w:rsid w:val="00422DC7"/>
    <w:rsid w:val="00423601"/>
    <w:rsid w:val="00423BD9"/>
    <w:rsid w:val="00425630"/>
    <w:rsid w:val="00426C4B"/>
    <w:rsid w:val="004271DB"/>
    <w:rsid w:val="00427ACB"/>
    <w:rsid w:val="00430490"/>
    <w:rsid w:val="00430719"/>
    <w:rsid w:val="0043092F"/>
    <w:rsid w:val="0043129F"/>
    <w:rsid w:val="00431AD1"/>
    <w:rsid w:val="00431CD9"/>
    <w:rsid w:val="004320B4"/>
    <w:rsid w:val="0043368D"/>
    <w:rsid w:val="004337FA"/>
    <w:rsid w:val="0043385B"/>
    <w:rsid w:val="00435352"/>
    <w:rsid w:val="004368E0"/>
    <w:rsid w:val="00437085"/>
    <w:rsid w:val="00437FFE"/>
    <w:rsid w:val="0044066A"/>
    <w:rsid w:val="00441965"/>
    <w:rsid w:val="00441A70"/>
    <w:rsid w:val="00442016"/>
    <w:rsid w:val="00442D14"/>
    <w:rsid w:val="00443A33"/>
    <w:rsid w:val="00443F00"/>
    <w:rsid w:val="0044471C"/>
    <w:rsid w:val="00444E6C"/>
    <w:rsid w:val="00447359"/>
    <w:rsid w:val="0044768F"/>
    <w:rsid w:val="004476D2"/>
    <w:rsid w:val="00447F02"/>
    <w:rsid w:val="00451FB2"/>
    <w:rsid w:val="004521AE"/>
    <w:rsid w:val="00453609"/>
    <w:rsid w:val="00454EEE"/>
    <w:rsid w:val="00454FA5"/>
    <w:rsid w:val="00456E88"/>
    <w:rsid w:val="00456F43"/>
    <w:rsid w:val="0045756F"/>
    <w:rsid w:val="00457CF8"/>
    <w:rsid w:val="00457D0D"/>
    <w:rsid w:val="00460982"/>
    <w:rsid w:val="00460BA2"/>
    <w:rsid w:val="00460F21"/>
    <w:rsid w:val="00462266"/>
    <w:rsid w:val="00462484"/>
    <w:rsid w:val="004634A8"/>
    <w:rsid w:val="0046623F"/>
    <w:rsid w:val="0046760E"/>
    <w:rsid w:val="00467EFF"/>
    <w:rsid w:val="0047065E"/>
    <w:rsid w:val="00470A99"/>
    <w:rsid w:val="0047149C"/>
    <w:rsid w:val="00471EE1"/>
    <w:rsid w:val="004738CD"/>
    <w:rsid w:val="004755E4"/>
    <w:rsid w:val="00475708"/>
    <w:rsid w:val="0047585C"/>
    <w:rsid w:val="00475E4D"/>
    <w:rsid w:val="00476E02"/>
    <w:rsid w:val="00477211"/>
    <w:rsid w:val="00480EA2"/>
    <w:rsid w:val="004815C4"/>
    <w:rsid w:val="00481CB8"/>
    <w:rsid w:val="00483764"/>
    <w:rsid w:val="00483DD4"/>
    <w:rsid w:val="00484D1D"/>
    <w:rsid w:val="00485060"/>
    <w:rsid w:val="0048566C"/>
    <w:rsid w:val="0048630D"/>
    <w:rsid w:val="00486A98"/>
    <w:rsid w:val="00486C63"/>
    <w:rsid w:val="0048710D"/>
    <w:rsid w:val="004876DB"/>
    <w:rsid w:val="00487E48"/>
    <w:rsid w:val="0049115E"/>
    <w:rsid w:val="00491616"/>
    <w:rsid w:val="00491D45"/>
    <w:rsid w:val="00492019"/>
    <w:rsid w:val="00492C9B"/>
    <w:rsid w:val="0049345C"/>
    <w:rsid w:val="0049378C"/>
    <w:rsid w:val="00493B39"/>
    <w:rsid w:val="00494766"/>
    <w:rsid w:val="00494F15"/>
    <w:rsid w:val="0049607E"/>
    <w:rsid w:val="00496E5B"/>
    <w:rsid w:val="00497392"/>
    <w:rsid w:val="004A0341"/>
    <w:rsid w:val="004A05B2"/>
    <w:rsid w:val="004A0F1F"/>
    <w:rsid w:val="004A1A3B"/>
    <w:rsid w:val="004A24F1"/>
    <w:rsid w:val="004A2929"/>
    <w:rsid w:val="004A4D26"/>
    <w:rsid w:val="004A5817"/>
    <w:rsid w:val="004A6E11"/>
    <w:rsid w:val="004A73E8"/>
    <w:rsid w:val="004A7422"/>
    <w:rsid w:val="004A75BA"/>
    <w:rsid w:val="004A7F48"/>
    <w:rsid w:val="004B3CC8"/>
    <w:rsid w:val="004B43A5"/>
    <w:rsid w:val="004B5837"/>
    <w:rsid w:val="004B5C7A"/>
    <w:rsid w:val="004B6235"/>
    <w:rsid w:val="004C031B"/>
    <w:rsid w:val="004C1623"/>
    <w:rsid w:val="004C24D3"/>
    <w:rsid w:val="004C279E"/>
    <w:rsid w:val="004C54B2"/>
    <w:rsid w:val="004C695D"/>
    <w:rsid w:val="004C7A5E"/>
    <w:rsid w:val="004D19F5"/>
    <w:rsid w:val="004D1B76"/>
    <w:rsid w:val="004D2D2E"/>
    <w:rsid w:val="004D376F"/>
    <w:rsid w:val="004D4A51"/>
    <w:rsid w:val="004D5422"/>
    <w:rsid w:val="004D5EBC"/>
    <w:rsid w:val="004D769F"/>
    <w:rsid w:val="004D7AFA"/>
    <w:rsid w:val="004D7F37"/>
    <w:rsid w:val="004E0D50"/>
    <w:rsid w:val="004E17C2"/>
    <w:rsid w:val="004E34CA"/>
    <w:rsid w:val="004E3C63"/>
    <w:rsid w:val="004E3CF0"/>
    <w:rsid w:val="004E4713"/>
    <w:rsid w:val="004E51C6"/>
    <w:rsid w:val="004E5BC3"/>
    <w:rsid w:val="004E636D"/>
    <w:rsid w:val="004E63AA"/>
    <w:rsid w:val="004F0807"/>
    <w:rsid w:val="004F0CE8"/>
    <w:rsid w:val="004F12AC"/>
    <w:rsid w:val="004F2896"/>
    <w:rsid w:val="004F2AE2"/>
    <w:rsid w:val="004F33BD"/>
    <w:rsid w:val="004F3D1B"/>
    <w:rsid w:val="004F50E6"/>
    <w:rsid w:val="004F5771"/>
    <w:rsid w:val="004F5DC3"/>
    <w:rsid w:val="004F5FFA"/>
    <w:rsid w:val="004F6872"/>
    <w:rsid w:val="004F6B0C"/>
    <w:rsid w:val="004F6F0E"/>
    <w:rsid w:val="004F7D01"/>
    <w:rsid w:val="005015AD"/>
    <w:rsid w:val="005022ED"/>
    <w:rsid w:val="005023C2"/>
    <w:rsid w:val="00505067"/>
    <w:rsid w:val="005050B5"/>
    <w:rsid w:val="005059FB"/>
    <w:rsid w:val="00505E41"/>
    <w:rsid w:val="00506671"/>
    <w:rsid w:val="005072BD"/>
    <w:rsid w:val="00507AFB"/>
    <w:rsid w:val="00507FA3"/>
    <w:rsid w:val="00510555"/>
    <w:rsid w:val="0051066A"/>
    <w:rsid w:val="00510B43"/>
    <w:rsid w:val="00513359"/>
    <w:rsid w:val="00514293"/>
    <w:rsid w:val="0051572A"/>
    <w:rsid w:val="00516A6A"/>
    <w:rsid w:val="00517315"/>
    <w:rsid w:val="00520356"/>
    <w:rsid w:val="00521424"/>
    <w:rsid w:val="00522703"/>
    <w:rsid w:val="005235B1"/>
    <w:rsid w:val="00524656"/>
    <w:rsid w:val="00525E21"/>
    <w:rsid w:val="00526661"/>
    <w:rsid w:val="00526ED2"/>
    <w:rsid w:val="005277F7"/>
    <w:rsid w:val="005279C9"/>
    <w:rsid w:val="00527DE3"/>
    <w:rsid w:val="00530E62"/>
    <w:rsid w:val="00531349"/>
    <w:rsid w:val="00532249"/>
    <w:rsid w:val="005323F2"/>
    <w:rsid w:val="00534609"/>
    <w:rsid w:val="00534900"/>
    <w:rsid w:val="005367F8"/>
    <w:rsid w:val="00536810"/>
    <w:rsid w:val="00536A31"/>
    <w:rsid w:val="00536D8B"/>
    <w:rsid w:val="0054285F"/>
    <w:rsid w:val="005432FD"/>
    <w:rsid w:val="00544D7A"/>
    <w:rsid w:val="0054557B"/>
    <w:rsid w:val="005461A7"/>
    <w:rsid w:val="00550A96"/>
    <w:rsid w:val="00550ADA"/>
    <w:rsid w:val="00551C93"/>
    <w:rsid w:val="00551F4E"/>
    <w:rsid w:val="00552632"/>
    <w:rsid w:val="00552A16"/>
    <w:rsid w:val="00553A62"/>
    <w:rsid w:val="00553CC9"/>
    <w:rsid w:val="0055423D"/>
    <w:rsid w:val="005565E3"/>
    <w:rsid w:val="00557EFE"/>
    <w:rsid w:val="005601D4"/>
    <w:rsid w:val="005614F7"/>
    <w:rsid w:val="005628C8"/>
    <w:rsid w:val="00562B68"/>
    <w:rsid w:val="00563DBE"/>
    <w:rsid w:val="00565D0B"/>
    <w:rsid w:val="00566A16"/>
    <w:rsid w:val="00566B62"/>
    <w:rsid w:val="00566E7E"/>
    <w:rsid w:val="00566E91"/>
    <w:rsid w:val="00570879"/>
    <w:rsid w:val="00570DAB"/>
    <w:rsid w:val="005715E8"/>
    <w:rsid w:val="005736A6"/>
    <w:rsid w:val="00574E8B"/>
    <w:rsid w:val="00576060"/>
    <w:rsid w:val="005762AF"/>
    <w:rsid w:val="00576712"/>
    <w:rsid w:val="00576833"/>
    <w:rsid w:val="0057746D"/>
    <w:rsid w:val="00580938"/>
    <w:rsid w:val="00580D4A"/>
    <w:rsid w:val="00581F9B"/>
    <w:rsid w:val="00582496"/>
    <w:rsid w:val="00582B74"/>
    <w:rsid w:val="005836C3"/>
    <w:rsid w:val="00583984"/>
    <w:rsid w:val="0058409A"/>
    <w:rsid w:val="00584345"/>
    <w:rsid w:val="00584B22"/>
    <w:rsid w:val="00584E43"/>
    <w:rsid w:val="005851B4"/>
    <w:rsid w:val="0058583A"/>
    <w:rsid w:val="00586044"/>
    <w:rsid w:val="00586D6E"/>
    <w:rsid w:val="005878DA"/>
    <w:rsid w:val="0059147E"/>
    <w:rsid w:val="0059168D"/>
    <w:rsid w:val="005920E2"/>
    <w:rsid w:val="0059316B"/>
    <w:rsid w:val="005932D2"/>
    <w:rsid w:val="005941DA"/>
    <w:rsid w:val="00595369"/>
    <w:rsid w:val="00596B2F"/>
    <w:rsid w:val="005978AF"/>
    <w:rsid w:val="005A0AE3"/>
    <w:rsid w:val="005A0E7D"/>
    <w:rsid w:val="005A168E"/>
    <w:rsid w:val="005A4406"/>
    <w:rsid w:val="005A49D2"/>
    <w:rsid w:val="005A62FC"/>
    <w:rsid w:val="005A6BFD"/>
    <w:rsid w:val="005A6F2A"/>
    <w:rsid w:val="005A71F2"/>
    <w:rsid w:val="005B0D30"/>
    <w:rsid w:val="005B1806"/>
    <w:rsid w:val="005B2008"/>
    <w:rsid w:val="005B2BE6"/>
    <w:rsid w:val="005B3329"/>
    <w:rsid w:val="005B4E13"/>
    <w:rsid w:val="005B4FCF"/>
    <w:rsid w:val="005B50B0"/>
    <w:rsid w:val="005B6003"/>
    <w:rsid w:val="005B781B"/>
    <w:rsid w:val="005C0E88"/>
    <w:rsid w:val="005C1689"/>
    <w:rsid w:val="005C209F"/>
    <w:rsid w:val="005C2477"/>
    <w:rsid w:val="005C2ABA"/>
    <w:rsid w:val="005C2C10"/>
    <w:rsid w:val="005C436D"/>
    <w:rsid w:val="005C4430"/>
    <w:rsid w:val="005C4B95"/>
    <w:rsid w:val="005C4C17"/>
    <w:rsid w:val="005C5BE1"/>
    <w:rsid w:val="005C7DB7"/>
    <w:rsid w:val="005D0394"/>
    <w:rsid w:val="005D0857"/>
    <w:rsid w:val="005D1A0C"/>
    <w:rsid w:val="005D1D59"/>
    <w:rsid w:val="005D34E8"/>
    <w:rsid w:val="005D3855"/>
    <w:rsid w:val="005D4E71"/>
    <w:rsid w:val="005D6D74"/>
    <w:rsid w:val="005D6FB6"/>
    <w:rsid w:val="005D79DA"/>
    <w:rsid w:val="005E0F11"/>
    <w:rsid w:val="005E1474"/>
    <w:rsid w:val="005E2B04"/>
    <w:rsid w:val="005E35D8"/>
    <w:rsid w:val="005E3C36"/>
    <w:rsid w:val="005E4793"/>
    <w:rsid w:val="005E4D18"/>
    <w:rsid w:val="005E59D4"/>
    <w:rsid w:val="005E5DDD"/>
    <w:rsid w:val="005E5F33"/>
    <w:rsid w:val="005E7B99"/>
    <w:rsid w:val="005E7CB0"/>
    <w:rsid w:val="005F13FE"/>
    <w:rsid w:val="005F158B"/>
    <w:rsid w:val="005F3122"/>
    <w:rsid w:val="005F3355"/>
    <w:rsid w:val="005F4A0C"/>
    <w:rsid w:val="005F6968"/>
    <w:rsid w:val="005F69FC"/>
    <w:rsid w:val="005F6D89"/>
    <w:rsid w:val="005F724D"/>
    <w:rsid w:val="005F7C29"/>
    <w:rsid w:val="00600686"/>
    <w:rsid w:val="006012D4"/>
    <w:rsid w:val="00601D87"/>
    <w:rsid w:val="00602373"/>
    <w:rsid w:val="00604F40"/>
    <w:rsid w:val="00605262"/>
    <w:rsid w:val="00605B9A"/>
    <w:rsid w:val="0061035A"/>
    <w:rsid w:val="00611225"/>
    <w:rsid w:val="00611AFF"/>
    <w:rsid w:val="00614B73"/>
    <w:rsid w:val="00615183"/>
    <w:rsid w:val="006159B4"/>
    <w:rsid w:val="006159D7"/>
    <w:rsid w:val="00615C71"/>
    <w:rsid w:val="00616A71"/>
    <w:rsid w:val="00616BC1"/>
    <w:rsid w:val="00616C57"/>
    <w:rsid w:val="00620DE1"/>
    <w:rsid w:val="00621EB9"/>
    <w:rsid w:val="00622A4E"/>
    <w:rsid w:val="00622F90"/>
    <w:rsid w:val="006234A9"/>
    <w:rsid w:val="006235D7"/>
    <w:rsid w:val="00623937"/>
    <w:rsid w:val="006239FE"/>
    <w:rsid w:val="00623D24"/>
    <w:rsid w:val="006241E1"/>
    <w:rsid w:val="006248D2"/>
    <w:rsid w:val="006254BA"/>
    <w:rsid w:val="00626211"/>
    <w:rsid w:val="00627594"/>
    <w:rsid w:val="0062787D"/>
    <w:rsid w:val="00627D8E"/>
    <w:rsid w:val="00630843"/>
    <w:rsid w:val="0063184F"/>
    <w:rsid w:val="00633496"/>
    <w:rsid w:val="00634125"/>
    <w:rsid w:val="006351E0"/>
    <w:rsid w:val="006353BE"/>
    <w:rsid w:val="00635EA7"/>
    <w:rsid w:val="006367BB"/>
    <w:rsid w:val="006369B3"/>
    <w:rsid w:val="00636BED"/>
    <w:rsid w:val="0063709E"/>
    <w:rsid w:val="006418E3"/>
    <w:rsid w:val="00641B73"/>
    <w:rsid w:val="006420DF"/>
    <w:rsid w:val="006427A8"/>
    <w:rsid w:val="00642F03"/>
    <w:rsid w:val="00643373"/>
    <w:rsid w:val="00643B9C"/>
    <w:rsid w:val="00643ED1"/>
    <w:rsid w:val="00644041"/>
    <w:rsid w:val="00644C06"/>
    <w:rsid w:val="0064655D"/>
    <w:rsid w:val="006475EC"/>
    <w:rsid w:val="00650DE6"/>
    <w:rsid w:val="00650F03"/>
    <w:rsid w:val="006517F7"/>
    <w:rsid w:val="006531F8"/>
    <w:rsid w:val="00653B0F"/>
    <w:rsid w:val="00654093"/>
    <w:rsid w:val="00655744"/>
    <w:rsid w:val="00655D43"/>
    <w:rsid w:val="00657C6D"/>
    <w:rsid w:val="00660CB8"/>
    <w:rsid w:val="00662A52"/>
    <w:rsid w:val="00662B0C"/>
    <w:rsid w:val="00663A39"/>
    <w:rsid w:val="00664069"/>
    <w:rsid w:val="0066456A"/>
    <w:rsid w:val="00664E8C"/>
    <w:rsid w:val="00665A0F"/>
    <w:rsid w:val="00666F0A"/>
    <w:rsid w:val="00667974"/>
    <w:rsid w:val="006710A3"/>
    <w:rsid w:val="006740D1"/>
    <w:rsid w:val="00674522"/>
    <w:rsid w:val="00676217"/>
    <w:rsid w:val="00676A7D"/>
    <w:rsid w:val="00676ACC"/>
    <w:rsid w:val="006806DD"/>
    <w:rsid w:val="0068119A"/>
    <w:rsid w:val="00681354"/>
    <w:rsid w:val="00682B0B"/>
    <w:rsid w:val="00683545"/>
    <w:rsid w:val="006839E7"/>
    <w:rsid w:val="0068426D"/>
    <w:rsid w:val="00684711"/>
    <w:rsid w:val="00684DA7"/>
    <w:rsid w:val="00685415"/>
    <w:rsid w:val="00690576"/>
    <w:rsid w:val="00690D10"/>
    <w:rsid w:val="00692717"/>
    <w:rsid w:val="00693019"/>
    <w:rsid w:val="006933EA"/>
    <w:rsid w:val="00693C74"/>
    <w:rsid w:val="006941EF"/>
    <w:rsid w:val="00694E6A"/>
    <w:rsid w:val="0069500C"/>
    <w:rsid w:val="00697F4A"/>
    <w:rsid w:val="0069DF3B"/>
    <w:rsid w:val="006A03AC"/>
    <w:rsid w:val="006A0420"/>
    <w:rsid w:val="006A0635"/>
    <w:rsid w:val="006A0767"/>
    <w:rsid w:val="006A08C4"/>
    <w:rsid w:val="006A0C21"/>
    <w:rsid w:val="006A0E89"/>
    <w:rsid w:val="006A0F1A"/>
    <w:rsid w:val="006A13FF"/>
    <w:rsid w:val="006A1586"/>
    <w:rsid w:val="006A1B63"/>
    <w:rsid w:val="006A3562"/>
    <w:rsid w:val="006A5CD4"/>
    <w:rsid w:val="006A5CEB"/>
    <w:rsid w:val="006A621F"/>
    <w:rsid w:val="006A70FB"/>
    <w:rsid w:val="006A72F1"/>
    <w:rsid w:val="006A79C1"/>
    <w:rsid w:val="006B081C"/>
    <w:rsid w:val="006B0C50"/>
    <w:rsid w:val="006B1145"/>
    <w:rsid w:val="006B16D8"/>
    <w:rsid w:val="006B20D5"/>
    <w:rsid w:val="006B29D5"/>
    <w:rsid w:val="006B3CF5"/>
    <w:rsid w:val="006B63C3"/>
    <w:rsid w:val="006B7229"/>
    <w:rsid w:val="006C1D05"/>
    <w:rsid w:val="006C1DF8"/>
    <w:rsid w:val="006C2C0B"/>
    <w:rsid w:val="006C2F2C"/>
    <w:rsid w:val="006C44C6"/>
    <w:rsid w:val="006C58DA"/>
    <w:rsid w:val="006D0B84"/>
    <w:rsid w:val="006D1F75"/>
    <w:rsid w:val="006D203C"/>
    <w:rsid w:val="006D30E4"/>
    <w:rsid w:val="006D48E9"/>
    <w:rsid w:val="006D5581"/>
    <w:rsid w:val="006D6C40"/>
    <w:rsid w:val="006D7A4E"/>
    <w:rsid w:val="006E003D"/>
    <w:rsid w:val="006E082C"/>
    <w:rsid w:val="006E130D"/>
    <w:rsid w:val="006E19B5"/>
    <w:rsid w:val="006E2798"/>
    <w:rsid w:val="006E42FE"/>
    <w:rsid w:val="006E5E45"/>
    <w:rsid w:val="006E64B7"/>
    <w:rsid w:val="006E6897"/>
    <w:rsid w:val="006E6C0C"/>
    <w:rsid w:val="006E6E93"/>
    <w:rsid w:val="006E6F2B"/>
    <w:rsid w:val="006E75AC"/>
    <w:rsid w:val="006F0B78"/>
    <w:rsid w:val="006F10D6"/>
    <w:rsid w:val="006F10F5"/>
    <w:rsid w:val="006F13EA"/>
    <w:rsid w:val="006F1F31"/>
    <w:rsid w:val="006F3117"/>
    <w:rsid w:val="006F378E"/>
    <w:rsid w:val="006F4266"/>
    <w:rsid w:val="006F52A3"/>
    <w:rsid w:val="006F5CF2"/>
    <w:rsid w:val="006F7F8A"/>
    <w:rsid w:val="00700AE8"/>
    <w:rsid w:val="007031F7"/>
    <w:rsid w:val="00703D0E"/>
    <w:rsid w:val="007053F7"/>
    <w:rsid w:val="00705F89"/>
    <w:rsid w:val="007066BB"/>
    <w:rsid w:val="007066F4"/>
    <w:rsid w:val="00706C42"/>
    <w:rsid w:val="00710807"/>
    <w:rsid w:val="00710FDF"/>
    <w:rsid w:val="0071178D"/>
    <w:rsid w:val="00712330"/>
    <w:rsid w:val="00714836"/>
    <w:rsid w:val="00715E89"/>
    <w:rsid w:val="00716217"/>
    <w:rsid w:val="0071762C"/>
    <w:rsid w:val="00717F24"/>
    <w:rsid w:val="00720B43"/>
    <w:rsid w:val="00721950"/>
    <w:rsid w:val="00721D17"/>
    <w:rsid w:val="00722A74"/>
    <w:rsid w:val="007235C9"/>
    <w:rsid w:val="00723766"/>
    <w:rsid w:val="0072379F"/>
    <w:rsid w:val="007239A1"/>
    <w:rsid w:val="00723BBF"/>
    <w:rsid w:val="007240E6"/>
    <w:rsid w:val="007245F7"/>
    <w:rsid w:val="00724FB9"/>
    <w:rsid w:val="00725006"/>
    <w:rsid w:val="00726B96"/>
    <w:rsid w:val="0072733C"/>
    <w:rsid w:val="00727B0A"/>
    <w:rsid w:val="00727BC4"/>
    <w:rsid w:val="0073036D"/>
    <w:rsid w:val="007308CC"/>
    <w:rsid w:val="00732126"/>
    <w:rsid w:val="0073276F"/>
    <w:rsid w:val="00733673"/>
    <w:rsid w:val="007348E4"/>
    <w:rsid w:val="00734E10"/>
    <w:rsid w:val="007359FA"/>
    <w:rsid w:val="00736923"/>
    <w:rsid w:val="00736B7E"/>
    <w:rsid w:val="007402D3"/>
    <w:rsid w:val="00741A99"/>
    <w:rsid w:val="00741B02"/>
    <w:rsid w:val="00742274"/>
    <w:rsid w:val="00742E3D"/>
    <w:rsid w:val="007441C5"/>
    <w:rsid w:val="007442A0"/>
    <w:rsid w:val="0074675C"/>
    <w:rsid w:val="00746DDA"/>
    <w:rsid w:val="007519A4"/>
    <w:rsid w:val="00751D2A"/>
    <w:rsid w:val="00752A72"/>
    <w:rsid w:val="0075375D"/>
    <w:rsid w:val="0075459B"/>
    <w:rsid w:val="0075555F"/>
    <w:rsid w:val="00756830"/>
    <w:rsid w:val="007608F6"/>
    <w:rsid w:val="00761052"/>
    <w:rsid w:val="0076382F"/>
    <w:rsid w:val="007645A9"/>
    <w:rsid w:val="007653C5"/>
    <w:rsid w:val="00766B64"/>
    <w:rsid w:val="007670B6"/>
    <w:rsid w:val="007701C2"/>
    <w:rsid w:val="00771588"/>
    <w:rsid w:val="00772BD6"/>
    <w:rsid w:val="00773BBA"/>
    <w:rsid w:val="00773DEF"/>
    <w:rsid w:val="00774386"/>
    <w:rsid w:val="0077441A"/>
    <w:rsid w:val="0077502C"/>
    <w:rsid w:val="00776143"/>
    <w:rsid w:val="007762E1"/>
    <w:rsid w:val="00777318"/>
    <w:rsid w:val="00777694"/>
    <w:rsid w:val="0078301E"/>
    <w:rsid w:val="00783802"/>
    <w:rsid w:val="00784059"/>
    <w:rsid w:val="00785328"/>
    <w:rsid w:val="00786C3F"/>
    <w:rsid w:val="00791317"/>
    <w:rsid w:val="007919D2"/>
    <w:rsid w:val="00792ED3"/>
    <w:rsid w:val="007942C7"/>
    <w:rsid w:val="00795D04"/>
    <w:rsid w:val="0079779D"/>
    <w:rsid w:val="00797B47"/>
    <w:rsid w:val="007A0204"/>
    <w:rsid w:val="007A0A78"/>
    <w:rsid w:val="007A3625"/>
    <w:rsid w:val="007A65CA"/>
    <w:rsid w:val="007A68A7"/>
    <w:rsid w:val="007A6CCA"/>
    <w:rsid w:val="007A6E2F"/>
    <w:rsid w:val="007A742E"/>
    <w:rsid w:val="007B0941"/>
    <w:rsid w:val="007B09DF"/>
    <w:rsid w:val="007B170C"/>
    <w:rsid w:val="007B1EE9"/>
    <w:rsid w:val="007B316A"/>
    <w:rsid w:val="007B4195"/>
    <w:rsid w:val="007B45C2"/>
    <w:rsid w:val="007B4E8A"/>
    <w:rsid w:val="007B56A9"/>
    <w:rsid w:val="007B59B5"/>
    <w:rsid w:val="007B5F22"/>
    <w:rsid w:val="007B5FF4"/>
    <w:rsid w:val="007B6020"/>
    <w:rsid w:val="007B7612"/>
    <w:rsid w:val="007B782E"/>
    <w:rsid w:val="007B7BE4"/>
    <w:rsid w:val="007C2A80"/>
    <w:rsid w:val="007C2B3D"/>
    <w:rsid w:val="007C2CED"/>
    <w:rsid w:val="007C4AAD"/>
    <w:rsid w:val="007C533E"/>
    <w:rsid w:val="007C552A"/>
    <w:rsid w:val="007C56B3"/>
    <w:rsid w:val="007C61C0"/>
    <w:rsid w:val="007C7767"/>
    <w:rsid w:val="007D133A"/>
    <w:rsid w:val="007D1661"/>
    <w:rsid w:val="007D1C7B"/>
    <w:rsid w:val="007D1FD7"/>
    <w:rsid w:val="007D256F"/>
    <w:rsid w:val="007D2F0F"/>
    <w:rsid w:val="007D3029"/>
    <w:rsid w:val="007D3155"/>
    <w:rsid w:val="007D4110"/>
    <w:rsid w:val="007D41F2"/>
    <w:rsid w:val="007D4206"/>
    <w:rsid w:val="007D68C8"/>
    <w:rsid w:val="007D7930"/>
    <w:rsid w:val="007E136B"/>
    <w:rsid w:val="007E15C8"/>
    <w:rsid w:val="007E2AAA"/>
    <w:rsid w:val="007E39DA"/>
    <w:rsid w:val="007E3B1B"/>
    <w:rsid w:val="007E3F99"/>
    <w:rsid w:val="007E5820"/>
    <w:rsid w:val="007E7572"/>
    <w:rsid w:val="007F26E0"/>
    <w:rsid w:val="007F28F5"/>
    <w:rsid w:val="007F31FD"/>
    <w:rsid w:val="007F3432"/>
    <w:rsid w:val="007F3823"/>
    <w:rsid w:val="007F4237"/>
    <w:rsid w:val="007F42C9"/>
    <w:rsid w:val="007F69C6"/>
    <w:rsid w:val="00800059"/>
    <w:rsid w:val="00800CBE"/>
    <w:rsid w:val="00801CA2"/>
    <w:rsid w:val="00802C39"/>
    <w:rsid w:val="008032D1"/>
    <w:rsid w:val="008033B2"/>
    <w:rsid w:val="00803DEF"/>
    <w:rsid w:val="00803E45"/>
    <w:rsid w:val="00804310"/>
    <w:rsid w:val="00805AF5"/>
    <w:rsid w:val="00806BC0"/>
    <w:rsid w:val="00811378"/>
    <w:rsid w:val="0081157B"/>
    <w:rsid w:val="008126C7"/>
    <w:rsid w:val="00813345"/>
    <w:rsid w:val="0081379C"/>
    <w:rsid w:val="00813FC1"/>
    <w:rsid w:val="00815765"/>
    <w:rsid w:val="00816C87"/>
    <w:rsid w:val="008177E6"/>
    <w:rsid w:val="00817D45"/>
    <w:rsid w:val="008200EF"/>
    <w:rsid w:val="0082070E"/>
    <w:rsid w:val="008214F8"/>
    <w:rsid w:val="0082162B"/>
    <w:rsid w:val="00821DFC"/>
    <w:rsid w:val="0082217C"/>
    <w:rsid w:val="00822C7F"/>
    <w:rsid w:val="00822ED2"/>
    <w:rsid w:val="008239AC"/>
    <w:rsid w:val="00825FC1"/>
    <w:rsid w:val="008267A0"/>
    <w:rsid w:val="008271A2"/>
    <w:rsid w:val="00827A6B"/>
    <w:rsid w:val="008301C1"/>
    <w:rsid w:val="00830434"/>
    <w:rsid w:val="00830F05"/>
    <w:rsid w:val="00831371"/>
    <w:rsid w:val="0083152A"/>
    <w:rsid w:val="00831CEB"/>
    <w:rsid w:val="00831DC1"/>
    <w:rsid w:val="0083214A"/>
    <w:rsid w:val="00832210"/>
    <w:rsid w:val="008336D5"/>
    <w:rsid w:val="00833D1F"/>
    <w:rsid w:val="0083408E"/>
    <w:rsid w:val="00834907"/>
    <w:rsid w:val="00835BA0"/>
    <w:rsid w:val="00836FB5"/>
    <w:rsid w:val="00840E95"/>
    <w:rsid w:val="00841C23"/>
    <w:rsid w:val="00841C3B"/>
    <w:rsid w:val="00841F61"/>
    <w:rsid w:val="00842F8C"/>
    <w:rsid w:val="008464D9"/>
    <w:rsid w:val="00846D01"/>
    <w:rsid w:val="00846D40"/>
    <w:rsid w:val="0084776A"/>
    <w:rsid w:val="00847792"/>
    <w:rsid w:val="00852DB4"/>
    <w:rsid w:val="00852E4E"/>
    <w:rsid w:val="008532D5"/>
    <w:rsid w:val="00853ACE"/>
    <w:rsid w:val="00853E7D"/>
    <w:rsid w:val="0085426F"/>
    <w:rsid w:val="00854659"/>
    <w:rsid w:val="00854A6E"/>
    <w:rsid w:val="00855E42"/>
    <w:rsid w:val="008561B2"/>
    <w:rsid w:val="008562FE"/>
    <w:rsid w:val="0085753D"/>
    <w:rsid w:val="0086260F"/>
    <w:rsid w:val="008637FA"/>
    <w:rsid w:val="008639D0"/>
    <w:rsid w:val="008644E4"/>
    <w:rsid w:val="00864C93"/>
    <w:rsid w:val="00864D62"/>
    <w:rsid w:val="008654C9"/>
    <w:rsid w:val="0086582D"/>
    <w:rsid w:val="00866809"/>
    <w:rsid w:val="008720FF"/>
    <w:rsid w:val="0087293B"/>
    <w:rsid w:val="00872DAC"/>
    <w:rsid w:val="008734A1"/>
    <w:rsid w:val="00873A7B"/>
    <w:rsid w:val="00874053"/>
    <w:rsid w:val="00875B2B"/>
    <w:rsid w:val="00875C6B"/>
    <w:rsid w:val="00875EB1"/>
    <w:rsid w:val="00880092"/>
    <w:rsid w:val="00880957"/>
    <w:rsid w:val="00882ACC"/>
    <w:rsid w:val="00883177"/>
    <w:rsid w:val="00884C4E"/>
    <w:rsid w:val="00885352"/>
    <w:rsid w:val="008856D0"/>
    <w:rsid w:val="00886420"/>
    <w:rsid w:val="008874C8"/>
    <w:rsid w:val="008913BC"/>
    <w:rsid w:val="008921C4"/>
    <w:rsid w:val="00892457"/>
    <w:rsid w:val="008926A6"/>
    <w:rsid w:val="008930BB"/>
    <w:rsid w:val="0089314B"/>
    <w:rsid w:val="00894271"/>
    <w:rsid w:val="00894345"/>
    <w:rsid w:val="00896791"/>
    <w:rsid w:val="00896B0C"/>
    <w:rsid w:val="008A00C2"/>
    <w:rsid w:val="008A5154"/>
    <w:rsid w:val="008A5660"/>
    <w:rsid w:val="008A56CB"/>
    <w:rsid w:val="008A61D1"/>
    <w:rsid w:val="008A637E"/>
    <w:rsid w:val="008A7428"/>
    <w:rsid w:val="008A7DF5"/>
    <w:rsid w:val="008A7ECB"/>
    <w:rsid w:val="008B0167"/>
    <w:rsid w:val="008B049A"/>
    <w:rsid w:val="008B1520"/>
    <w:rsid w:val="008B3F01"/>
    <w:rsid w:val="008B4B3D"/>
    <w:rsid w:val="008B54AC"/>
    <w:rsid w:val="008B5A32"/>
    <w:rsid w:val="008B5E32"/>
    <w:rsid w:val="008B70E2"/>
    <w:rsid w:val="008B74E2"/>
    <w:rsid w:val="008B7B5B"/>
    <w:rsid w:val="008C0193"/>
    <w:rsid w:val="008C19F9"/>
    <w:rsid w:val="008C2E97"/>
    <w:rsid w:val="008C646C"/>
    <w:rsid w:val="008C6A79"/>
    <w:rsid w:val="008C714F"/>
    <w:rsid w:val="008C7664"/>
    <w:rsid w:val="008C77A5"/>
    <w:rsid w:val="008C7996"/>
    <w:rsid w:val="008D07D5"/>
    <w:rsid w:val="008D0917"/>
    <w:rsid w:val="008D0F72"/>
    <w:rsid w:val="008D15FF"/>
    <w:rsid w:val="008D2953"/>
    <w:rsid w:val="008D381C"/>
    <w:rsid w:val="008D4A30"/>
    <w:rsid w:val="008D4A98"/>
    <w:rsid w:val="008D4DE3"/>
    <w:rsid w:val="008D540F"/>
    <w:rsid w:val="008D61FC"/>
    <w:rsid w:val="008D7AF1"/>
    <w:rsid w:val="008E0099"/>
    <w:rsid w:val="008E04B3"/>
    <w:rsid w:val="008E0A63"/>
    <w:rsid w:val="008E1A81"/>
    <w:rsid w:val="008E3070"/>
    <w:rsid w:val="008E3320"/>
    <w:rsid w:val="008E38BF"/>
    <w:rsid w:val="008E430B"/>
    <w:rsid w:val="008E699C"/>
    <w:rsid w:val="008E71EE"/>
    <w:rsid w:val="008E74A1"/>
    <w:rsid w:val="008E7C53"/>
    <w:rsid w:val="008E7D28"/>
    <w:rsid w:val="008F13A4"/>
    <w:rsid w:val="008F1894"/>
    <w:rsid w:val="008F1C4E"/>
    <w:rsid w:val="008F2EA1"/>
    <w:rsid w:val="008F3196"/>
    <w:rsid w:val="008F3924"/>
    <w:rsid w:val="008F3A6D"/>
    <w:rsid w:val="008F5893"/>
    <w:rsid w:val="008F5BA8"/>
    <w:rsid w:val="008F7954"/>
    <w:rsid w:val="008F7FF0"/>
    <w:rsid w:val="00900868"/>
    <w:rsid w:val="00900D7D"/>
    <w:rsid w:val="00901369"/>
    <w:rsid w:val="009014E3"/>
    <w:rsid w:val="0090171F"/>
    <w:rsid w:val="009024C4"/>
    <w:rsid w:val="0090287D"/>
    <w:rsid w:val="00902A50"/>
    <w:rsid w:val="00903222"/>
    <w:rsid w:val="0090417F"/>
    <w:rsid w:val="00904955"/>
    <w:rsid w:val="00906396"/>
    <w:rsid w:val="00906525"/>
    <w:rsid w:val="00906DA9"/>
    <w:rsid w:val="00906EC0"/>
    <w:rsid w:val="00907066"/>
    <w:rsid w:val="00907CFD"/>
    <w:rsid w:val="00907F5B"/>
    <w:rsid w:val="00910352"/>
    <w:rsid w:val="00911F94"/>
    <w:rsid w:val="00912C8B"/>
    <w:rsid w:val="00913162"/>
    <w:rsid w:val="00913DCF"/>
    <w:rsid w:val="00913E0B"/>
    <w:rsid w:val="00915523"/>
    <w:rsid w:val="00915AA7"/>
    <w:rsid w:val="00915AC4"/>
    <w:rsid w:val="009200B5"/>
    <w:rsid w:val="00920FA0"/>
    <w:rsid w:val="009217C7"/>
    <w:rsid w:val="009220CA"/>
    <w:rsid w:val="00922354"/>
    <w:rsid w:val="009241DC"/>
    <w:rsid w:val="00925361"/>
    <w:rsid w:val="009256E5"/>
    <w:rsid w:val="009264BD"/>
    <w:rsid w:val="009272DD"/>
    <w:rsid w:val="00927CE3"/>
    <w:rsid w:val="00931102"/>
    <w:rsid w:val="0093217F"/>
    <w:rsid w:val="009326C8"/>
    <w:rsid w:val="00933D0F"/>
    <w:rsid w:val="00935DE6"/>
    <w:rsid w:val="00936319"/>
    <w:rsid w:val="009404FF"/>
    <w:rsid w:val="00940D61"/>
    <w:rsid w:val="00941C57"/>
    <w:rsid w:val="009430FD"/>
    <w:rsid w:val="009441C1"/>
    <w:rsid w:val="00944A2F"/>
    <w:rsid w:val="00944F0A"/>
    <w:rsid w:val="00945234"/>
    <w:rsid w:val="00946C94"/>
    <w:rsid w:val="00946EFC"/>
    <w:rsid w:val="00947DA8"/>
    <w:rsid w:val="009506D6"/>
    <w:rsid w:val="009510A9"/>
    <w:rsid w:val="0095223C"/>
    <w:rsid w:val="009526FC"/>
    <w:rsid w:val="009531F1"/>
    <w:rsid w:val="00953FEF"/>
    <w:rsid w:val="009541FF"/>
    <w:rsid w:val="00955E35"/>
    <w:rsid w:val="009563FB"/>
    <w:rsid w:val="009565FF"/>
    <w:rsid w:val="00956723"/>
    <w:rsid w:val="009569C7"/>
    <w:rsid w:val="00961540"/>
    <w:rsid w:val="00961A05"/>
    <w:rsid w:val="00962F67"/>
    <w:rsid w:val="00964AEE"/>
    <w:rsid w:val="00965038"/>
    <w:rsid w:val="009653F4"/>
    <w:rsid w:val="0096619E"/>
    <w:rsid w:val="00967596"/>
    <w:rsid w:val="00971160"/>
    <w:rsid w:val="00971BE5"/>
    <w:rsid w:val="00972E07"/>
    <w:rsid w:val="00972FB0"/>
    <w:rsid w:val="00973E1A"/>
    <w:rsid w:val="0097493E"/>
    <w:rsid w:val="00976751"/>
    <w:rsid w:val="009767A6"/>
    <w:rsid w:val="00977403"/>
    <w:rsid w:val="00980B2A"/>
    <w:rsid w:val="00981A37"/>
    <w:rsid w:val="00981AE9"/>
    <w:rsid w:val="00981CD9"/>
    <w:rsid w:val="00981DB4"/>
    <w:rsid w:val="00982232"/>
    <w:rsid w:val="00982C3F"/>
    <w:rsid w:val="0098316E"/>
    <w:rsid w:val="009846A8"/>
    <w:rsid w:val="00986F9E"/>
    <w:rsid w:val="00987639"/>
    <w:rsid w:val="009877FB"/>
    <w:rsid w:val="00987E8E"/>
    <w:rsid w:val="00990A32"/>
    <w:rsid w:val="009911F0"/>
    <w:rsid w:val="00991CB1"/>
    <w:rsid w:val="00991DB3"/>
    <w:rsid w:val="009921A4"/>
    <w:rsid w:val="00992CC1"/>
    <w:rsid w:val="00993EA5"/>
    <w:rsid w:val="009953D8"/>
    <w:rsid w:val="00997BA4"/>
    <w:rsid w:val="00997D5E"/>
    <w:rsid w:val="00997F48"/>
    <w:rsid w:val="009A0139"/>
    <w:rsid w:val="009A0DF3"/>
    <w:rsid w:val="009A0F66"/>
    <w:rsid w:val="009A145E"/>
    <w:rsid w:val="009A1AB7"/>
    <w:rsid w:val="009A266D"/>
    <w:rsid w:val="009A357D"/>
    <w:rsid w:val="009A4C94"/>
    <w:rsid w:val="009A7CA2"/>
    <w:rsid w:val="009B0353"/>
    <w:rsid w:val="009B079B"/>
    <w:rsid w:val="009B1B72"/>
    <w:rsid w:val="009B1C44"/>
    <w:rsid w:val="009B3D38"/>
    <w:rsid w:val="009B3DF2"/>
    <w:rsid w:val="009B3E78"/>
    <w:rsid w:val="009B55EC"/>
    <w:rsid w:val="009B5656"/>
    <w:rsid w:val="009B6AF7"/>
    <w:rsid w:val="009B7C62"/>
    <w:rsid w:val="009C01CD"/>
    <w:rsid w:val="009C046B"/>
    <w:rsid w:val="009C1FFB"/>
    <w:rsid w:val="009C23E4"/>
    <w:rsid w:val="009C2CA3"/>
    <w:rsid w:val="009C2FB6"/>
    <w:rsid w:val="009C4DB4"/>
    <w:rsid w:val="009C5109"/>
    <w:rsid w:val="009C516A"/>
    <w:rsid w:val="009C60B9"/>
    <w:rsid w:val="009C66B9"/>
    <w:rsid w:val="009C7EB5"/>
    <w:rsid w:val="009D1201"/>
    <w:rsid w:val="009D1891"/>
    <w:rsid w:val="009D19F8"/>
    <w:rsid w:val="009D1DB0"/>
    <w:rsid w:val="009D1FDC"/>
    <w:rsid w:val="009D35BA"/>
    <w:rsid w:val="009D3C94"/>
    <w:rsid w:val="009D3CFE"/>
    <w:rsid w:val="009D3D47"/>
    <w:rsid w:val="009D4325"/>
    <w:rsid w:val="009D5A4B"/>
    <w:rsid w:val="009D61C2"/>
    <w:rsid w:val="009D6D77"/>
    <w:rsid w:val="009D7110"/>
    <w:rsid w:val="009D79B1"/>
    <w:rsid w:val="009D7B56"/>
    <w:rsid w:val="009E00E5"/>
    <w:rsid w:val="009E053E"/>
    <w:rsid w:val="009E4CEB"/>
    <w:rsid w:val="009E4EB5"/>
    <w:rsid w:val="009E6772"/>
    <w:rsid w:val="009E694C"/>
    <w:rsid w:val="009E721E"/>
    <w:rsid w:val="009E7349"/>
    <w:rsid w:val="009E78B3"/>
    <w:rsid w:val="009E7C87"/>
    <w:rsid w:val="009F2725"/>
    <w:rsid w:val="009F2E9C"/>
    <w:rsid w:val="009F537A"/>
    <w:rsid w:val="009F5AF4"/>
    <w:rsid w:val="009F5BE4"/>
    <w:rsid w:val="009F6942"/>
    <w:rsid w:val="009F720B"/>
    <w:rsid w:val="00A00189"/>
    <w:rsid w:val="00A03920"/>
    <w:rsid w:val="00A05464"/>
    <w:rsid w:val="00A06697"/>
    <w:rsid w:val="00A07356"/>
    <w:rsid w:val="00A10C13"/>
    <w:rsid w:val="00A11A60"/>
    <w:rsid w:val="00A11C7C"/>
    <w:rsid w:val="00A12436"/>
    <w:rsid w:val="00A13262"/>
    <w:rsid w:val="00A14981"/>
    <w:rsid w:val="00A153E5"/>
    <w:rsid w:val="00A1550D"/>
    <w:rsid w:val="00A15972"/>
    <w:rsid w:val="00A164CC"/>
    <w:rsid w:val="00A16D6E"/>
    <w:rsid w:val="00A2090A"/>
    <w:rsid w:val="00A216EC"/>
    <w:rsid w:val="00A219C9"/>
    <w:rsid w:val="00A21BDE"/>
    <w:rsid w:val="00A23341"/>
    <w:rsid w:val="00A234CA"/>
    <w:rsid w:val="00A242AB"/>
    <w:rsid w:val="00A2508D"/>
    <w:rsid w:val="00A26BDD"/>
    <w:rsid w:val="00A270C7"/>
    <w:rsid w:val="00A2730E"/>
    <w:rsid w:val="00A27CCD"/>
    <w:rsid w:val="00A3231C"/>
    <w:rsid w:val="00A333C8"/>
    <w:rsid w:val="00A348E9"/>
    <w:rsid w:val="00A351E8"/>
    <w:rsid w:val="00A365A0"/>
    <w:rsid w:val="00A36BEB"/>
    <w:rsid w:val="00A378BA"/>
    <w:rsid w:val="00A40416"/>
    <w:rsid w:val="00A40B80"/>
    <w:rsid w:val="00A40C6C"/>
    <w:rsid w:val="00A42041"/>
    <w:rsid w:val="00A44A9A"/>
    <w:rsid w:val="00A452E7"/>
    <w:rsid w:val="00A4610D"/>
    <w:rsid w:val="00A461BD"/>
    <w:rsid w:val="00A4624E"/>
    <w:rsid w:val="00A462FB"/>
    <w:rsid w:val="00A46FD0"/>
    <w:rsid w:val="00A50404"/>
    <w:rsid w:val="00A51C76"/>
    <w:rsid w:val="00A524F5"/>
    <w:rsid w:val="00A52D05"/>
    <w:rsid w:val="00A52E60"/>
    <w:rsid w:val="00A530AD"/>
    <w:rsid w:val="00A532A4"/>
    <w:rsid w:val="00A5433E"/>
    <w:rsid w:val="00A55184"/>
    <w:rsid w:val="00A55450"/>
    <w:rsid w:val="00A57D41"/>
    <w:rsid w:val="00A57DE4"/>
    <w:rsid w:val="00A60EE9"/>
    <w:rsid w:val="00A62301"/>
    <w:rsid w:val="00A626F5"/>
    <w:rsid w:val="00A62774"/>
    <w:rsid w:val="00A627D1"/>
    <w:rsid w:val="00A62ADC"/>
    <w:rsid w:val="00A64DF0"/>
    <w:rsid w:val="00A65A69"/>
    <w:rsid w:val="00A65F53"/>
    <w:rsid w:val="00A67573"/>
    <w:rsid w:val="00A708C5"/>
    <w:rsid w:val="00A70D27"/>
    <w:rsid w:val="00A710A5"/>
    <w:rsid w:val="00A7202E"/>
    <w:rsid w:val="00A72D3E"/>
    <w:rsid w:val="00A7312A"/>
    <w:rsid w:val="00A73D0D"/>
    <w:rsid w:val="00A7403A"/>
    <w:rsid w:val="00A74439"/>
    <w:rsid w:val="00A74754"/>
    <w:rsid w:val="00A74E7A"/>
    <w:rsid w:val="00A750C0"/>
    <w:rsid w:val="00A768F0"/>
    <w:rsid w:val="00A771F2"/>
    <w:rsid w:val="00A773E4"/>
    <w:rsid w:val="00A80DE4"/>
    <w:rsid w:val="00A8144E"/>
    <w:rsid w:val="00A81866"/>
    <w:rsid w:val="00A83571"/>
    <w:rsid w:val="00A83816"/>
    <w:rsid w:val="00A842AC"/>
    <w:rsid w:val="00A84346"/>
    <w:rsid w:val="00A84422"/>
    <w:rsid w:val="00A86D34"/>
    <w:rsid w:val="00A86EF8"/>
    <w:rsid w:val="00A86F55"/>
    <w:rsid w:val="00A87390"/>
    <w:rsid w:val="00A875D8"/>
    <w:rsid w:val="00A8770B"/>
    <w:rsid w:val="00A87F92"/>
    <w:rsid w:val="00A91BE4"/>
    <w:rsid w:val="00A922ED"/>
    <w:rsid w:val="00A92E25"/>
    <w:rsid w:val="00A955D6"/>
    <w:rsid w:val="00A9586F"/>
    <w:rsid w:val="00A95C04"/>
    <w:rsid w:val="00A96BB6"/>
    <w:rsid w:val="00A97CF9"/>
    <w:rsid w:val="00AA01D6"/>
    <w:rsid w:val="00AA11A5"/>
    <w:rsid w:val="00AA1272"/>
    <w:rsid w:val="00AA174A"/>
    <w:rsid w:val="00AA1979"/>
    <w:rsid w:val="00AA1F14"/>
    <w:rsid w:val="00AA2265"/>
    <w:rsid w:val="00AA2578"/>
    <w:rsid w:val="00AA2580"/>
    <w:rsid w:val="00AA25AD"/>
    <w:rsid w:val="00AA4645"/>
    <w:rsid w:val="00AA4C19"/>
    <w:rsid w:val="00AA50DF"/>
    <w:rsid w:val="00AA5473"/>
    <w:rsid w:val="00AA59E6"/>
    <w:rsid w:val="00AA5D6E"/>
    <w:rsid w:val="00AA5D85"/>
    <w:rsid w:val="00AA63CD"/>
    <w:rsid w:val="00AA7270"/>
    <w:rsid w:val="00AB0976"/>
    <w:rsid w:val="00AB0EDB"/>
    <w:rsid w:val="00AB0F95"/>
    <w:rsid w:val="00AB17A4"/>
    <w:rsid w:val="00AB2022"/>
    <w:rsid w:val="00AB37E5"/>
    <w:rsid w:val="00AB3CB7"/>
    <w:rsid w:val="00AB6891"/>
    <w:rsid w:val="00AB7090"/>
    <w:rsid w:val="00AC001B"/>
    <w:rsid w:val="00AC0810"/>
    <w:rsid w:val="00AC1362"/>
    <w:rsid w:val="00AC657A"/>
    <w:rsid w:val="00AC6C3E"/>
    <w:rsid w:val="00AC760F"/>
    <w:rsid w:val="00AD0333"/>
    <w:rsid w:val="00AD04C5"/>
    <w:rsid w:val="00AD07C4"/>
    <w:rsid w:val="00AD099D"/>
    <w:rsid w:val="00AD0D65"/>
    <w:rsid w:val="00AD0D69"/>
    <w:rsid w:val="00AD178B"/>
    <w:rsid w:val="00AD2C37"/>
    <w:rsid w:val="00AD51E2"/>
    <w:rsid w:val="00AD5B63"/>
    <w:rsid w:val="00AD7B04"/>
    <w:rsid w:val="00AE1373"/>
    <w:rsid w:val="00AE1553"/>
    <w:rsid w:val="00AE2A53"/>
    <w:rsid w:val="00AE2CE6"/>
    <w:rsid w:val="00AE2E40"/>
    <w:rsid w:val="00AE3199"/>
    <w:rsid w:val="00AE31F6"/>
    <w:rsid w:val="00AE46B8"/>
    <w:rsid w:val="00AE46BC"/>
    <w:rsid w:val="00AE4DC0"/>
    <w:rsid w:val="00AE5C81"/>
    <w:rsid w:val="00AE6C04"/>
    <w:rsid w:val="00AE7057"/>
    <w:rsid w:val="00AE7EFF"/>
    <w:rsid w:val="00AF0EEF"/>
    <w:rsid w:val="00AF1194"/>
    <w:rsid w:val="00AF1C1D"/>
    <w:rsid w:val="00AF1FD5"/>
    <w:rsid w:val="00AF276D"/>
    <w:rsid w:val="00AF35B6"/>
    <w:rsid w:val="00AF38F9"/>
    <w:rsid w:val="00AF44EE"/>
    <w:rsid w:val="00AF4A86"/>
    <w:rsid w:val="00AF5C3D"/>
    <w:rsid w:val="00AF6653"/>
    <w:rsid w:val="00B00882"/>
    <w:rsid w:val="00B0091B"/>
    <w:rsid w:val="00B015E8"/>
    <w:rsid w:val="00B019F0"/>
    <w:rsid w:val="00B02828"/>
    <w:rsid w:val="00B055E7"/>
    <w:rsid w:val="00B058DD"/>
    <w:rsid w:val="00B05914"/>
    <w:rsid w:val="00B1098E"/>
    <w:rsid w:val="00B11B43"/>
    <w:rsid w:val="00B11BBC"/>
    <w:rsid w:val="00B13F7B"/>
    <w:rsid w:val="00B165AA"/>
    <w:rsid w:val="00B16E64"/>
    <w:rsid w:val="00B173C6"/>
    <w:rsid w:val="00B214CE"/>
    <w:rsid w:val="00B2227E"/>
    <w:rsid w:val="00B22B39"/>
    <w:rsid w:val="00B2381C"/>
    <w:rsid w:val="00B23ACE"/>
    <w:rsid w:val="00B2415D"/>
    <w:rsid w:val="00B24CE8"/>
    <w:rsid w:val="00B2536C"/>
    <w:rsid w:val="00B31F99"/>
    <w:rsid w:val="00B321A2"/>
    <w:rsid w:val="00B32B30"/>
    <w:rsid w:val="00B33054"/>
    <w:rsid w:val="00B3369A"/>
    <w:rsid w:val="00B342A1"/>
    <w:rsid w:val="00B349C9"/>
    <w:rsid w:val="00B35242"/>
    <w:rsid w:val="00B35264"/>
    <w:rsid w:val="00B3611E"/>
    <w:rsid w:val="00B364C9"/>
    <w:rsid w:val="00B3664F"/>
    <w:rsid w:val="00B40685"/>
    <w:rsid w:val="00B4223D"/>
    <w:rsid w:val="00B42603"/>
    <w:rsid w:val="00B42D9F"/>
    <w:rsid w:val="00B43028"/>
    <w:rsid w:val="00B44C2F"/>
    <w:rsid w:val="00B465B1"/>
    <w:rsid w:val="00B4750E"/>
    <w:rsid w:val="00B47A60"/>
    <w:rsid w:val="00B5131B"/>
    <w:rsid w:val="00B52A48"/>
    <w:rsid w:val="00B52F7C"/>
    <w:rsid w:val="00B5308B"/>
    <w:rsid w:val="00B53981"/>
    <w:rsid w:val="00B53C05"/>
    <w:rsid w:val="00B55279"/>
    <w:rsid w:val="00B574DD"/>
    <w:rsid w:val="00B6157D"/>
    <w:rsid w:val="00B6160F"/>
    <w:rsid w:val="00B62B78"/>
    <w:rsid w:val="00B62F17"/>
    <w:rsid w:val="00B63013"/>
    <w:rsid w:val="00B6341E"/>
    <w:rsid w:val="00B6436E"/>
    <w:rsid w:val="00B6548C"/>
    <w:rsid w:val="00B654D2"/>
    <w:rsid w:val="00B65A80"/>
    <w:rsid w:val="00B66644"/>
    <w:rsid w:val="00B66F89"/>
    <w:rsid w:val="00B71DE0"/>
    <w:rsid w:val="00B721A9"/>
    <w:rsid w:val="00B724C4"/>
    <w:rsid w:val="00B74F5E"/>
    <w:rsid w:val="00B75734"/>
    <w:rsid w:val="00B75B1E"/>
    <w:rsid w:val="00B76764"/>
    <w:rsid w:val="00B7678A"/>
    <w:rsid w:val="00B776B8"/>
    <w:rsid w:val="00B77E18"/>
    <w:rsid w:val="00B77E33"/>
    <w:rsid w:val="00B80629"/>
    <w:rsid w:val="00B80C28"/>
    <w:rsid w:val="00B80E13"/>
    <w:rsid w:val="00B81246"/>
    <w:rsid w:val="00B82FD6"/>
    <w:rsid w:val="00B838B5"/>
    <w:rsid w:val="00B848C3"/>
    <w:rsid w:val="00B84DD6"/>
    <w:rsid w:val="00B851B4"/>
    <w:rsid w:val="00B85317"/>
    <w:rsid w:val="00B85879"/>
    <w:rsid w:val="00B85990"/>
    <w:rsid w:val="00B8615D"/>
    <w:rsid w:val="00B8627A"/>
    <w:rsid w:val="00B87629"/>
    <w:rsid w:val="00B87947"/>
    <w:rsid w:val="00B87B89"/>
    <w:rsid w:val="00B90589"/>
    <w:rsid w:val="00B90D27"/>
    <w:rsid w:val="00B935C5"/>
    <w:rsid w:val="00B93B09"/>
    <w:rsid w:val="00B950B8"/>
    <w:rsid w:val="00B9520C"/>
    <w:rsid w:val="00B95CAF"/>
    <w:rsid w:val="00B9725A"/>
    <w:rsid w:val="00B9743E"/>
    <w:rsid w:val="00BA0450"/>
    <w:rsid w:val="00BA0C3D"/>
    <w:rsid w:val="00BA0DA2"/>
    <w:rsid w:val="00BA161F"/>
    <w:rsid w:val="00BA1B48"/>
    <w:rsid w:val="00BA1E87"/>
    <w:rsid w:val="00BA1FCB"/>
    <w:rsid w:val="00BA27EB"/>
    <w:rsid w:val="00BA3732"/>
    <w:rsid w:val="00BA4D76"/>
    <w:rsid w:val="00BA59D4"/>
    <w:rsid w:val="00BA6522"/>
    <w:rsid w:val="00BA66BA"/>
    <w:rsid w:val="00BA6E2A"/>
    <w:rsid w:val="00BA7E84"/>
    <w:rsid w:val="00BB0584"/>
    <w:rsid w:val="00BB0EDB"/>
    <w:rsid w:val="00BB140A"/>
    <w:rsid w:val="00BB1744"/>
    <w:rsid w:val="00BB19D8"/>
    <w:rsid w:val="00BB1BC6"/>
    <w:rsid w:val="00BB2AA5"/>
    <w:rsid w:val="00BB3725"/>
    <w:rsid w:val="00BB4A86"/>
    <w:rsid w:val="00BB54EC"/>
    <w:rsid w:val="00BB7081"/>
    <w:rsid w:val="00BB71A6"/>
    <w:rsid w:val="00BB7302"/>
    <w:rsid w:val="00BB7D2D"/>
    <w:rsid w:val="00BC008C"/>
    <w:rsid w:val="00BC13CD"/>
    <w:rsid w:val="00BC1AED"/>
    <w:rsid w:val="00BC1D82"/>
    <w:rsid w:val="00BC206B"/>
    <w:rsid w:val="00BC36AC"/>
    <w:rsid w:val="00BC4AF9"/>
    <w:rsid w:val="00BC6195"/>
    <w:rsid w:val="00BC69DE"/>
    <w:rsid w:val="00BC6C3B"/>
    <w:rsid w:val="00BC747E"/>
    <w:rsid w:val="00BC7663"/>
    <w:rsid w:val="00BC7BE3"/>
    <w:rsid w:val="00BC7D7F"/>
    <w:rsid w:val="00BD43A7"/>
    <w:rsid w:val="00BD4510"/>
    <w:rsid w:val="00BD45F9"/>
    <w:rsid w:val="00BD5DC4"/>
    <w:rsid w:val="00BD6460"/>
    <w:rsid w:val="00BD76B2"/>
    <w:rsid w:val="00BD7D17"/>
    <w:rsid w:val="00BE0523"/>
    <w:rsid w:val="00BE0B0D"/>
    <w:rsid w:val="00BE2080"/>
    <w:rsid w:val="00BE2D06"/>
    <w:rsid w:val="00BE3EBC"/>
    <w:rsid w:val="00BE4BEE"/>
    <w:rsid w:val="00BE5EF4"/>
    <w:rsid w:val="00BE7D34"/>
    <w:rsid w:val="00BF122E"/>
    <w:rsid w:val="00BF1B0E"/>
    <w:rsid w:val="00BF355F"/>
    <w:rsid w:val="00BF3D5D"/>
    <w:rsid w:val="00BF48BB"/>
    <w:rsid w:val="00BF5B2F"/>
    <w:rsid w:val="00BF65B1"/>
    <w:rsid w:val="00BF733C"/>
    <w:rsid w:val="00BF764E"/>
    <w:rsid w:val="00BF796D"/>
    <w:rsid w:val="00BF7BDA"/>
    <w:rsid w:val="00C00018"/>
    <w:rsid w:val="00C0128C"/>
    <w:rsid w:val="00C0166B"/>
    <w:rsid w:val="00C03394"/>
    <w:rsid w:val="00C03868"/>
    <w:rsid w:val="00C0580B"/>
    <w:rsid w:val="00C106B1"/>
    <w:rsid w:val="00C1075E"/>
    <w:rsid w:val="00C10B86"/>
    <w:rsid w:val="00C1114B"/>
    <w:rsid w:val="00C11925"/>
    <w:rsid w:val="00C131A0"/>
    <w:rsid w:val="00C13FD9"/>
    <w:rsid w:val="00C142FC"/>
    <w:rsid w:val="00C14378"/>
    <w:rsid w:val="00C1489D"/>
    <w:rsid w:val="00C154AF"/>
    <w:rsid w:val="00C16081"/>
    <w:rsid w:val="00C174A6"/>
    <w:rsid w:val="00C17B5E"/>
    <w:rsid w:val="00C20EC3"/>
    <w:rsid w:val="00C226FD"/>
    <w:rsid w:val="00C2285B"/>
    <w:rsid w:val="00C23A40"/>
    <w:rsid w:val="00C25502"/>
    <w:rsid w:val="00C257C6"/>
    <w:rsid w:val="00C26047"/>
    <w:rsid w:val="00C26712"/>
    <w:rsid w:val="00C27396"/>
    <w:rsid w:val="00C27F1B"/>
    <w:rsid w:val="00C305B9"/>
    <w:rsid w:val="00C30E73"/>
    <w:rsid w:val="00C3125D"/>
    <w:rsid w:val="00C314D9"/>
    <w:rsid w:val="00C31722"/>
    <w:rsid w:val="00C31AD5"/>
    <w:rsid w:val="00C31C93"/>
    <w:rsid w:val="00C32384"/>
    <w:rsid w:val="00C34FC3"/>
    <w:rsid w:val="00C364DF"/>
    <w:rsid w:val="00C40BC3"/>
    <w:rsid w:val="00C41A7D"/>
    <w:rsid w:val="00C421E4"/>
    <w:rsid w:val="00C4261B"/>
    <w:rsid w:val="00C427E4"/>
    <w:rsid w:val="00C428D5"/>
    <w:rsid w:val="00C4386E"/>
    <w:rsid w:val="00C43E9C"/>
    <w:rsid w:val="00C441D3"/>
    <w:rsid w:val="00C45240"/>
    <w:rsid w:val="00C45A1A"/>
    <w:rsid w:val="00C46593"/>
    <w:rsid w:val="00C46A6F"/>
    <w:rsid w:val="00C46B0D"/>
    <w:rsid w:val="00C47739"/>
    <w:rsid w:val="00C47FDB"/>
    <w:rsid w:val="00C5127C"/>
    <w:rsid w:val="00C51D8E"/>
    <w:rsid w:val="00C51E7C"/>
    <w:rsid w:val="00C52C39"/>
    <w:rsid w:val="00C530C6"/>
    <w:rsid w:val="00C54049"/>
    <w:rsid w:val="00C540FC"/>
    <w:rsid w:val="00C542E2"/>
    <w:rsid w:val="00C55891"/>
    <w:rsid w:val="00C5647C"/>
    <w:rsid w:val="00C56986"/>
    <w:rsid w:val="00C572C9"/>
    <w:rsid w:val="00C574F3"/>
    <w:rsid w:val="00C5781A"/>
    <w:rsid w:val="00C60978"/>
    <w:rsid w:val="00C61D25"/>
    <w:rsid w:val="00C637FC"/>
    <w:rsid w:val="00C64A43"/>
    <w:rsid w:val="00C64DCD"/>
    <w:rsid w:val="00C64DEA"/>
    <w:rsid w:val="00C65045"/>
    <w:rsid w:val="00C6605E"/>
    <w:rsid w:val="00C66439"/>
    <w:rsid w:val="00C66718"/>
    <w:rsid w:val="00C700C7"/>
    <w:rsid w:val="00C71493"/>
    <w:rsid w:val="00C73080"/>
    <w:rsid w:val="00C7389A"/>
    <w:rsid w:val="00C74086"/>
    <w:rsid w:val="00C74C2D"/>
    <w:rsid w:val="00C75B36"/>
    <w:rsid w:val="00C76A71"/>
    <w:rsid w:val="00C770D6"/>
    <w:rsid w:val="00C7798F"/>
    <w:rsid w:val="00C807E3"/>
    <w:rsid w:val="00C80ACC"/>
    <w:rsid w:val="00C80AF3"/>
    <w:rsid w:val="00C81BF8"/>
    <w:rsid w:val="00C829D2"/>
    <w:rsid w:val="00C82F6B"/>
    <w:rsid w:val="00C82FF8"/>
    <w:rsid w:val="00C83393"/>
    <w:rsid w:val="00C84AC9"/>
    <w:rsid w:val="00C85484"/>
    <w:rsid w:val="00C8581B"/>
    <w:rsid w:val="00C8639C"/>
    <w:rsid w:val="00C903EA"/>
    <w:rsid w:val="00C91B31"/>
    <w:rsid w:val="00C91C91"/>
    <w:rsid w:val="00C925E1"/>
    <w:rsid w:val="00C9316C"/>
    <w:rsid w:val="00C936C1"/>
    <w:rsid w:val="00C93CF1"/>
    <w:rsid w:val="00C942B3"/>
    <w:rsid w:val="00C96FCF"/>
    <w:rsid w:val="00CA0738"/>
    <w:rsid w:val="00CA23FB"/>
    <w:rsid w:val="00CA410F"/>
    <w:rsid w:val="00CA52C8"/>
    <w:rsid w:val="00CA6FA5"/>
    <w:rsid w:val="00CB05F2"/>
    <w:rsid w:val="00CB14F2"/>
    <w:rsid w:val="00CB31C6"/>
    <w:rsid w:val="00CB4722"/>
    <w:rsid w:val="00CB70E6"/>
    <w:rsid w:val="00CB765B"/>
    <w:rsid w:val="00CC0115"/>
    <w:rsid w:val="00CC0156"/>
    <w:rsid w:val="00CC0401"/>
    <w:rsid w:val="00CC1480"/>
    <w:rsid w:val="00CC17CB"/>
    <w:rsid w:val="00CC1EAF"/>
    <w:rsid w:val="00CC4735"/>
    <w:rsid w:val="00CC4EDC"/>
    <w:rsid w:val="00CC6449"/>
    <w:rsid w:val="00CC6C9A"/>
    <w:rsid w:val="00CC7006"/>
    <w:rsid w:val="00CC70FA"/>
    <w:rsid w:val="00CD03DC"/>
    <w:rsid w:val="00CD1DC8"/>
    <w:rsid w:val="00CD265A"/>
    <w:rsid w:val="00CD387B"/>
    <w:rsid w:val="00CD3A2F"/>
    <w:rsid w:val="00CD5249"/>
    <w:rsid w:val="00CD52E8"/>
    <w:rsid w:val="00CD54D3"/>
    <w:rsid w:val="00CD5514"/>
    <w:rsid w:val="00CD65F3"/>
    <w:rsid w:val="00CD66C2"/>
    <w:rsid w:val="00CD6BCB"/>
    <w:rsid w:val="00CD6DF0"/>
    <w:rsid w:val="00CD7D0F"/>
    <w:rsid w:val="00CE07B9"/>
    <w:rsid w:val="00CE08B5"/>
    <w:rsid w:val="00CE1ACD"/>
    <w:rsid w:val="00CE1CD0"/>
    <w:rsid w:val="00CE3AEE"/>
    <w:rsid w:val="00CE4391"/>
    <w:rsid w:val="00CE5BF4"/>
    <w:rsid w:val="00CE63FC"/>
    <w:rsid w:val="00CF1B2C"/>
    <w:rsid w:val="00D0008A"/>
    <w:rsid w:val="00D0153E"/>
    <w:rsid w:val="00D01B63"/>
    <w:rsid w:val="00D0264D"/>
    <w:rsid w:val="00D03282"/>
    <w:rsid w:val="00D04B91"/>
    <w:rsid w:val="00D0581B"/>
    <w:rsid w:val="00D05E85"/>
    <w:rsid w:val="00D07683"/>
    <w:rsid w:val="00D07929"/>
    <w:rsid w:val="00D108D7"/>
    <w:rsid w:val="00D1096A"/>
    <w:rsid w:val="00D11EF0"/>
    <w:rsid w:val="00D13381"/>
    <w:rsid w:val="00D13BB1"/>
    <w:rsid w:val="00D144AE"/>
    <w:rsid w:val="00D15CF0"/>
    <w:rsid w:val="00D15E6C"/>
    <w:rsid w:val="00D168E1"/>
    <w:rsid w:val="00D16E34"/>
    <w:rsid w:val="00D17BC8"/>
    <w:rsid w:val="00D17E8F"/>
    <w:rsid w:val="00D17ECE"/>
    <w:rsid w:val="00D20804"/>
    <w:rsid w:val="00D21A01"/>
    <w:rsid w:val="00D2265F"/>
    <w:rsid w:val="00D25C3E"/>
    <w:rsid w:val="00D26FBC"/>
    <w:rsid w:val="00D274E5"/>
    <w:rsid w:val="00D3069E"/>
    <w:rsid w:val="00D30972"/>
    <w:rsid w:val="00D309BD"/>
    <w:rsid w:val="00D30A19"/>
    <w:rsid w:val="00D32439"/>
    <w:rsid w:val="00D327F3"/>
    <w:rsid w:val="00D33318"/>
    <w:rsid w:val="00D33BB7"/>
    <w:rsid w:val="00D346A6"/>
    <w:rsid w:val="00D353B0"/>
    <w:rsid w:val="00D35BA2"/>
    <w:rsid w:val="00D35F5A"/>
    <w:rsid w:val="00D36321"/>
    <w:rsid w:val="00D37BE7"/>
    <w:rsid w:val="00D41B3F"/>
    <w:rsid w:val="00D42401"/>
    <w:rsid w:val="00D42668"/>
    <w:rsid w:val="00D4325C"/>
    <w:rsid w:val="00D448B5"/>
    <w:rsid w:val="00D44C9F"/>
    <w:rsid w:val="00D47045"/>
    <w:rsid w:val="00D47D5B"/>
    <w:rsid w:val="00D50461"/>
    <w:rsid w:val="00D510B8"/>
    <w:rsid w:val="00D51A95"/>
    <w:rsid w:val="00D530F9"/>
    <w:rsid w:val="00D53BC8"/>
    <w:rsid w:val="00D54185"/>
    <w:rsid w:val="00D541E8"/>
    <w:rsid w:val="00D55E5D"/>
    <w:rsid w:val="00D56F25"/>
    <w:rsid w:val="00D57ED2"/>
    <w:rsid w:val="00D606A8"/>
    <w:rsid w:val="00D61337"/>
    <w:rsid w:val="00D6199D"/>
    <w:rsid w:val="00D633D4"/>
    <w:rsid w:val="00D6760E"/>
    <w:rsid w:val="00D7017F"/>
    <w:rsid w:val="00D7228E"/>
    <w:rsid w:val="00D72E32"/>
    <w:rsid w:val="00D73ACE"/>
    <w:rsid w:val="00D74032"/>
    <w:rsid w:val="00D741AD"/>
    <w:rsid w:val="00D745C8"/>
    <w:rsid w:val="00D74BD5"/>
    <w:rsid w:val="00D75E27"/>
    <w:rsid w:val="00D75E47"/>
    <w:rsid w:val="00D76E6B"/>
    <w:rsid w:val="00D77237"/>
    <w:rsid w:val="00D77316"/>
    <w:rsid w:val="00D8093D"/>
    <w:rsid w:val="00D80A23"/>
    <w:rsid w:val="00D8135B"/>
    <w:rsid w:val="00D832C5"/>
    <w:rsid w:val="00D836F4"/>
    <w:rsid w:val="00D8526C"/>
    <w:rsid w:val="00D855AE"/>
    <w:rsid w:val="00D86028"/>
    <w:rsid w:val="00D8659D"/>
    <w:rsid w:val="00D86C93"/>
    <w:rsid w:val="00D87B29"/>
    <w:rsid w:val="00D903D6"/>
    <w:rsid w:val="00D904C8"/>
    <w:rsid w:val="00D90566"/>
    <w:rsid w:val="00D92409"/>
    <w:rsid w:val="00D9245A"/>
    <w:rsid w:val="00D93D58"/>
    <w:rsid w:val="00D9426A"/>
    <w:rsid w:val="00D94718"/>
    <w:rsid w:val="00D9475A"/>
    <w:rsid w:val="00D954B2"/>
    <w:rsid w:val="00D97943"/>
    <w:rsid w:val="00D97E1A"/>
    <w:rsid w:val="00DA0998"/>
    <w:rsid w:val="00DA121E"/>
    <w:rsid w:val="00DA2636"/>
    <w:rsid w:val="00DA5A65"/>
    <w:rsid w:val="00DA61F0"/>
    <w:rsid w:val="00DA794A"/>
    <w:rsid w:val="00DB022B"/>
    <w:rsid w:val="00DB0B54"/>
    <w:rsid w:val="00DB1F52"/>
    <w:rsid w:val="00DB24E3"/>
    <w:rsid w:val="00DB33DE"/>
    <w:rsid w:val="00DB46E7"/>
    <w:rsid w:val="00DB4CB0"/>
    <w:rsid w:val="00DB54A1"/>
    <w:rsid w:val="00DB5D83"/>
    <w:rsid w:val="00DB5EFE"/>
    <w:rsid w:val="00DB753E"/>
    <w:rsid w:val="00DC0097"/>
    <w:rsid w:val="00DC0132"/>
    <w:rsid w:val="00DC054A"/>
    <w:rsid w:val="00DC22A0"/>
    <w:rsid w:val="00DC36A0"/>
    <w:rsid w:val="00DC4805"/>
    <w:rsid w:val="00DC49AF"/>
    <w:rsid w:val="00DC4BD3"/>
    <w:rsid w:val="00DC4FFD"/>
    <w:rsid w:val="00DC52FD"/>
    <w:rsid w:val="00DC5443"/>
    <w:rsid w:val="00DC608F"/>
    <w:rsid w:val="00DC7A03"/>
    <w:rsid w:val="00DD0A67"/>
    <w:rsid w:val="00DD1A5F"/>
    <w:rsid w:val="00DD225F"/>
    <w:rsid w:val="00DD258E"/>
    <w:rsid w:val="00DD39B0"/>
    <w:rsid w:val="00DD5C44"/>
    <w:rsid w:val="00DD5D70"/>
    <w:rsid w:val="00DD61BB"/>
    <w:rsid w:val="00DD635F"/>
    <w:rsid w:val="00DD7224"/>
    <w:rsid w:val="00DD7EAB"/>
    <w:rsid w:val="00DE3E55"/>
    <w:rsid w:val="00DE4C68"/>
    <w:rsid w:val="00DE4EBA"/>
    <w:rsid w:val="00DE52A8"/>
    <w:rsid w:val="00DE7DAC"/>
    <w:rsid w:val="00DF0399"/>
    <w:rsid w:val="00DF0C49"/>
    <w:rsid w:val="00DF150C"/>
    <w:rsid w:val="00DF16D8"/>
    <w:rsid w:val="00DF19D3"/>
    <w:rsid w:val="00DF1D33"/>
    <w:rsid w:val="00DF33E9"/>
    <w:rsid w:val="00DF4ECE"/>
    <w:rsid w:val="00DF5A53"/>
    <w:rsid w:val="00DF6D6F"/>
    <w:rsid w:val="00DF6DF3"/>
    <w:rsid w:val="00DF7C89"/>
    <w:rsid w:val="00E005F2"/>
    <w:rsid w:val="00E01381"/>
    <w:rsid w:val="00E01B6A"/>
    <w:rsid w:val="00E02072"/>
    <w:rsid w:val="00E02DEC"/>
    <w:rsid w:val="00E03878"/>
    <w:rsid w:val="00E03FB4"/>
    <w:rsid w:val="00E04F47"/>
    <w:rsid w:val="00E05884"/>
    <w:rsid w:val="00E065D4"/>
    <w:rsid w:val="00E078FE"/>
    <w:rsid w:val="00E07C8B"/>
    <w:rsid w:val="00E105A1"/>
    <w:rsid w:val="00E10775"/>
    <w:rsid w:val="00E10A34"/>
    <w:rsid w:val="00E114F5"/>
    <w:rsid w:val="00E1294A"/>
    <w:rsid w:val="00E12C20"/>
    <w:rsid w:val="00E12C5A"/>
    <w:rsid w:val="00E14B58"/>
    <w:rsid w:val="00E15CE5"/>
    <w:rsid w:val="00E160F8"/>
    <w:rsid w:val="00E1645F"/>
    <w:rsid w:val="00E17563"/>
    <w:rsid w:val="00E212A2"/>
    <w:rsid w:val="00E215FD"/>
    <w:rsid w:val="00E219EE"/>
    <w:rsid w:val="00E2237B"/>
    <w:rsid w:val="00E230AB"/>
    <w:rsid w:val="00E23245"/>
    <w:rsid w:val="00E236FE"/>
    <w:rsid w:val="00E237A5"/>
    <w:rsid w:val="00E24541"/>
    <w:rsid w:val="00E255EF"/>
    <w:rsid w:val="00E258FB"/>
    <w:rsid w:val="00E25DE8"/>
    <w:rsid w:val="00E264D6"/>
    <w:rsid w:val="00E27B3C"/>
    <w:rsid w:val="00E27E81"/>
    <w:rsid w:val="00E32716"/>
    <w:rsid w:val="00E32FA9"/>
    <w:rsid w:val="00E34408"/>
    <w:rsid w:val="00E3786F"/>
    <w:rsid w:val="00E37B56"/>
    <w:rsid w:val="00E403C4"/>
    <w:rsid w:val="00E4097F"/>
    <w:rsid w:val="00E42B4C"/>
    <w:rsid w:val="00E43659"/>
    <w:rsid w:val="00E43ADD"/>
    <w:rsid w:val="00E44435"/>
    <w:rsid w:val="00E446B2"/>
    <w:rsid w:val="00E45252"/>
    <w:rsid w:val="00E46534"/>
    <w:rsid w:val="00E47BA8"/>
    <w:rsid w:val="00E5001B"/>
    <w:rsid w:val="00E50828"/>
    <w:rsid w:val="00E508F7"/>
    <w:rsid w:val="00E5117D"/>
    <w:rsid w:val="00E51191"/>
    <w:rsid w:val="00E51E23"/>
    <w:rsid w:val="00E52B7D"/>
    <w:rsid w:val="00E52E04"/>
    <w:rsid w:val="00E53F8C"/>
    <w:rsid w:val="00E53FDA"/>
    <w:rsid w:val="00E550E7"/>
    <w:rsid w:val="00E553B4"/>
    <w:rsid w:val="00E5585E"/>
    <w:rsid w:val="00E55D4D"/>
    <w:rsid w:val="00E560C5"/>
    <w:rsid w:val="00E560D0"/>
    <w:rsid w:val="00E56CEA"/>
    <w:rsid w:val="00E57B20"/>
    <w:rsid w:val="00E57D51"/>
    <w:rsid w:val="00E6059B"/>
    <w:rsid w:val="00E61D6C"/>
    <w:rsid w:val="00E635B9"/>
    <w:rsid w:val="00E65BC3"/>
    <w:rsid w:val="00E66D02"/>
    <w:rsid w:val="00E6733C"/>
    <w:rsid w:val="00E6778E"/>
    <w:rsid w:val="00E7068A"/>
    <w:rsid w:val="00E71322"/>
    <w:rsid w:val="00E713D1"/>
    <w:rsid w:val="00E73EDC"/>
    <w:rsid w:val="00E75378"/>
    <w:rsid w:val="00E7756D"/>
    <w:rsid w:val="00E77804"/>
    <w:rsid w:val="00E77D2F"/>
    <w:rsid w:val="00E80632"/>
    <w:rsid w:val="00E80874"/>
    <w:rsid w:val="00E808D3"/>
    <w:rsid w:val="00E80EE9"/>
    <w:rsid w:val="00E8124F"/>
    <w:rsid w:val="00E8153A"/>
    <w:rsid w:val="00E81D76"/>
    <w:rsid w:val="00E82389"/>
    <w:rsid w:val="00E828D3"/>
    <w:rsid w:val="00E82D10"/>
    <w:rsid w:val="00E8366F"/>
    <w:rsid w:val="00E83A51"/>
    <w:rsid w:val="00E83D45"/>
    <w:rsid w:val="00E849B9"/>
    <w:rsid w:val="00E84DF6"/>
    <w:rsid w:val="00E865CF"/>
    <w:rsid w:val="00E87423"/>
    <w:rsid w:val="00E87554"/>
    <w:rsid w:val="00E87713"/>
    <w:rsid w:val="00E877EE"/>
    <w:rsid w:val="00E90EA7"/>
    <w:rsid w:val="00E9328D"/>
    <w:rsid w:val="00E93C3E"/>
    <w:rsid w:val="00E945C0"/>
    <w:rsid w:val="00E964BB"/>
    <w:rsid w:val="00E9656F"/>
    <w:rsid w:val="00E9717F"/>
    <w:rsid w:val="00E97D80"/>
    <w:rsid w:val="00EA0F53"/>
    <w:rsid w:val="00EA0FD6"/>
    <w:rsid w:val="00EA1122"/>
    <w:rsid w:val="00EA247A"/>
    <w:rsid w:val="00EA28E9"/>
    <w:rsid w:val="00EA40B6"/>
    <w:rsid w:val="00EA4AEB"/>
    <w:rsid w:val="00EA50B5"/>
    <w:rsid w:val="00EA6295"/>
    <w:rsid w:val="00EA62B4"/>
    <w:rsid w:val="00EA79BD"/>
    <w:rsid w:val="00EB1F16"/>
    <w:rsid w:val="00EB22B7"/>
    <w:rsid w:val="00EB4B01"/>
    <w:rsid w:val="00EB62BA"/>
    <w:rsid w:val="00EB693F"/>
    <w:rsid w:val="00EB7071"/>
    <w:rsid w:val="00EB78CD"/>
    <w:rsid w:val="00EC0602"/>
    <w:rsid w:val="00EC092D"/>
    <w:rsid w:val="00EC09AA"/>
    <w:rsid w:val="00EC1451"/>
    <w:rsid w:val="00EC1483"/>
    <w:rsid w:val="00EC288B"/>
    <w:rsid w:val="00EC3713"/>
    <w:rsid w:val="00EC5882"/>
    <w:rsid w:val="00EC6106"/>
    <w:rsid w:val="00EC629E"/>
    <w:rsid w:val="00EC6A88"/>
    <w:rsid w:val="00EC7706"/>
    <w:rsid w:val="00ED27CF"/>
    <w:rsid w:val="00ED3F30"/>
    <w:rsid w:val="00ED3FAE"/>
    <w:rsid w:val="00ED468D"/>
    <w:rsid w:val="00ED4AC6"/>
    <w:rsid w:val="00ED6D38"/>
    <w:rsid w:val="00ED72E9"/>
    <w:rsid w:val="00ED751C"/>
    <w:rsid w:val="00EE0813"/>
    <w:rsid w:val="00EE35D8"/>
    <w:rsid w:val="00EE48DE"/>
    <w:rsid w:val="00EE4D1B"/>
    <w:rsid w:val="00EE68FA"/>
    <w:rsid w:val="00EE6DF8"/>
    <w:rsid w:val="00EE7A3D"/>
    <w:rsid w:val="00EF1126"/>
    <w:rsid w:val="00EF2144"/>
    <w:rsid w:val="00EF2487"/>
    <w:rsid w:val="00EF2781"/>
    <w:rsid w:val="00EF32A6"/>
    <w:rsid w:val="00EF3CA3"/>
    <w:rsid w:val="00EF3F2E"/>
    <w:rsid w:val="00EF541E"/>
    <w:rsid w:val="00EF5683"/>
    <w:rsid w:val="00EF6A62"/>
    <w:rsid w:val="00EF6CD5"/>
    <w:rsid w:val="00EF74F5"/>
    <w:rsid w:val="00EF7C68"/>
    <w:rsid w:val="00F020AE"/>
    <w:rsid w:val="00F0331B"/>
    <w:rsid w:val="00F0412A"/>
    <w:rsid w:val="00F045E3"/>
    <w:rsid w:val="00F059A5"/>
    <w:rsid w:val="00F05AB8"/>
    <w:rsid w:val="00F05C29"/>
    <w:rsid w:val="00F0655C"/>
    <w:rsid w:val="00F066D9"/>
    <w:rsid w:val="00F06B20"/>
    <w:rsid w:val="00F10905"/>
    <w:rsid w:val="00F111C6"/>
    <w:rsid w:val="00F115B6"/>
    <w:rsid w:val="00F11748"/>
    <w:rsid w:val="00F129EF"/>
    <w:rsid w:val="00F13468"/>
    <w:rsid w:val="00F134AD"/>
    <w:rsid w:val="00F1426F"/>
    <w:rsid w:val="00F14BC4"/>
    <w:rsid w:val="00F14EAA"/>
    <w:rsid w:val="00F153BB"/>
    <w:rsid w:val="00F15AC1"/>
    <w:rsid w:val="00F15AE3"/>
    <w:rsid w:val="00F16797"/>
    <w:rsid w:val="00F17E6E"/>
    <w:rsid w:val="00F201D0"/>
    <w:rsid w:val="00F20D74"/>
    <w:rsid w:val="00F234F0"/>
    <w:rsid w:val="00F24201"/>
    <w:rsid w:val="00F25086"/>
    <w:rsid w:val="00F25734"/>
    <w:rsid w:val="00F25886"/>
    <w:rsid w:val="00F26159"/>
    <w:rsid w:val="00F30224"/>
    <w:rsid w:val="00F30E6F"/>
    <w:rsid w:val="00F318A7"/>
    <w:rsid w:val="00F34C55"/>
    <w:rsid w:val="00F3531F"/>
    <w:rsid w:val="00F3586C"/>
    <w:rsid w:val="00F363BD"/>
    <w:rsid w:val="00F36CD2"/>
    <w:rsid w:val="00F3761D"/>
    <w:rsid w:val="00F37999"/>
    <w:rsid w:val="00F40BC3"/>
    <w:rsid w:val="00F40DB6"/>
    <w:rsid w:val="00F4112B"/>
    <w:rsid w:val="00F413BC"/>
    <w:rsid w:val="00F41F96"/>
    <w:rsid w:val="00F42122"/>
    <w:rsid w:val="00F43E43"/>
    <w:rsid w:val="00F44977"/>
    <w:rsid w:val="00F45D72"/>
    <w:rsid w:val="00F45DC1"/>
    <w:rsid w:val="00F478F3"/>
    <w:rsid w:val="00F5022E"/>
    <w:rsid w:val="00F508D9"/>
    <w:rsid w:val="00F5091D"/>
    <w:rsid w:val="00F50A61"/>
    <w:rsid w:val="00F51F9F"/>
    <w:rsid w:val="00F52111"/>
    <w:rsid w:val="00F52CEB"/>
    <w:rsid w:val="00F536C2"/>
    <w:rsid w:val="00F548A7"/>
    <w:rsid w:val="00F54D4D"/>
    <w:rsid w:val="00F55DCA"/>
    <w:rsid w:val="00F56E1D"/>
    <w:rsid w:val="00F5795D"/>
    <w:rsid w:val="00F61532"/>
    <w:rsid w:val="00F633A9"/>
    <w:rsid w:val="00F635D9"/>
    <w:rsid w:val="00F6434F"/>
    <w:rsid w:val="00F64F84"/>
    <w:rsid w:val="00F65C0B"/>
    <w:rsid w:val="00F66452"/>
    <w:rsid w:val="00F67F41"/>
    <w:rsid w:val="00F70109"/>
    <w:rsid w:val="00F71262"/>
    <w:rsid w:val="00F71AC2"/>
    <w:rsid w:val="00F7400A"/>
    <w:rsid w:val="00F754C6"/>
    <w:rsid w:val="00F754F4"/>
    <w:rsid w:val="00F767DF"/>
    <w:rsid w:val="00F76D6C"/>
    <w:rsid w:val="00F76F1B"/>
    <w:rsid w:val="00F77A51"/>
    <w:rsid w:val="00F80E4B"/>
    <w:rsid w:val="00F81455"/>
    <w:rsid w:val="00F820FC"/>
    <w:rsid w:val="00F823D9"/>
    <w:rsid w:val="00F837B5"/>
    <w:rsid w:val="00F84322"/>
    <w:rsid w:val="00F859EC"/>
    <w:rsid w:val="00F9048A"/>
    <w:rsid w:val="00F90616"/>
    <w:rsid w:val="00F9082D"/>
    <w:rsid w:val="00F90A73"/>
    <w:rsid w:val="00F90A7F"/>
    <w:rsid w:val="00F9161D"/>
    <w:rsid w:val="00F91ECE"/>
    <w:rsid w:val="00F9208E"/>
    <w:rsid w:val="00F93A2A"/>
    <w:rsid w:val="00F93A45"/>
    <w:rsid w:val="00F94233"/>
    <w:rsid w:val="00F94657"/>
    <w:rsid w:val="00F964BF"/>
    <w:rsid w:val="00F970B0"/>
    <w:rsid w:val="00F9789E"/>
    <w:rsid w:val="00FA1340"/>
    <w:rsid w:val="00FA2586"/>
    <w:rsid w:val="00FA3C0B"/>
    <w:rsid w:val="00FA45E4"/>
    <w:rsid w:val="00FA4E2F"/>
    <w:rsid w:val="00FA507D"/>
    <w:rsid w:val="00FA52BF"/>
    <w:rsid w:val="00FA5B17"/>
    <w:rsid w:val="00FA5B81"/>
    <w:rsid w:val="00FA7098"/>
    <w:rsid w:val="00FA7BED"/>
    <w:rsid w:val="00FA7CA5"/>
    <w:rsid w:val="00FA7F07"/>
    <w:rsid w:val="00FB0497"/>
    <w:rsid w:val="00FB1C02"/>
    <w:rsid w:val="00FB26E0"/>
    <w:rsid w:val="00FB55E8"/>
    <w:rsid w:val="00FB6883"/>
    <w:rsid w:val="00FC01CC"/>
    <w:rsid w:val="00FC1B48"/>
    <w:rsid w:val="00FC204E"/>
    <w:rsid w:val="00FC30D7"/>
    <w:rsid w:val="00FC3720"/>
    <w:rsid w:val="00FC451A"/>
    <w:rsid w:val="00FC523A"/>
    <w:rsid w:val="00FC5395"/>
    <w:rsid w:val="00FC5A4F"/>
    <w:rsid w:val="00FC5FBC"/>
    <w:rsid w:val="00FC60E2"/>
    <w:rsid w:val="00FC6955"/>
    <w:rsid w:val="00FD07FB"/>
    <w:rsid w:val="00FD17D4"/>
    <w:rsid w:val="00FD40CD"/>
    <w:rsid w:val="00FD4CB7"/>
    <w:rsid w:val="00FD4CE0"/>
    <w:rsid w:val="00FD4D31"/>
    <w:rsid w:val="00FD68DC"/>
    <w:rsid w:val="00FD7045"/>
    <w:rsid w:val="00FE02C2"/>
    <w:rsid w:val="00FE0D3A"/>
    <w:rsid w:val="00FE161D"/>
    <w:rsid w:val="00FE3A27"/>
    <w:rsid w:val="00FE3C8B"/>
    <w:rsid w:val="00FE4173"/>
    <w:rsid w:val="00FE42C4"/>
    <w:rsid w:val="00FE4BCE"/>
    <w:rsid w:val="00FE5511"/>
    <w:rsid w:val="00FE6950"/>
    <w:rsid w:val="00FE6CF9"/>
    <w:rsid w:val="00FE6EF2"/>
    <w:rsid w:val="00FE7860"/>
    <w:rsid w:val="00FE7C60"/>
    <w:rsid w:val="00FF149F"/>
    <w:rsid w:val="00FF347F"/>
    <w:rsid w:val="00FF3515"/>
    <w:rsid w:val="00FF3DA3"/>
    <w:rsid w:val="00FF416D"/>
    <w:rsid w:val="01294D4C"/>
    <w:rsid w:val="013E43FB"/>
    <w:rsid w:val="0174AAC4"/>
    <w:rsid w:val="01A63672"/>
    <w:rsid w:val="01DC8DD3"/>
    <w:rsid w:val="0266FE61"/>
    <w:rsid w:val="027201A6"/>
    <w:rsid w:val="02E70B93"/>
    <w:rsid w:val="032960BE"/>
    <w:rsid w:val="035DA1D3"/>
    <w:rsid w:val="039D8A66"/>
    <w:rsid w:val="04BD02B2"/>
    <w:rsid w:val="04E82D32"/>
    <w:rsid w:val="050F477A"/>
    <w:rsid w:val="0535EFB5"/>
    <w:rsid w:val="05413077"/>
    <w:rsid w:val="05587E5C"/>
    <w:rsid w:val="055F88A3"/>
    <w:rsid w:val="05AB7CF1"/>
    <w:rsid w:val="0608C5B1"/>
    <w:rsid w:val="062B4127"/>
    <w:rsid w:val="062D867E"/>
    <w:rsid w:val="065135B7"/>
    <w:rsid w:val="07E2F4F9"/>
    <w:rsid w:val="082F4EE9"/>
    <w:rsid w:val="085059A9"/>
    <w:rsid w:val="08BD6014"/>
    <w:rsid w:val="08BEDC8D"/>
    <w:rsid w:val="08D2F526"/>
    <w:rsid w:val="09A27F70"/>
    <w:rsid w:val="0A0B98DD"/>
    <w:rsid w:val="0ADA7634"/>
    <w:rsid w:val="0B6031B7"/>
    <w:rsid w:val="0BA75A9D"/>
    <w:rsid w:val="0BB73927"/>
    <w:rsid w:val="0C271699"/>
    <w:rsid w:val="0C28B26A"/>
    <w:rsid w:val="0CC4FC7A"/>
    <w:rsid w:val="0CD063C7"/>
    <w:rsid w:val="0CDF1910"/>
    <w:rsid w:val="0CF960AD"/>
    <w:rsid w:val="0D24A82A"/>
    <w:rsid w:val="0D90D9CD"/>
    <w:rsid w:val="0D9C83F2"/>
    <w:rsid w:val="0E96B297"/>
    <w:rsid w:val="0EC5B1E8"/>
    <w:rsid w:val="0EF686AD"/>
    <w:rsid w:val="0F78E6F5"/>
    <w:rsid w:val="0F9ADB80"/>
    <w:rsid w:val="0FF1278E"/>
    <w:rsid w:val="0FF1DC08"/>
    <w:rsid w:val="1026B909"/>
    <w:rsid w:val="10BB10C3"/>
    <w:rsid w:val="1134C9CE"/>
    <w:rsid w:val="11F337D0"/>
    <w:rsid w:val="12EFB32C"/>
    <w:rsid w:val="1379CAFA"/>
    <w:rsid w:val="139105B1"/>
    <w:rsid w:val="13BC1170"/>
    <w:rsid w:val="13DAB348"/>
    <w:rsid w:val="146C33A2"/>
    <w:rsid w:val="149D8BCF"/>
    <w:rsid w:val="14F12A61"/>
    <w:rsid w:val="15030A56"/>
    <w:rsid w:val="151074C4"/>
    <w:rsid w:val="15995AF0"/>
    <w:rsid w:val="160D4BBC"/>
    <w:rsid w:val="16511566"/>
    <w:rsid w:val="16967AE4"/>
    <w:rsid w:val="16AABF0A"/>
    <w:rsid w:val="16E66942"/>
    <w:rsid w:val="16FFDEB0"/>
    <w:rsid w:val="17824C34"/>
    <w:rsid w:val="179B7491"/>
    <w:rsid w:val="17C7F7F4"/>
    <w:rsid w:val="17FAC69F"/>
    <w:rsid w:val="1801A654"/>
    <w:rsid w:val="18ACB207"/>
    <w:rsid w:val="18D9884B"/>
    <w:rsid w:val="19CAF369"/>
    <w:rsid w:val="19E160C9"/>
    <w:rsid w:val="1A51A1EC"/>
    <w:rsid w:val="1A62B52C"/>
    <w:rsid w:val="1A6FABF0"/>
    <w:rsid w:val="1AA4612A"/>
    <w:rsid w:val="1ACD50DA"/>
    <w:rsid w:val="1AE61597"/>
    <w:rsid w:val="1BA41A4C"/>
    <w:rsid w:val="1C0DEB44"/>
    <w:rsid w:val="1C863399"/>
    <w:rsid w:val="1CA84335"/>
    <w:rsid w:val="1CD1F519"/>
    <w:rsid w:val="1D1B0CE3"/>
    <w:rsid w:val="1D245CD8"/>
    <w:rsid w:val="1D24BBCD"/>
    <w:rsid w:val="1D39970F"/>
    <w:rsid w:val="1D40113B"/>
    <w:rsid w:val="1DE6E1B4"/>
    <w:rsid w:val="1DFB5B4F"/>
    <w:rsid w:val="1E267AA9"/>
    <w:rsid w:val="1E9E4C5F"/>
    <w:rsid w:val="1EF202EF"/>
    <w:rsid w:val="1F273DC2"/>
    <w:rsid w:val="1FC1E7F8"/>
    <w:rsid w:val="1FFA1E9E"/>
    <w:rsid w:val="2025A9FF"/>
    <w:rsid w:val="2059476F"/>
    <w:rsid w:val="2071560C"/>
    <w:rsid w:val="20C464C1"/>
    <w:rsid w:val="20E39379"/>
    <w:rsid w:val="213CCAAF"/>
    <w:rsid w:val="2176ADE5"/>
    <w:rsid w:val="218620D8"/>
    <w:rsid w:val="219D55AE"/>
    <w:rsid w:val="21B089A5"/>
    <w:rsid w:val="22235E8A"/>
    <w:rsid w:val="222E74A1"/>
    <w:rsid w:val="224A9925"/>
    <w:rsid w:val="227DAF0E"/>
    <w:rsid w:val="229AB9F8"/>
    <w:rsid w:val="22B24D13"/>
    <w:rsid w:val="22F7097D"/>
    <w:rsid w:val="241C6015"/>
    <w:rsid w:val="24E26525"/>
    <w:rsid w:val="2507EF2C"/>
    <w:rsid w:val="25260533"/>
    <w:rsid w:val="25346744"/>
    <w:rsid w:val="25763517"/>
    <w:rsid w:val="257E00DF"/>
    <w:rsid w:val="2588B2EE"/>
    <w:rsid w:val="25D51C49"/>
    <w:rsid w:val="265B7427"/>
    <w:rsid w:val="26769EED"/>
    <w:rsid w:val="268DE909"/>
    <w:rsid w:val="26BE50ED"/>
    <w:rsid w:val="26C6B945"/>
    <w:rsid w:val="26F048F8"/>
    <w:rsid w:val="26F2BD73"/>
    <w:rsid w:val="2707279E"/>
    <w:rsid w:val="27269A4E"/>
    <w:rsid w:val="2759B579"/>
    <w:rsid w:val="276E276E"/>
    <w:rsid w:val="278AC9D5"/>
    <w:rsid w:val="27B15AF2"/>
    <w:rsid w:val="2849681D"/>
    <w:rsid w:val="28A09D1C"/>
    <w:rsid w:val="28C94B6B"/>
    <w:rsid w:val="29337414"/>
    <w:rsid w:val="2A3EF81B"/>
    <w:rsid w:val="2AC62BE1"/>
    <w:rsid w:val="2AEFAF6A"/>
    <w:rsid w:val="2B5E9F1B"/>
    <w:rsid w:val="2B69D5B2"/>
    <w:rsid w:val="2B80BD9E"/>
    <w:rsid w:val="2B9538B5"/>
    <w:rsid w:val="2B9DBCB5"/>
    <w:rsid w:val="2C01FC5C"/>
    <w:rsid w:val="2CFC7A1F"/>
    <w:rsid w:val="2D3CF40B"/>
    <w:rsid w:val="2E3B94D8"/>
    <w:rsid w:val="2E3C12B8"/>
    <w:rsid w:val="2E81BAB7"/>
    <w:rsid w:val="2EA9AB8B"/>
    <w:rsid w:val="2F3B867D"/>
    <w:rsid w:val="2F9196F7"/>
    <w:rsid w:val="303BA489"/>
    <w:rsid w:val="30794A10"/>
    <w:rsid w:val="30BC14F7"/>
    <w:rsid w:val="30C35A30"/>
    <w:rsid w:val="315A52CC"/>
    <w:rsid w:val="317C4730"/>
    <w:rsid w:val="31D7547B"/>
    <w:rsid w:val="31EC3D98"/>
    <w:rsid w:val="324333DC"/>
    <w:rsid w:val="327F9516"/>
    <w:rsid w:val="32935FD0"/>
    <w:rsid w:val="32AD42AD"/>
    <w:rsid w:val="32BD59A1"/>
    <w:rsid w:val="32C00316"/>
    <w:rsid w:val="331E4BA2"/>
    <w:rsid w:val="33232EF7"/>
    <w:rsid w:val="3360C976"/>
    <w:rsid w:val="3378F542"/>
    <w:rsid w:val="33CB8997"/>
    <w:rsid w:val="3402760D"/>
    <w:rsid w:val="36510456"/>
    <w:rsid w:val="3673002D"/>
    <w:rsid w:val="368D5464"/>
    <w:rsid w:val="36ADE234"/>
    <w:rsid w:val="36E0B60E"/>
    <w:rsid w:val="36FD720A"/>
    <w:rsid w:val="370DD2F0"/>
    <w:rsid w:val="37284E0E"/>
    <w:rsid w:val="37480BCD"/>
    <w:rsid w:val="378E419F"/>
    <w:rsid w:val="37C0AC16"/>
    <w:rsid w:val="37F2F7B8"/>
    <w:rsid w:val="382132DF"/>
    <w:rsid w:val="38663C65"/>
    <w:rsid w:val="38A11D33"/>
    <w:rsid w:val="38C020B5"/>
    <w:rsid w:val="396B231F"/>
    <w:rsid w:val="3984C231"/>
    <w:rsid w:val="3A8D81AF"/>
    <w:rsid w:val="3AFBE685"/>
    <w:rsid w:val="3B10A53A"/>
    <w:rsid w:val="3B7C9F0D"/>
    <w:rsid w:val="3BB9CC92"/>
    <w:rsid w:val="3BDA55A9"/>
    <w:rsid w:val="3C1ECEC9"/>
    <w:rsid w:val="3C9E5526"/>
    <w:rsid w:val="3CEAF1D8"/>
    <w:rsid w:val="3D01469B"/>
    <w:rsid w:val="3DC85C1D"/>
    <w:rsid w:val="3DFDE14F"/>
    <w:rsid w:val="3E493A67"/>
    <w:rsid w:val="3EB53D59"/>
    <w:rsid w:val="3EDD4CD5"/>
    <w:rsid w:val="3EE66433"/>
    <w:rsid w:val="3EE9651C"/>
    <w:rsid w:val="3F0EAF2A"/>
    <w:rsid w:val="3FC7F0A0"/>
    <w:rsid w:val="405E9105"/>
    <w:rsid w:val="40896C51"/>
    <w:rsid w:val="411823A9"/>
    <w:rsid w:val="419F864A"/>
    <w:rsid w:val="41ADFFEC"/>
    <w:rsid w:val="421CE9D5"/>
    <w:rsid w:val="428110DC"/>
    <w:rsid w:val="42B2EA56"/>
    <w:rsid w:val="42CD196A"/>
    <w:rsid w:val="444BCA77"/>
    <w:rsid w:val="44864A35"/>
    <w:rsid w:val="44FA719B"/>
    <w:rsid w:val="4508D8D8"/>
    <w:rsid w:val="45308A28"/>
    <w:rsid w:val="45935648"/>
    <w:rsid w:val="4595E251"/>
    <w:rsid w:val="45A74813"/>
    <w:rsid w:val="45CEF7D1"/>
    <w:rsid w:val="45E4C1B9"/>
    <w:rsid w:val="4664B8BD"/>
    <w:rsid w:val="467AF03B"/>
    <w:rsid w:val="4727C673"/>
    <w:rsid w:val="474A877B"/>
    <w:rsid w:val="474AA570"/>
    <w:rsid w:val="474B024D"/>
    <w:rsid w:val="4779DAF7"/>
    <w:rsid w:val="47E3FB7A"/>
    <w:rsid w:val="47ECB71E"/>
    <w:rsid w:val="47F66DD7"/>
    <w:rsid w:val="4805AAE8"/>
    <w:rsid w:val="488CD034"/>
    <w:rsid w:val="4899B060"/>
    <w:rsid w:val="48D858F3"/>
    <w:rsid w:val="48E992D7"/>
    <w:rsid w:val="494F604A"/>
    <w:rsid w:val="497DA4E9"/>
    <w:rsid w:val="4A005F83"/>
    <w:rsid w:val="4A78C465"/>
    <w:rsid w:val="4A82951E"/>
    <w:rsid w:val="4AD33056"/>
    <w:rsid w:val="4AE90B7D"/>
    <w:rsid w:val="4B31FEA5"/>
    <w:rsid w:val="4C279983"/>
    <w:rsid w:val="4C45BB5D"/>
    <w:rsid w:val="4C6E4595"/>
    <w:rsid w:val="4C727C29"/>
    <w:rsid w:val="4C75A502"/>
    <w:rsid w:val="4D017C7D"/>
    <w:rsid w:val="4D47278A"/>
    <w:rsid w:val="4D87A1D0"/>
    <w:rsid w:val="4DE74652"/>
    <w:rsid w:val="4E0B9E2C"/>
    <w:rsid w:val="4E20859B"/>
    <w:rsid w:val="4F220DBB"/>
    <w:rsid w:val="4F41E135"/>
    <w:rsid w:val="50B055E8"/>
    <w:rsid w:val="50D82EE6"/>
    <w:rsid w:val="5158FB3E"/>
    <w:rsid w:val="51670B69"/>
    <w:rsid w:val="52D2299B"/>
    <w:rsid w:val="5300EE24"/>
    <w:rsid w:val="533B2ACA"/>
    <w:rsid w:val="53733D54"/>
    <w:rsid w:val="53999B44"/>
    <w:rsid w:val="5482AB08"/>
    <w:rsid w:val="550C591F"/>
    <w:rsid w:val="5558F9EE"/>
    <w:rsid w:val="556DD16F"/>
    <w:rsid w:val="55E97526"/>
    <w:rsid w:val="55F972AC"/>
    <w:rsid w:val="564EB803"/>
    <w:rsid w:val="56B6AEC6"/>
    <w:rsid w:val="56DEEA58"/>
    <w:rsid w:val="5780080A"/>
    <w:rsid w:val="57A6AFEC"/>
    <w:rsid w:val="57BFB8BF"/>
    <w:rsid w:val="58678ECF"/>
    <w:rsid w:val="586861C2"/>
    <w:rsid w:val="58BB1B10"/>
    <w:rsid w:val="5943851B"/>
    <w:rsid w:val="59B358A5"/>
    <w:rsid w:val="5A01D42F"/>
    <w:rsid w:val="5A284A09"/>
    <w:rsid w:val="5A9A1D07"/>
    <w:rsid w:val="5AA66D45"/>
    <w:rsid w:val="5AD303C2"/>
    <w:rsid w:val="5B18A64A"/>
    <w:rsid w:val="5B27C890"/>
    <w:rsid w:val="5B925570"/>
    <w:rsid w:val="5B9B3491"/>
    <w:rsid w:val="5BDF4491"/>
    <w:rsid w:val="5BEBC9E5"/>
    <w:rsid w:val="5C2D5959"/>
    <w:rsid w:val="5CB2176B"/>
    <w:rsid w:val="5D26D0D2"/>
    <w:rsid w:val="5DCBF8F4"/>
    <w:rsid w:val="5E0411A5"/>
    <w:rsid w:val="5E77EBD6"/>
    <w:rsid w:val="5E7BD527"/>
    <w:rsid w:val="5EDBA1B3"/>
    <w:rsid w:val="5EFBDBC8"/>
    <w:rsid w:val="5F323F3A"/>
    <w:rsid w:val="5FFDAA51"/>
    <w:rsid w:val="60FDA14C"/>
    <w:rsid w:val="611203F0"/>
    <w:rsid w:val="616D8E6E"/>
    <w:rsid w:val="6175C975"/>
    <w:rsid w:val="61ED6EAB"/>
    <w:rsid w:val="61FDEE79"/>
    <w:rsid w:val="62BDCA0D"/>
    <w:rsid w:val="62C00C53"/>
    <w:rsid w:val="630413BD"/>
    <w:rsid w:val="6384C55D"/>
    <w:rsid w:val="63E14FED"/>
    <w:rsid w:val="64050B50"/>
    <w:rsid w:val="640E86BB"/>
    <w:rsid w:val="64AC557B"/>
    <w:rsid w:val="64E203C6"/>
    <w:rsid w:val="652AC651"/>
    <w:rsid w:val="6580971D"/>
    <w:rsid w:val="65B27027"/>
    <w:rsid w:val="65D9E220"/>
    <w:rsid w:val="65E26B3E"/>
    <w:rsid w:val="66458583"/>
    <w:rsid w:val="66B10B85"/>
    <w:rsid w:val="6737B066"/>
    <w:rsid w:val="677A2237"/>
    <w:rsid w:val="67FE4CFF"/>
    <w:rsid w:val="682F9339"/>
    <w:rsid w:val="682FC0F2"/>
    <w:rsid w:val="692FBC66"/>
    <w:rsid w:val="693F804C"/>
    <w:rsid w:val="6998E785"/>
    <w:rsid w:val="69DF698E"/>
    <w:rsid w:val="69F500A5"/>
    <w:rsid w:val="6A44B399"/>
    <w:rsid w:val="6A9A9753"/>
    <w:rsid w:val="6AAC6787"/>
    <w:rsid w:val="6B6846B5"/>
    <w:rsid w:val="6BC514E3"/>
    <w:rsid w:val="6BC71F19"/>
    <w:rsid w:val="6C58D8D5"/>
    <w:rsid w:val="6CD423CF"/>
    <w:rsid w:val="6CF1A932"/>
    <w:rsid w:val="6CF4018A"/>
    <w:rsid w:val="6D032374"/>
    <w:rsid w:val="6DF93239"/>
    <w:rsid w:val="6FAA85FA"/>
    <w:rsid w:val="6FC602A6"/>
    <w:rsid w:val="6FC9A089"/>
    <w:rsid w:val="6FD55FE3"/>
    <w:rsid w:val="705AB9C8"/>
    <w:rsid w:val="70A71C67"/>
    <w:rsid w:val="71659828"/>
    <w:rsid w:val="71AF6345"/>
    <w:rsid w:val="720FD253"/>
    <w:rsid w:val="725C0827"/>
    <w:rsid w:val="72B4412B"/>
    <w:rsid w:val="72B5AE37"/>
    <w:rsid w:val="72CD2D58"/>
    <w:rsid w:val="72DA13E6"/>
    <w:rsid w:val="72F14FAC"/>
    <w:rsid w:val="7328C7B0"/>
    <w:rsid w:val="73501836"/>
    <w:rsid w:val="73BBD5D6"/>
    <w:rsid w:val="73EF6D7E"/>
    <w:rsid w:val="743041D0"/>
    <w:rsid w:val="74870387"/>
    <w:rsid w:val="74DB3DBF"/>
    <w:rsid w:val="74E9C1FE"/>
    <w:rsid w:val="751D9B13"/>
    <w:rsid w:val="752E1F5A"/>
    <w:rsid w:val="75557C23"/>
    <w:rsid w:val="7636D96F"/>
    <w:rsid w:val="76517FA5"/>
    <w:rsid w:val="76648C2C"/>
    <w:rsid w:val="767AD08F"/>
    <w:rsid w:val="76CB34C0"/>
    <w:rsid w:val="76E0D6DE"/>
    <w:rsid w:val="7701B8F5"/>
    <w:rsid w:val="7715F7D9"/>
    <w:rsid w:val="773FA342"/>
    <w:rsid w:val="7740F712"/>
    <w:rsid w:val="7769C778"/>
    <w:rsid w:val="77DC9CF7"/>
    <w:rsid w:val="7821CAD4"/>
    <w:rsid w:val="7881B691"/>
    <w:rsid w:val="788B9753"/>
    <w:rsid w:val="78B52D41"/>
    <w:rsid w:val="7927E7DE"/>
    <w:rsid w:val="794DCD5A"/>
    <w:rsid w:val="7958643F"/>
    <w:rsid w:val="79CC2378"/>
    <w:rsid w:val="79F8B9F5"/>
    <w:rsid w:val="7A8711E8"/>
    <w:rsid w:val="7AB85096"/>
    <w:rsid w:val="7B97D1A8"/>
    <w:rsid w:val="7BA328AB"/>
    <w:rsid w:val="7BAB5BFE"/>
    <w:rsid w:val="7C201352"/>
    <w:rsid w:val="7C8E98A8"/>
    <w:rsid w:val="7C8F0493"/>
    <w:rsid w:val="7D78052D"/>
    <w:rsid w:val="7E0C8792"/>
    <w:rsid w:val="7E96D518"/>
    <w:rsid w:val="7EC48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58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BE4"/>
    <w:pPr>
      <w:widowControl w:val="0"/>
      <w:suppressAutoHyphens/>
      <w:spacing w:after="120"/>
    </w:pPr>
    <w:rPr>
      <w:rFonts w:eastAsia="Lucida Sans Unicode"/>
      <w:color w:val="000000"/>
      <w:kern w:val="1"/>
      <w:sz w:val="24"/>
      <w:szCs w:val="24"/>
    </w:rPr>
  </w:style>
  <w:style w:type="paragraph" w:styleId="Heading1">
    <w:name w:val="heading 1"/>
    <w:aliases w:val="GSA Heading 1"/>
    <w:basedOn w:val="Normal"/>
    <w:next w:val="Normal"/>
    <w:link w:val="Heading1Char"/>
    <w:uiPriority w:val="9"/>
    <w:qFormat/>
    <w:rsid w:val="007B7BE4"/>
    <w:pPr>
      <w:keepNext/>
      <w:keepLines/>
      <w:spacing w:before="240"/>
      <w:outlineLvl w:val="0"/>
    </w:pPr>
    <w:rPr>
      <w:rFonts w:eastAsiaTheme="majorEastAsia" w:cstheme="majorBidi"/>
      <w:b/>
      <w:caps/>
      <w:color w:val="002060"/>
      <w:sz w:val="32"/>
      <w:szCs w:val="32"/>
    </w:rPr>
  </w:style>
  <w:style w:type="paragraph" w:styleId="Heading2">
    <w:name w:val="heading 2"/>
    <w:aliases w:val="GSA Heading 2"/>
    <w:basedOn w:val="Normal"/>
    <w:next w:val="Normal"/>
    <w:link w:val="Heading2Char"/>
    <w:uiPriority w:val="9"/>
    <w:unhideWhenUsed/>
    <w:qFormat/>
    <w:rsid w:val="007B7BE4"/>
    <w:pPr>
      <w:keepNext/>
      <w:keepLines/>
      <w:spacing w:before="240"/>
      <w:ind w:left="720"/>
      <w:outlineLvl w:val="1"/>
    </w:pPr>
    <w:rPr>
      <w:rFonts w:eastAsiaTheme="majorEastAsia" w:cstheme="majorBidi"/>
      <w:b/>
      <w:caps/>
      <w:color w:val="002060"/>
      <w:sz w:val="28"/>
      <w:szCs w:val="26"/>
    </w:rPr>
  </w:style>
  <w:style w:type="paragraph" w:styleId="Heading3">
    <w:name w:val="heading 3"/>
    <w:aliases w:val="Section"/>
    <w:basedOn w:val="Normal"/>
    <w:next w:val="Normal"/>
    <w:link w:val="Heading3Char"/>
    <w:uiPriority w:val="9"/>
    <w:unhideWhenUsed/>
    <w:rsid w:val="007B7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aliases w:val="h4,Map Title"/>
    <w:next w:val="Normal"/>
    <w:link w:val="Heading4Char"/>
    <w:rsid w:val="007B7BE4"/>
    <w:pPr>
      <w:keepNext/>
      <w:tabs>
        <w:tab w:val="num" w:pos="1008"/>
      </w:tabs>
      <w:spacing w:before="240" w:after="60"/>
      <w:ind w:left="1008" w:hanging="1008"/>
      <w:outlineLvl w:val="3"/>
    </w:pPr>
    <w:rPr>
      <w:rFonts w:ascii="Arial Narrow" w:hAnsi="Arial Narrow"/>
      <w:b/>
      <w:sz w:val="26"/>
    </w:rPr>
  </w:style>
  <w:style w:type="paragraph" w:styleId="Heading5">
    <w:name w:val="heading 5"/>
    <w:aliases w:val="h5,Block Label"/>
    <w:next w:val="Normal"/>
    <w:link w:val="Heading5Char"/>
    <w:rsid w:val="007B7BE4"/>
    <w:pPr>
      <w:keepNext/>
      <w:tabs>
        <w:tab w:val="num" w:pos="1224"/>
      </w:tabs>
      <w:spacing w:before="120" w:after="120"/>
      <w:ind w:left="1224" w:hanging="1224"/>
      <w:outlineLvl w:val="4"/>
    </w:pPr>
    <w:rPr>
      <w:rFonts w:ascii="Arial Narrow" w:hAnsi="Arial Narrow"/>
      <w:i/>
      <w:sz w:val="26"/>
    </w:rPr>
  </w:style>
  <w:style w:type="paragraph" w:styleId="Heading6">
    <w:name w:val="heading 6"/>
    <w:aliases w:val="ATTACHMENT,h6"/>
    <w:next w:val="Normal"/>
    <w:link w:val="Heading6Char"/>
    <w:rsid w:val="007B7BE4"/>
    <w:pPr>
      <w:keepNext/>
      <w:tabs>
        <w:tab w:val="num" w:pos="1728"/>
      </w:tabs>
      <w:spacing w:before="120" w:after="120"/>
      <w:ind w:left="1728" w:hanging="1152"/>
      <w:outlineLvl w:val="5"/>
    </w:pPr>
    <w:rPr>
      <w:rFonts w:ascii="Arial Narrow" w:hAnsi="Arial Narrow"/>
      <w:i/>
      <w:sz w:val="26"/>
    </w:rPr>
  </w:style>
  <w:style w:type="paragraph" w:styleId="Heading7">
    <w:name w:val="heading 7"/>
    <w:aliases w:val="h7"/>
    <w:basedOn w:val="Normal"/>
    <w:next w:val="Normal"/>
    <w:link w:val="Heading7Char"/>
    <w:rsid w:val="007B7BE4"/>
    <w:pPr>
      <w:tabs>
        <w:tab w:val="num" w:pos="1872"/>
      </w:tabs>
      <w:spacing w:before="240" w:after="60"/>
      <w:ind w:left="1872" w:hanging="1872"/>
      <w:outlineLvl w:val="6"/>
    </w:pPr>
    <w:rPr>
      <w:rFonts w:ascii="Arial Narrow" w:eastAsia="Times New Roman" w:hAnsi="Arial Narrow"/>
      <w:i/>
      <w:szCs w:val="20"/>
    </w:rPr>
  </w:style>
  <w:style w:type="paragraph" w:styleId="Heading8">
    <w:name w:val="heading 8"/>
    <w:aliases w:val="h8"/>
    <w:basedOn w:val="Normal"/>
    <w:next w:val="Normal"/>
    <w:link w:val="Heading8Char"/>
    <w:rsid w:val="007B7BE4"/>
    <w:pPr>
      <w:keepNext/>
      <w:spacing w:before="120" w:after="240"/>
      <w:jc w:val="center"/>
      <w:outlineLvl w:val="7"/>
    </w:pPr>
    <w:rPr>
      <w:rFonts w:ascii="Arial Narrow" w:eastAsia="Times New Roman" w:hAnsi="Arial Narrow"/>
      <w:b/>
      <w:snapToGrid w:val="0"/>
      <w:sz w:val="36"/>
      <w:szCs w:val="20"/>
    </w:rPr>
  </w:style>
  <w:style w:type="paragraph" w:styleId="Heading9">
    <w:name w:val="heading 9"/>
    <w:aliases w:val="h9"/>
    <w:basedOn w:val="Normal"/>
    <w:next w:val="Normal"/>
    <w:link w:val="Heading9Char"/>
    <w:rsid w:val="007B7BE4"/>
    <w:pPr>
      <w:keepNext/>
      <w:spacing w:before="120"/>
      <w:jc w:val="right"/>
      <w:outlineLvl w:val="8"/>
    </w:pPr>
    <w:rPr>
      <w:rFonts w:eastAsia="Times New Roman"/>
      <w:b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 Heading 1 Char"/>
    <w:basedOn w:val="DefaultParagraphFont"/>
    <w:link w:val="Heading1"/>
    <w:uiPriority w:val="9"/>
    <w:rsid w:val="007B7BE4"/>
    <w:rPr>
      <w:rFonts w:eastAsiaTheme="majorEastAsia" w:cstheme="majorBidi"/>
      <w:b/>
      <w:caps/>
      <w:color w:val="002060"/>
      <w:kern w:val="1"/>
      <w:sz w:val="32"/>
      <w:szCs w:val="32"/>
    </w:rPr>
  </w:style>
  <w:style w:type="character" w:customStyle="1" w:styleId="Heading2Char">
    <w:name w:val="Heading 2 Char"/>
    <w:aliases w:val="GSA Heading 2 Char"/>
    <w:basedOn w:val="DefaultParagraphFont"/>
    <w:link w:val="Heading2"/>
    <w:uiPriority w:val="9"/>
    <w:rsid w:val="007B7BE4"/>
    <w:rPr>
      <w:rFonts w:eastAsiaTheme="majorEastAsia" w:cstheme="majorBidi"/>
      <w:b/>
      <w:caps/>
      <w:color w:val="002060"/>
      <w:kern w:val="1"/>
      <w:sz w:val="28"/>
      <w:szCs w:val="26"/>
    </w:rPr>
  </w:style>
  <w:style w:type="character" w:customStyle="1" w:styleId="Heading3Char">
    <w:name w:val="Heading 3 Char"/>
    <w:aliases w:val="Section Char1"/>
    <w:basedOn w:val="DefaultParagraphFont"/>
    <w:link w:val="Heading3"/>
    <w:uiPriority w:val="9"/>
    <w:rsid w:val="007B7BE4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paragraph" w:customStyle="1" w:styleId="Heading">
    <w:name w:val="Heading"/>
    <w:basedOn w:val="Normal"/>
    <w:next w:val="BodyText"/>
    <w:rsid w:val="0086260F"/>
    <w:pPr>
      <w:keepNext/>
      <w:spacing w:before="240"/>
    </w:pPr>
    <w:rPr>
      <w:rFonts w:ascii="Arial" w:hAnsi="Arial" w:cs="Tahoma"/>
      <w:sz w:val="28"/>
      <w:szCs w:val="28"/>
    </w:rPr>
  </w:style>
  <w:style w:type="paragraph" w:styleId="BodyText">
    <w:name w:val="Body Text"/>
    <w:aliases w:val="Body Text Char1 Char"/>
    <w:basedOn w:val="Normal"/>
    <w:link w:val="BodyTextChar"/>
    <w:uiPriority w:val="99"/>
    <w:rsid w:val="0086260F"/>
  </w:style>
  <w:style w:type="paragraph" w:styleId="List">
    <w:name w:val="List"/>
    <w:basedOn w:val="BodyText"/>
    <w:semiHidden/>
    <w:rsid w:val="0086260F"/>
    <w:rPr>
      <w:rFonts w:cs="Tahoma"/>
    </w:rPr>
  </w:style>
  <w:style w:type="paragraph" w:styleId="Caption">
    <w:name w:val="caption"/>
    <w:basedOn w:val="Normal"/>
    <w:next w:val="Normal"/>
    <w:link w:val="CaptionChar"/>
    <w:uiPriority w:val="35"/>
    <w:unhideWhenUsed/>
    <w:rsid w:val="00A00189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rsid w:val="0086260F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86260F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1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189"/>
    <w:rPr>
      <w:rFonts w:ascii="Tahoma" w:eastAsiaTheme="minorEastAsia" w:hAnsi="Tahoma" w:cs="Tahoma"/>
      <w:sz w:val="16"/>
      <w:szCs w:val="16"/>
      <w:lang w:eastAsia="zh-TW"/>
    </w:rPr>
  </w:style>
  <w:style w:type="paragraph" w:styleId="Header">
    <w:name w:val="header"/>
    <w:aliases w:val="h1"/>
    <w:basedOn w:val="Normal"/>
    <w:link w:val="HeaderChar"/>
    <w:uiPriority w:val="99"/>
    <w:unhideWhenUsed/>
    <w:rsid w:val="00A001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aliases w:val="h1 Char"/>
    <w:basedOn w:val="DefaultParagraphFont"/>
    <w:link w:val="Header"/>
    <w:uiPriority w:val="99"/>
    <w:rsid w:val="00A00189"/>
    <w:rPr>
      <w:rFonts w:eastAsiaTheme="minorEastAsia" w:cstheme="minorBidi"/>
      <w:sz w:val="24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A001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0189"/>
    <w:rPr>
      <w:rFonts w:eastAsiaTheme="minorEastAsia" w:cstheme="minorBidi"/>
      <w:sz w:val="24"/>
      <w:szCs w:val="22"/>
      <w:lang w:eastAsia="zh-TW"/>
    </w:rPr>
  </w:style>
  <w:style w:type="paragraph" w:styleId="PlainText">
    <w:name w:val="Plain Text"/>
    <w:basedOn w:val="Normal"/>
    <w:next w:val="Normal"/>
    <w:link w:val="PlainTextChar"/>
    <w:uiPriority w:val="99"/>
    <w:rsid w:val="000E29D6"/>
    <w:pPr>
      <w:autoSpaceDE w:val="0"/>
      <w:autoSpaceDN w:val="0"/>
      <w:adjustRightInd w:val="0"/>
    </w:pPr>
    <w:rPr>
      <w:rFonts w:ascii="TimesNewRoman,Bold" w:eastAsia="Times New Roman" w:hAnsi="TimesNewRoman,Bold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E29D6"/>
    <w:rPr>
      <w:rFonts w:ascii="TimesNewRoman,Bold" w:hAnsi="TimesNewRoman,Bold"/>
      <w:szCs w:val="24"/>
    </w:rPr>
  </w:style>
  <w:style w:type="table" w:styleId="TableGrid">
    <w:name w:val="Table Grid"/>
    <w:basedOn w:val="TableNormal"/>
    <w:uiPriority w:val="39"/>
    <w:rsid w:val="00A00189"/>
    <w:rPr>
      <w:rFonts w:asciiTheme="minorHAnsi" w:eastAsiaTheme="minorEastAsia" w:hAnsiTheme="minorHAnsi" w:cstheme="minorBidi"/>
      <w:sz w:val="22"/>
      <w:szCs w:val="22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styleId="CommentReference">
    <w:name w:val="annotation reference"/>
    <w:basedOn w:val="DefaultParagraphFont"/>
    <w:uiPriority w:val="99"/>
    <w:semiHidden/>
    <w:unhideWhenUsed/>
    <w:rsid w:val="006D6C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6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6C40"/>
    <w:rPr>
      <w:rFonts w:eastAsia="Lucida Sans Unicode"/>
      <w:color w:val="000000"/>
      <w:kern w:val="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C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C40"/>
    <w:rPr>
      <w:rFonts w:eastAsia="Lucida Sans Unicode"/>
      <w:b/>
      <w:bCs/>
      <w:color w:val="000000"/>
      <w:kern w:val="1"/>
    </w:rPr>
  </w:style>
  <w:style w:type="paragraph" w:styleId="ListParagraph">
    <w:name w:val="List Paragraph"/>
    <w:basedOn w:val="Normal"/>
    <w:link w:val="ListParagraphChar"/>
    <w:uiPriority w:val="34"/>
    <w:rsid w:val="00A0018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3D2DA3"/>
    <w:pPr>
      <w:spacing w:line="276" w:lineRule="auto"/>
      <w:outlineLvl w:val="9"/>
    </w:pPr>
  </w:style>
  <w:style w:type="paragraph" w:styleId="TOC1">
    <w:name w:val="toc 1"/>
    <w:basedOn w:val="Normal"/>
    <w:next w:val="Normal"/>
    <w:uiPriority w:val="39"/>
    <w:unhideWhenUsed/>
    <w:rsid w:val="00A001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18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0018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00189"/>
    <w:pPr>
      <w:tabs>
        <w:tab w:val="right" w:leader="dot" w:pos="8630"/>
      </w:tabs>
      <w:spacing w:after="100"/>
      <w:ind w:left="440"/>
    </w:pPr>
    <w:rPr>
      <w:rFonts w:asciiTheme="majorBidi" w:hAnsiTheme="majorBidi" w:cstheme="majorBidi"/>
      <w:noProof/>
    </w:rPr>
  </w:style>
  <w:style w:type="paragraph" w:styleId="Revision">
    <w:name w:val="Revision"/>
    <w:hidden/>
    <w:uiPriority w:val="99"/>
    <w:semiHidden/>
    <w:rsid w:val="007B7BE4"/>
    <w:rPr>
      <w:rFonts w:eastAsia="Lucida Sans Unicode"/>
      <w:color w:val="000000"/>
      <w:kern w:val="1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00189"/>
    <w:pPr>
      <w:spacing w:after="100"/>
      <w:ind w:left="660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A00189"/>
    <w:pPr>
      <w:spacing w:after="100"/>
      <w:ind w:left="880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A00189"/>
    <w:pPr>
      <w:spacing w:after="100"/>
      <w:ind w:left="1100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A00189"/>
    <w:pPr>
      <w:spacing w:after="100"/>
      <w:ind w:left="1320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A00189"/>
    <w:pPr>
      <w:spacing w:after="100"/>
      <w:ind w:left="1540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A00189"/>
    <w:pPr>
      <w:spacing w:after="100"/>
      <w:ind w:left="1760"/>
    </w:pPr>
    <w:rPr>
      <w:rFonts w:asciiTheme="minorHAnsi" w:hAnsiTheme="minorHAnsi"/>
      <w:sz w:val="22"/>
    </w:rPr>
  </w:style>
  <w:style w:type="paragraph" w:styleId="Title">
    <w:name w:val="Title"/>
    <w:basedOn w:val="Normal"/>
    <w:link w:val="TitleChar"/>
    <w:rsid w:val="005601D4"/>
    <w:pPr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5601D4"/>
    <w:rPr>
      <w:rFonts w:ascii="Arial" w:hAnsi="Arial"/>
      <w:b/>
      <w:sz w:val="28"/>
    </w:rPr>
  </w:style>
  <w:style w:type="paragraph" w:customStyle="1" w:styleId="eGlobalTechTitle">
    <w:name w:val="eGlobalTech_Title"/>
    <w:next w:val="Normal"/>
    <w:rsid w:val="00020927"/>
    <w:pPr>
      <w:pBdr>
        <w:bottom w:val="single" w:sz="4" w:space="1" w:color="4F81BD" w:themeColor="accent1"/>
      </w:pBdr>
      <w:spacing w:after="240"/>
      <w:jc w:val="center"/>
    </w:pPr>
    <w:rPr>
      <w:rFonts w:ascii="Hypatia Sans Pro" w:eastAsiaTheme="majorEastAsia" w:hAnsi="Hypatia Sans Pro" w:cstheme="majorBidi"/>
      <w:color w:val="183A63" w:themeColor="text2" w:themeShade="CC"/>
      <w:spacing w:val="5"/>
      <w:kern w:val="28"/>
      <w:sz w:val="40"/>
      <w:szCs w:val="52"/>
    </w:rPr>
  </w:style>
  <w:style w:type="paragraph" w:customStyle="1" w:styleId="eGlobalTechTitleVersion">
    <w:name w:val="eGlobalTech_Title_Version"/>
    <w:rsid w:val="00A00189"/>
    <w:pPr>
      <w:pBdr>
        <w:top w:val="single" w:sz="8" w:space="3" w:color="4F81BD" w:themeColor="accent1"/>
      </w:pBdr>
      <w:spacing w:before="300"/>
      <w:jc w:val="center"/>
    </w:pPr>
    <w:rPr>
      <w:rFonts w:ascii="Hypatia Sans Pro" w:eastAsiaTheme="majorEastAsia" w:hAnsi="Hypatia Sans Pro" w:cstheme="majorBidi"/>
      <w:color w:val="183A63" w:themeColor="text2" w:themeShade="CC"/>
      <w:spacing w:val="5"/>
      <w:kern w:val="28"/>
      <w:sz w:val="40"/>
      <w:szCs w:val="52"/>
    </w:rPr>
  </w:style>
  <w:style w:type="paragraph" w:customStyle="1" w:styleId="eGlobalTechTitleReleaseDate">
    <w:name w:val="eGlobalTech_Title_ReleaseDate"/>
    <w:rsid w:val="00020927"/>
    <w:pPr>
      <w:jc w:val="center"/>
    </w:pPr>
    <w:rPr>
      <w:rFonts w:ascii="Hypatia Sans Pro" w:eastAsiaTheme="minorHAnsi" w:hAnsi="Hypatia Sans Pro" w:cstheme="minorBidi"/>
      <w:sz w:val="24"/>
      <w:szCs w:val="24"/>
    </w:rPr>
  </w:style>
  <w:style w:type="paragraph" w:customStyle="1" w:styleId="eGlobalTechFooterPortrait">
    <w:name w:val="eGlobalTech_Footer_Portrait"/>
    <w:link w:val="eGlobalTechFooterPortraitChar"/>
    <w:rsid w:val="00020927"/>
    <w:rPr>
      <w:rFonts w:ascii="Hypatia Sans Pro" w:eastAsiaTheme="minorHAnsi" w:hAnsi="Hypatia Sans Pro" w:cstheme="minorBidi"/>
      <w:szCs w:val="24"/>
    </w:rPr>
  </w:style>
  <w:style w:type="character" w:customStyle="1" w:styleId="eGlobalTechFooterPortraitChar">
    <w:name w:val="eGlobalTech_Footer_Portrait Char"/>
    <w:basedOn w:val="FooterChar"/>
    <w:link w:val="eGlobalTechFooterPortrait"/>
    <w:rsid w:val="00020927"/>
    <w:rPr>
      <w:rFonts w:ascii="Hypatia Sans Pro" w:eastAsiaTheme="minorHAnsi" w:hAnsi="Hypatia Sans Pro" w:cstheme="minorBidi"/>
      <w:color w:val="000000"/>
      <w:kern w:val="1"/>
      <w:sz w:val="24"/>
      <w:szCs w:val="24"/>
      <w:lang w:eastAsia="zh-TW"/>
    </w:rPr>
  </w:style>
  <w:style w:type="paragraph" w:customStyle="1" w:styleId="eGlobalTechBodyText">
    <w:name w:val="eGlobalTech_Body_Text"/>
    <w:uiPriority w:val="99"/>
    <w:rsid w:val="00020927"/>
    <w:pPr>
      <w:spacing w:after="120"/>
      <w:jc w:val="both"/>
    </w:pPr>
    <w:rPr>
      <w:rFonts w:ascii="Times" w:eastAsiaTheme="minorHAnsi" w:hAnsi="Times" w:cstheme="minorBidi"/>
      <w:sz w:val="24"/>
      <w:szCs w:val="24"/>
    </w:rPr>
  </w:style>
  <w:style w:type="paragraph" w:customStyle="1" w:styleId="eGlobalTechTableHeader">
    <w:name w:val="eGlobalTech_Table_Header"/>
    <w:uiPriority w:val="99"/>
    <w:rsid w:val="00020927"/>
    <w:pPr>
      <w:shd w:val="clear" w:color="auto" w:fill="1F497D"/>
    </w:pPr>
    <w:rPr>
      <w:rFonts w:ascii="Hypatia Sans Pro" w:hAnsi="Hypatia Sans Pro" w:cstheme="minorBidi"/>
      <w:b/>
      <w:bCs/>
      <w:color w:val="FFFFFF" w:themeColor="background1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20927"/>
  </w:style>
  <w:style w:type="paragraph" w:customStyle="1" w:styleId="eGlobalTechHeaderPortrait">
    <w:name w:val="eGlobalTech_Header_Portrait"/>
    <w:link w:val="eGlobalTechHeaderPortraitChar"/>
    <w:rsid w:val="00020927"/>
    <w:pPr>
      <w:pBdr>
        <w:bottom w:val="single" w:sz="8" w:space="1" w:color="4F81BD" w:themeColor="accent1"/>
      </w:pBdr>
    </w:pPr>
    <w:rPr>
      <w:rFonts w:ascii="Hypatia Sans Pro" w:eastAsiaTheme="minorHAnsi" w:hAnsi="Hypatia Sans Pro" w:cstheme="minorBidi"/>
      <w:szCs w:val="24"/>
    </w:rPr>
  </w:style>
  <w:style w:type="character" w:customStyle="1" w:styleId="eGlobalTechHeaderPortraitChar">
    <w:name w:val="eGlobalTech_Header_Portrait Char"/>
    <w:basedOn w:val="DefaultParagraphFont"/>
    <w:link w:val="eGlobalTechHeaderPortrait"/>
    <w:rsid w:val="00020927"/>
    <w:rPr>
      <w:rFonts w:ascii="Hypatia Sans Pro" w:eastAsiaTheme="minorHAnsi" w:hAnsi="Hypatia Sans Pro" w:cstheme="minorBidi"/>
      <w:szCs w:val="24"/>
    </w:rPr>
  </w:style>
  <w:style w:type="paragraph" w:customStyle="1" w:styleId="eGlobalTechHeading1">
    <w:name w:val="eGlobalTech_Heading_1"/>
    <w:next w:val="Normal"/>
    <w:link w:val="eGlobalTechHeading1Char"/>
    <w:autoRedefine/>
    <w:rsid w:val="00E51191"/>
    <w:pPr>
      <w:keepNext/>
      <w:keepLines/>
      <w:spacing w:after="240"/>
      <w:outlineLvl w:val="0"/>
    </w:pPr>
    <w:rPr>
      <w:rFonts w:ascii="Calibri" w:eastAsiaTheme="majorEastAsia" w:hAnsi="Calibri" w:cstheme="majorBidi"/>
      <w:b/>
      <w:bCs/>
      <w:caps/>
      <w:color w:val="244061" w:themeColor="accent1" w:themeShade="80"/>
      <w:sz w:val="32"/>
      <w:szCs w:val="32"/>
    </w:rPr>
  </w:style>
  <w:style w:type="paragraph" w:customStyle="1" w:styleId="eGlobalTechHeading2">
    <w:name w:val="eGlobalTech_Heading_2"/>
    <w:basedOn w:val="eGlobalTechHeading1"/>
    <w:link w:val="eGlobalTechHeading2Char"/>
    <w:rsid w:val="00F80E4B"/>
    <w:pPr>
      <w:spacing w:before="240" w:after="120"/>
      <w:outlineLvl w:val="1"/>
    </w:pPr>
    <w:rPr>
      <w:sz w:val="24"/>
    </w:rPr>
  </w:style>
  <w:style w:type="paragraph" w:customStyle="1" w:styleId="eglobaltech1">
    <w:name w:val="eglobaltech_1"/>
    <w:basedOn w:val="Heading2"/>
    <w:link w:val="eglobaltech1Char"/>
    <w:rsid w:val="00BF7BDA"/>
    <w:pPr>
      <w:ind w:hanging="720"/>
    </w:pPr>
    <w:rPr>
      <w:rFonts w:ascii="Calibri" w:hAnsi="Calibri"/>
      <w:color w:val="345A8A" w:themeColor="accent1" w:themeShade="B5"/>
      <w:szCs w:val="32"/>
    </w:rPr>
  </w:style>
  <w:style w:type="paragraph" w:customStyle="1" w:styleId="eglobaltech2">
    <w:name w:val="eglobaltech_2"/>
    <w:basedOn w:val="eGlobalTechHeading2"/>
    <w:link w:val="eglobaltech2Char"/>
    <w:autoRedefine/>
    <w:rsid w:val="00AD0D65"/>
    <w:pPr>
      <w:ind w:left="792" w:hanging="432"/>
    </w:pPr>
    <w:rPr>
      <w:szCs w:val="24"/>
    </w:rPr>
  </w:style>
  <w:style w:type="character" w:customStyle="1" w:styleId="eglobaltech1Char">
    <w:name w:val="eglobaltech_1 Char"/>
    <w:basedOn w:val="Heading2Char"/>
    <w:link w:val="eglobaltech1"/>
    <w:rsid w:val="00BF7BDA"/>
    <w:rPr>
      <w:rFonts w:ascii="Calibri" w:eastAsiaTheme="majorEastAsia" w:hAnsi="Calibri" w:cstheme="majorBidi"/>
      <w:b/>
      <w:caps/>
      <w:color w:val="345A8A" w:themeColor="accent1" w:themeShade="B5"/>
      <w:kern w:val="1"/>
      <w:sz w:val="28"/>
      <w:szCs w:val="32"/>
      <w:lang w:eastAsia="zh-TW"/>
    </w:rPr>
  </w:style>
  <w:style w:type="paragraph" w:customStyle="1" w:styleId="eglobaltech3">
    <w:name w:val="eglobaltech_3"/>
    <w:basedOn w:val="Heading3"/>
    <w:next w:val="Heading3"/>
    <w:link w:val="eglobaltech3Char"/>
    <w:autoRedefine/>
    <w:rsid w:val="00831CEB"/>
    <w:pPr>
      <w:spacing w:before="0"/>
      <w:ind w:left="360" w:right="-720" w:hanging="360"/>
    </w:pPr>
    <w:rPr>
      <w:rFonts w:ascii="Times New Roman" w:eastAsia="Times New Roman" w:hAnsi="Times New Roman" w:cs="Times New Roman"/>
      <w:color w:val="4F81BD" w:themeColor="accent1"/>
    </w:rPr>
  </w:style>
  <w:style w:type="character" w:customStyle="1" w:styleId="eGlobalTechHeading1Char">
    <w:name w:val="eGlobalTech_Heading_1 Char"/>
    <w:basedOn w:val="DefaultParagraphFont"/>
    <w:link w:val="eGlobalTechHeading1"/>
    <w:rsid w:val="00E23245"/>
    <w:rPr>
      <w:rFonts w:ascii="Calibri" w:eastAsiaTheme="majorEastAsia" w:hAnsi="Calibri" w:cstheme="majorBidi"/>
      <w:b/>
      <w:bCs/>
      <w:caps/>
      <w:color w:val="244061" w:themeColor="accent1" w:themeShade="80"/>
      <w:sz w:val="32"/>
      <w:szCs w:val="32"/>
    </w:rPr>
  </w:style>
  <w:style w:type="character" w:customStyle="1" w:styleId="eGlobalTechHeading2Char">
    <w:name w:val="eGlobalTech_Heading_2 Char"/>
    <w:basedOn w:val="eGlobalTechHeading1Char"/>
    <w:link w:val="eGlobalTechHeading2"/>
    <w:rsid w:val="00F80E4B"/>
    <w:rPr>
      <w:rFonts w:ascii="Calibri" w:eastAsiaTheme="majorEastAsia" w:hAnsi="Calibri" w:cstheme="majorBidi"/>
      <w:b/>
      <w:bCs/>
      <w:caps/>
      <w:color w:val="244061" w:themeColor="accent1" w:themeShade="80"/>
      <w:sz w:val="24"/>
      <w:szCs w:val="32"/>
    </w:rPr>
  </w:style>
  <w:style w:type="character" w:customStyle="1" w:styleId="eglobaltech2Char">
    <w:name w:val="eglobaltech_2 Char"/>
    <w:basedOn w:val="eGlobalTechHeading2Char"/>
    <w:link w:val="eglobaltech2"/>
    <w:rsid w:val="00AD0D65"/>
    <w:rPr>
      <w:rFonts w:ascii="Calibri" w:eastAsiaTheme="majorEastAsia" w:hAnsi="Calibri" w:cstheme="majorBidi"/>
      <w:b/>
      <w:bCs/>
      <w:caps/>
      <w:color w:val="244061" w:themeColor="accent1" w:themeShade="80"/>
      <w:sz w:val="24"/>
      <w:szCs w:val="24"/>
    </w:rPr>
  </w:style>
  <w:style w:type="paragraph" w:customStyle="1" w:styleId="eglobaltech4">
    <w:name w:val="eglobaltech_4"/>
    <w:basedOn w:val="Heading3"/>
    <w:link w:val="eglobaltech4Char"/>
    <w:autoRedefine/>
    <w:rsid w:val="00831CEB"/>
    <w:pPr>
      <w:spacing w:before="0"/>
      <w:ind w:left="90"/>
    </w:pPr>
    <w:rPr>
      <w:rFonts w:ascii="Calibri" w:hAnsi="Calibri"/>
      <w:color w:val="345A8A" w:themeColor="accent1" w:themeShade="B5"/>
      <w:szCs w:val="22"/>
    </w:rPr>
  </w:style>
  <w:style w:type="character" w:customStyle="1" w:styleId="eglobaltech3Char">
    <w:name w:val="eglobaltech_3 Char"/>
    <w:basedOn w:val="Heading3Char"/>
    <w:link w:val="eglobaltech3"/>
    <w:rsid w:val="00B851B4"/>
    <w:rPr>
      <w:rFonts w:asciiTheme="majorHAnsi" w:eastAsiaTheme="majorEastAsia" w:hAnsiTheme="majorHAnsi" w:cstheme="majorBidi"/>
      <w:color w:val="4F81BD" w:themeColor="accent1"/>
      <w:kern w:val="1"/>
      <w:sz w:val="24"/>
      <w:szCs w:val="24"/>
      <w:lang w:eastAsia="zh-TW"/>
    </w:rPr>
  </w:style>
  <w:style w:type="character" w:customStyle="1" w:styleId="eglobaltech4Char">
    <w:name w:val="eglobaltech_4 Char"/>
    <w:basedOn w:val="Heading3Char"/>
    <w:link w:val="eglobaltech4"/>
    <w:rsid w:val="00A8144E"/>
    <w:rPr>
      <w:rFonts w:ascii="Calibri" w:eastAsiaTheme="majorEastAsia" w:hAnsi="Calibri" w:cstheme="majorBidi"/>
      <w:color w:val="345A8A" w:themeColor="accent1" w:themeShade="B5"/>
      <w:kern w:val="1"/>
      <w:sz w:val="24"/>
      <w:szCs w:val="22"/>
      <w:lang w:eastAsia="zh-TW"/>
    </w:rPr>
  </w:style>
  <w:style w:type="paragraph" w:customStyle="1" w:styleId="TableCaption">
    <w:name w:val="TableCaption"/>
    <w:aliases w:val="tc"/>
    <w:next w:val="Normal"/>
    <w:rsid w:val="00AB6891"/>
    <w:pPr>
      <w:keepNext/>
      <w:spacing w:before="100" w:after="100"/>
      <w:jc w:val="center"/>
      <w:outlineLvl w:val="0"/>
    </w:pPr>
    <w:rPr>
      <w:rFonts w:ascii="Calibri" w:hAnsi="Calibri"/>
      <w:b/>
      <w:color w:val="244061" w:themeColor="accent1" w:themeShade="80"/>
    </w:rPr>
  </w:style>
  <w:style w:type="paragraph" w:customStyle="1" w:styleId="TableText">
    <w:name w:val="Table Text"/>
    <w:basedOn w:val="Normal"/>
    <w:link w:val="TableTextChar"/>
    <w:rsid w:val="007E15C8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Arial"/>
      <w:spacing w:val="-5"/>
      <w:sz w:val="22"/>
    </w:rPr>
  </w:style>
  <w:style w:type="character" w:customStyle="1" w:styleId="TableTextChar">
    <w:name w:val="Table Text Char"/>
    <w:link w:val="TableText"/>
    <w:rsid w:val="007E15C8"/>
    <w:rPr>
      <w:rFonts w:ascii="Arial" w:hAnsi="Arial" w:cs="Arial"/>
      <w:spacing w:val="-5"/>
      <w:sz w:val="22"/>
      <w:szCs w:val="22"/>
    </w:rPr>
  </w:style>
  <w:style w:type="paragraph" w:customStyle="1" w:styleId="TableText-Bold">
    <w:name w:val="Table Text-Bold"/>
    <w:basedOn w:val="TableText"/>
    <w:next w:val="Normal"/>
    <w:rsid w:val="007E15C8"/>
    <w:pPr>
      <w:overflowPunct/>
      <w:autoSpaceDE/>
      <w:autoSpaceDN/>
      <w:adjustRightInd/>
      <w:spacing w:before="60" w:after="60"/>
      <w:textAlignment w:val="auto"/>
    </w:pPr>
    <w:rPr>
      <w:rFonts w:cs="Times New Roman"/>
      <w:b/>
      <w:spacing w:val="0"/>
      <w:sz w:val="20"/>
      <w:szCs w:val="20"/>
    </w:rPr>
  </w:style>
  <w:style w:type="paragraph" w:customStyle="1" w:styleId="Style1">
    <w:name w:val="Style1"/>
    <w:basedOn w:val="eglobaltech3"/>
    <w:rsid w:val="009F537A"/>
  </w:style>
  <w:style w:type="paragraph" w:customStyle="1" w:styleId="Style2">
    <w:name w:val="Style2"/>
    <w:basedOn w:val="eglobaltech3"/>
    <w:rsid w:val="009F537A"/>
  </w:style>
  <w:style w:type="paragraph" w:customStyle="1" w:styleId="Style3">
    <w:name w:val="Style3"/>
    <w:basedOn w:val="eglobaltech3"/>
    <w:rsid w:val="009F537A"/>
  </w:style>
  <w:style w:type="paragraph" w:customStyle="1" w:styleId="H3New">
    <w:name w:val="H3 New"/>
    <w:basedOn w:val="Normal"/>
    <w:rsid w:val="007B7BE4"/>
  </w:style>
  <w:style w:type="paragraph" w:customStyle="1" w:styleId="Style4">
    <w:name w:val="Style4"/>
    <w:basedOn w:val="H3New"/>
    <w:rsid w:val="009F537A"/>
    <w:pPr>
      <w:ind w:left="720" w:hanging="360"/>
    </w:pPr>
  </w:style>
  <w:style w:type="numbering" w:customStyle="1" w:styleId="Style5">
    <w:name w:val="Style5"/>
    <w:uiPriority w:val="99"/>
    <w:rsid w:val="009E7349"/>
    <w:pPr>
      <w:numPr>
        <w:numId w:val="26"/>
      </w:numPr>
    </w:pPr>
  </w:style>
  <w:style w:type="numbering" w:customStyle="1" w:styleId="Style6">
    <w:name w:val="Style6"/>
    <w:uiPriority w:val="99"/>
    <w:rsid w:val="00026950"/>
    <w:pPr>
      <w:numPr>
        <w:numId w:val="27"/>
      </w:numPr>
    </w:pPr>
  </w:style>
  <w:style w:type="paragraph" w:customStyle="1" w:styleId="Style7">
    <w:name w:val="Style7"/>
    <w:basedOn w:val="eGlobalTechHeading1"/>
    <w:autoRedefine/>
    <w:rsid w:val="00BD5DC4"/>
    <w:pPr>
      <w:numPr>
        <w:ilvl w:val="1"/>
      </w:numPr>
    </w:pPr>
    <w:rPr>
      <w:sz w:val="28"/>
    </w:rPr>
  </w:style>
  <w:style w:type="paragraph" w:customStyle="1" w:styleId="Style8">
    <w:name w:val="Style8"/>
    <w:basedOn w:val="eglobaltech4"/>
    <w:rsid w:val="00900868"/>
  </w:style>
  <w:style w:type="paragraph" w:customStyle="1" w:styleId="eglobaltech5">
    <w:name w:val="eglobaltech_5"/>
    <w:basedOn w:val="eglobaltech4"/>
    <w:rsid w:val="001520F9"/>
    <w:rPr>
      <w:color w:val="365F91" w:themeColor="accent1" w:themeShade="BF"/>
    </w:rPr>
  </w:style>
  <w:style w:type="paragraph" w:customStyle="1" w:styleId="eglobaltech4n">
    <w:name w:val="eglobaltech_4n"/>
    <w:basedOn w:val="eglobaltech4"/>
    <w:link w:val="eglobaltech4nChar"/>
    <w:rsid w:val="001520F9"/>
    <w:pPr>
      <w:ind w:left="1728" w:hanging="648"/>
    </w:pPr>
    <w:rPr>
      <w:color w:val="244061" w:themeColor="accent1" w:themeShade="80"/>
    </w:rPr>
  </w:style>
  <w:style w:type="character" w:customStyle="1" w:styleId="eglobaltech4nChar">
    <w:name w:val="eglobaltech_4n Char"/>
    <w:basedOn w:val="eglobaltech4Char"/>
    <w:link w:val="eglobaltech4n"/>
    <w:rsid w:val="001520F9"/>
    <w:rPr>
      <w:rFonts w:ascii="Calibri" w:eastAsiaTheme="majorEastAsia" w:hAnsi="Calibri" w:cstheme="majorBidi"/>
      <w:color w:val="244061" w:themeColor="accent1" w:themeShade="80"/>
      <w:kern w:val="1"/>
      <w:sz w:val="24"/>
      <w:szCs w:val="22"/>
      <w:lang w:eastAsia="zh-TW"/>
    </w:rPr>
  </w:style>
  <w:style w:type="paragraph" w:customStyle="1" w:styleId="FrontMatterHeader">
    <w:name w:val="Front Matter Header"/>
    <w:next w:val="Normal"/>
    <w:rsid w:val="00CE1ACD"/>
    <w:pPr>
      <w:keepNext/>
      <w:tabs>
        <w:tab w:val="left" w:pos="432"/>
      </w:tabs>
      <w:spacing w:after="360"/>
      <w:jc w:val="center"/>
    </w:pPr>
    <w:rPr>
      <w:rFonts w:ascii="Arial Narrow" w:hAnsi="Arial Narrow"/>
      <w:b/>
      <w:sz w:val="36"/>
    </w:rPr>
  </w:style>
  <w:style w:type="paragraph" w:styleId="TableofFigures">
    <w:name w:val="table of figures"/>
    <w:aliases w:val="Tables"/>
    <w:basedOn w:val="Normal"/>
    <w:next w:val="Normal"/>
    <w:uiPriority w:val="99"/>
    <w:unhideWhenUsed/>
    <w:rsid w:val="006F52A3"/>
  </w:style>
  <w:style w:type="paragraph" w:customStyle="1" w:styleId="ListofTables">
    <w:name w:val="List of Tables"/>
    <w:basedOn w:val="TableofFigures"/>
    <w:rsid w:val="004E3C63"/>
    <w:pPr>
      <w:tabs>
        <w:tab w:val="right" w:leader="dot" w:pos="9350"/>
      </w:tabs>
    </w:pPr>
  </w:style>
  <w:style w:type="paragraph" w:customStyle="1" w:styleId="FooterEven">
    <w:name w:val="Footer Even"/>
    <w:basedOn w:val="Normal"/>
    <w:rsid w:val="00412A0E"/>
    <w:pPr>
      <w:pBdr>
        <w:top w:val="single" w:sz="4" w:space="1" w:color="4F81BD" w:themeColor="accent1"/>
      </w:pBdr>
      <w:spacing w:after="180" w:line="264" w:lineRule="auto"/>
    </w:pPr>
    <w:rPr>
      <w:rFonts w:asciiTheme="minorHAnsi" w:eastAsiaTheme="minorHAnsi" w:hAnsiTheme="minorHAnsi"/>
      <w:color w:val="1F497D" w:themeColor="text2"/>
      <w:sz w:val="20"/>
      <w:szCs w:val="20"/>
      <w:lang w:eastAsia="ja-JP"/>
    </w:rPr>
  </w:style>
  <w:style w:type="paragraph" w:customStyle="1" w:styleId="FooterOdd">
    <w:name w:val="Footer Odd"/>
    <w:basedOn w:val="Normal"/>
    <w:rsid w:val="00412A0E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Theme="minorHAnsi" w:eastAsiaTheme="minorHAnsi" w:hAnsiTheme="minorHAnsi"/>
      <w:color w:val="1F497D" w:themeColor="text2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unhideWhenUsed/>
    <w:rsid w:val="00A00189"/>
    <w:rPr>
      <w:color w:val="800080" w:themeColor="followedHyperlink"/>
      <w:u w:val="single"/>
    </w:rPr>
  </w:style>
  <w:style w:type="character" w:customStyle="1" w:styleId="Heading4Char">
    <w:name w:val="Heading 4 Char"/>
    <w:aliases w:val="h4 Char,Map Title Char"/>
    <w:basedOn w:val="DefaultParagraphFont"/>
    <w:link w:val="Heading4"/>
    <w:rsid w:val="007B7BE4"/>
    <w:rPr>
      <w:rFonts w:ascii="Arial Narrow" w:hAnsi="Arial Narrow"/>
      <w:b/>
      <w:sz w:val="26"/>
    </w:rPr>
  </w:style>
  <w:style w:type="character" w:customStyle="1" w:styleId="Heading5Char">
    <w:name w:val="Heading 5 Char"/>
    <w:aliases w:val="h5 Char,Block Label Char"/>
    <w:basedOn w:val="DefaultParagraphFont"/>
    <w:link w:val="Heading5"/>
    <w:rsid w:val="007B7BE4"/>
    <w:rPr>
      <w:rFonts w:ascii="Arial Narrow" w:hAnsi="Arial Narrow"/>
      <w:i/>
      <w:sz w:val="26"/>
    </w:rPr>
  </w:style>
  <w:style w:type="character" w:customStyle="1" w:styleId="Heading6Char">
    <w:name w:val="Heading 6 Char"/>
    <w:aliases w:val="ATTACHMENT Char,h6 Char"/>
    <w:basedOn w:val="DefaultParagraphFont"/>
    <w:link w:val="Heading6"/>
    <w:rsid w:val="007B7BE4"/>
    <w:rPr>
      <w:rFonts w:ascii="Arial Narrow" w:hAnsi="Arial Narrow"/>
      <w:i/>
      <w:sz w:val="26"/>
    </w:rPr>
  </w:style>
  <w:style w:type="character" w:customStyle="1" w:styleId="Heading7Char">
    <w:name w:val="Heading 7 Char"/>
    <w:aliases w:val="h7 Char"/>
    <w:basedOn w:val="DefaultParagraphFont"/>
    <w:link w:val="Heading7"/>
    <w:rsid w:val="007B7BE4"/>
    <w:rPr>
      <w:rFonts w:ascii="Arial Narrow" w:hAnsi="Arial Narrow"/>
      <w:i/>
      <w:color w:val="000000"/>
      <w:kern w:val="1"/>
      <w:sz w:val="24"/>
    </w:rPr>
  </w:style>
  <w:style w:type="character" w:customStyle="1" w:styleId="Heading8Char">
    <w:name w:val="Heading 8 Char"/>
    <w:aliases w:val="h8 Char"/>
    <w:basedOn w:val="DefaultParagraphFont"/>
    <w:link w:val="Heading8"/>
    <w:rsid w:val="007B7BE4"/>
    <w:rPr>
      <w:rFonts w:ascii="Arial Narrow" w:hAnsi="Arial Narrow"/>
      <w:b/>
      <w:snapToGrid w:val="0"/>
      <w:color w:val="000000"/>
      <w:kern w:val="1"/>
      <w:sz w:val="36"/>
    </w:rPr>
  </w:style>
  <w:style w:type="character" w:customStyle="1" w:styleId="Heading9Char">
    <w:name w:val="Heading 9 Char"/>
    <w:aliases w:val="h9 Char"/>
    <w:basedOn w:val="DefaultParagraphFont"/>
    <w:link w:val="Heading9"/>
    <w:rsid w:val="007B7BE4"/>
    <w:rPr>
      <w:b/>
      <w:color w:val="000000"/>
      <w:kern w:val="1"/>
      <w:sz w:val="40"/>
    </w:rPr>
  </w:style>
  <w:style w:type="numbering" w:customStyle="1" w:styleId="NoList1">
    <w:name w:val="No List1"/>
    <w:next w:val="NoList"/>
    <w:uiPriority w:val="99"/>
    <w:semiHidden/>
    <w:unhideWhenUsed/>
    <w:rsid w:val="00986F9E"/>
  </w:style>
  <w:style w:type="paragraph" w:customStyle="1" w:styleId="AcronymDefinition">
    <w:name w:val="Acronym Definition"/>
    <w:rsid w:val="00986F9E"/>
    <w:pPr>
      <w:spacing w:before="60" w:after="60"/>
    </w:pPr>
    <w:rPr>
      <w:sz w:val="24"/>
    </w:rPr>
  </w:style>
  <w:style w:type="paragraph" w:customStyle="1" w:styleId="AcronymTerm">
    <w:name w:val="Acronym Term"/>
    <w:rsid w:val="00986F9E"/>
    <w:pPr>
      <w:spacing w:before="60" w:after="60"/>
    </w:pPr>
    <w:rPr>
      <w:b/>
      <w:sz w:val="24"/>
    </w:rPr>
  </w:style>
  <w:style w:type="paragraph" w:customStyle="1" w:styleId="AppHeading1">
    <w:name w:val="AppHeading 1"/>
    <w:aliases w:val="A1"/>
    <w:next w:val="Normal"/>
    <w:rsid w:val="00986F9E"/>
    <w:pPr>
      <w:keepNext/>
      <w:spacing w:before="120" w:after="240" w:line="400" w:lineRule="exact"/>
      <w:ind w:left="3852" w:hanging="1872"/>
      <w:jc w:val="center"/>
    </w:pPr>
    <w:rPr>
      <w:rFonts w:ascii="Arial Narrow" w:hAnsi="Arial Narrow"/>
      <w:b/>
      <w:sz w:val="36"/>
    </w:rPr>
  </w:style>
  <w:style w:type="paragraph" w:customStyle="1" w:styleId="AppHeading2">
    <w:name w:val="AppHeading 2"/>
    <w:next w:val="Normal"/>
    <w:rsid w:val="00986F9E"/>
    <w:pPr>
      <w:keepNext/>
      <w:tabs>
        <w:tab w:val="num" w:pos="720"/>
      </w:tabs>
      <w:spacing w:before="120" w:after="120"/>
      <w:ind w:left="720" w:hanging="720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rsid w:val="00986F9E"/>
    <w:pPr>
      <w:keepNext/>
      <w:tabs>
        <w:tab w:val="num" w:pos="1008"/>
      </w:tabs>
      <w:spacing w:before="120" w:after="120"/>
      <w:ind w:left="1008" w:hanging="1008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rsid w:val="00986F9E"/>
    <w:pPr>
      <w:tabs>
        <w:tab w:val="num" w:pos="1008"/>
      </w:tabs>
      <w:spacing w:before="120" w:after="120"/>
      <w:ind w:left="1008" w:hanging="1008"/>
    </w:pPr>
    <w:rPr>
      <w:rFonts w:ascii="Arial Narrow" w:hAnsi="Arial Narrow"/>
      <w:b/>
      <w:sz w:val="26"/>
    </w:rPr>
  </w:style>
  <w:style w:type="paragraph" w:customStyle="1" w:styleId="BackMatterHeading">
    <w:name w:val="Back Matter Heading"/>
    <w:next w:val="Normal"/>
    <w:rsid w:val="00986F9E"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customStyle="1" w:styleId="BulletListMultiple">
    <w:name w:val="Bullet List Multiple"/>
    <w:rsid w:val="00986F9E"/>
    <w:pPr>
      <w:tabs>
        <w:tab w:val="num" w:pos="720"/>
      </w:tabs>
      <w:spacing w:before="80" w:after="80"/>
      <w:ind w:left="720" w:hanging="360"/>
    </w:pPr>
    <w:rPr>
      <w:sz w:val="24"/>
    </w:rPr>
  </w:style>
  <w:style w:type="paragraph" w:customStyle="1" w:styleId="BulletListMultipleLast">
    <w:name w:val="Bullet List Multiple Last"/>
    <w:next w:val="Normal"/>
    <w:rsid w:val="00986F9E"/>
    <w:pPr>
      <w:tabs>
        <w:tab w:val="num" w:pos="720"/>
      </w:tabs>
      <w:spacing w:before="80" w:after="280"/>
      <w:ind w:left="720" w:hanging="360"/>
    </w:pPr>
    <w:rPr>
      <w:sz w:val="24"/>
    </w:rPr>
  </w:style>
  <w:style w:type="paragraph" w:customStyle="1" w:styleId="BulletListSingle">
    <w:name w:val="Bullet List Single"/>
    <w:rsid w:val="00986F9E"/>
    <w:pPr>
      <w:tabs>
        <w:tab w:val="num" w:pos="720"/>
      </w:tabs>
      <w:spacing w:before="60"/>
      <w:ind w:left="720" w:hanging="360"/>
    </w:pPr>
    <w:rPr>
      <w:sz w:val="24"/>
    </w:rPr>
  </w:style>
  <w:style w:type="paragraph" w:customStyle="1" w:styleId="BulletListSingleLast">
    <w:name w:val="Bullet List Single Last"/>
    <w:next w:val="Normal"/>
    <w:rsid w:val="00986F9E"/>
    <w:pPr>
      <w:tabs>
        <w:tab w:val="num" w:pos="720"/>
      </w:tabs>
      <w:spacing w:before="60" w:after="280"/>
      <w:ind w:left="720" w:hanging="360"/>
    </w:pPr>
    <w:rPr>
      <w:sz w:val="24"/>
    </w:rPr>
  </w:style>
  <w:style w:type="paragraph" w:customStyle="1" w:styleId="CIOSignature">
    <w:name w:val="CIOSignature"/>
    <w:basedOn w:val="Normal"/>
    <w:rsid w:val="00986F9E"/>
    <w:pPr>
      <w:pBdr>
        <w:top w:val="single" w:sz="4" w:space="1" w:color="auto"/>
      </w:pBdr>
      <w:ind w:left="1627"/>
    </w:pPr>
    <w:rPr>
      <w:rFonts w:ascii="Arial Narrow" w:eastAsia="Times New Roman" w:hAnsi="Arial Narrow"/>
      <w:szCs w:val="20"/>
    </w:rPr>
  </w:style>
  <w:style w:type="paragraph" w:customStyle="1" w:styleId="Classification">
    <w:name w:val="Classification"/>
    <w:rsid w:val="00986F9E"/>
    <w:pPr>
      <w:jc w:val="right"/>
    </w:pPr>
    <w:rPr>
      <w:rFonts w:ascii="Arial" w:hAnsi="Arial"/>
      <w:b/>
      <w:sz w:val="28"/>
    </w:rPr>
  </w:style>
  <w:style w:type="paragraph" w:customStyle="1" w:styleId="Company">
    <w:name w:val="Company"/>
    <w:rsid w:val="00986F9E"/>
    <w:pPr>
      <w:spacing w:before="60"/>
    </w:pPr>
    <w:rPr>
      <w:rFonts w:ascii="Arial" w:hAnsi="Arial"/>
      <w:b/>
      <w:sz w:val="24"/>
    </w:rPr>
  </w:style>
  <w:style w:type="paragraph" w:customStyle="1" w:styleId="DocNo">
    <w:name w:val="Doc No"/>
    <w:next w:val="Normal"/>
    <w:rsid w:val="00986F9E"/>
    <w:pPr>
      <w:spacing w:before="120" w:after="200"/>
      <w:jc w:val="right"/>
    </w:pPr>
    <w:rPr>
      <w:rFonts w:ascii="Arial" w:hAnsi="Arial"/>
      <w:sz w:val="16"/>
    </w:rPr>
  </w:style>
  <w:style w:type="paragraph" w:customStyle="1" w:styleId="DocTitle">
    <w:name w:val="Doc Title"/>
    <w:rsid w:val="00986F9E"/>
    <w:pPr>
      <w:ind w:left="1350"/>
      <w:jc w:val="right"/>
    </w:pPr>
    <w:rPr>
      <w:rFonts w:ascii="Arial" w:hAnsi="Arial"/>
      <w:b/>
      <w:sz w:val="48"/>
    </w:rPr>
  </w:style>
  <w:style w:type="paragraph" w:customStyle="1" w:styleId="TableBulletSmaller">
    <w:name w:val="TableBullet Smaller"/>
    <w:rsid w:val="00986F9E"/>
    <w:pPr>
      <w:tabs>
        <w:tab w:val="num" w:pos="720"/>
      </w:tabs>
      <w:ind w:left="720" w:hanging="360"/>
    </w:pPr>
    <w:rPr>
      <w:rFonts w:ascii="Arial" w:hAnsi="Arial"/>
      <w:noProof/>
      <w:sz w:val="16"/>
    </w:rPr>
  </w:style>
  <w:style w:type="paragraph" w:customStyle="1" w:styleId="ESFigureCaption">
    <w:name w:val="ES FigureCaption"/>
    <w:aliases w:val="efc"/>
    <w:next w:val="Normal"/>
    <w:rsid w:val="00986F9E"/>
    <w:pPr>
      <w:keepNext/>
      <w:spacing w:before="120" w:after="240"/>
      <w:jc w:val="center"/>
    </w:pPr>
    <w:rPr>
      <w:b/>
      <w:sz w:val="22"/>
    </w:rPr>
  </w:style>
  <w:style w:type="paragraph" w:customStyle="1" w:styleId="ESTableCaption">
    <w:name w:val="ES TableCaption"/>
    <w:aliases w:val="etc"/>
    <w:next w:val="Normal"/>
    <w:rsid w:val="00986F9E"/>
    <w:pPr>
      <w:keepNext/>
      <w:spacing w:before="240" w:after="240"/>
      <w:jc w:val="center"/>
    </w:pPr>
    <w:rPr>
      <w:b/>
      <w:sz w:val="22"/>
    </w:rPr>
  </w:style>
  <w:style w:type="paragraph" w:customStyle="1" w:styleId="ESHeading1">
    <w:name w:val="ESHeading 1"/>
    <w:rsid w:val="00986F9E"/>
    <w:pPr>
      <w:keepNext/>
      <w:spacing w:after="280" w:line="400" w:lineRule="exact"/>
      <w:jc w:val="center"/>
      <w:outlineLvl w:val="0"/>
    </w:pPr>
    <w:rPr>
      <w:rFonts w:ascii="Arial Narrow" w:hAnsi="Arial Narrow"/>
      <w:b/>
      <w:color w:val="0000FF"/>
      <w:sz w:val="36"/>
    </w:rPr>
  </w:style>
  <w:style w:type="paragraph" w:customStyle="1" w:styleId="ESHeading2">
    <w:name w:val="ESHeading 2"/>
    <w:next w:val="Normal"/>
    <w:rsid w:val="00986F9E"/>
    <w:pPr>
      <w:keepNext/>
      <w:spacing w:before="120" w:after="120"/>
      <w:outlineLvl w:val="1"/>
    </w:pPr>
    <w:rPr>
      <w:rFonts w:ascii="Arial Narrow" w:hAnsi="Arial Narrow"/>
      <w:b/>
      <w:color w:val="0000FF"/>
      <w:sz w:val="32"/>
    </w:rPr>
  </w:style>
  <w:style w:type="paragraph" w:customStyle="1" w:styleId="ESHeading3">
    <w:name w:val="ESHeading 3"/>
    <w:next w:val="Normal"/>
    <w:rsid w:val="00986F9E"/>
    <w:pPr>
      <w:keepNext/>
      <w:spacing w:before="120" w:after="120"/>
      <w:outlineLvl w:val="2"/>
    </w:pPr>
    <w:rPr>
      <w:rFonts w:ascii="Arial Narrow" w:hAnsi="Arial Narrow"/>
      <w:b/>
      <w:color w:val="0000FF"/>
      <w:sz w:val="28"/>
    </w:rPr>
  </w:style>
  <w:style w:type="paragraph" w:customStyle="1" w:styleId="ESHeading4">
    <w:name w:val="ESHeading 4"/>
    <w:next w:val="Normal"/>
    <w:rsid w:val="00986F9E"/>
    <w:pPr>
      <w:keepNext/>
      <w:spacing w:before="120" w:after="120"/>
      <w:outlineLvl w:val="3"/>
    </w:pPr>
    <w:rPr>
      <w:rFonts w:ascii="Arial Narrow" w:hAnsi="Arial Narrow"/>
      <w:b/>
      <w:sz w:val="26"/>
    </w:rPr>
  </w:style>
  <w:style w:type="paragraph" w:customStyle="1" w:styleId="ESHeading5">
    <w:name w:val="ESHeading 5"/>
    <w:rsid w:val="00986F9E"/>
    <w:pPr>
      <w:spacing w:before="120"/>
    </w:pPr>
    <w:rPr>
      <w:rFonts w:ascii="Arial Narrow" w:hAnsi="Arial Narrow"/>
      <w:i/>
      <w:sz w:val="26"/>
    </w:rPr>
  </w:style>
  <w:style w:type="paragraph" w:customStyle="1" w:styleId="ESHeading6">
    <w:name w:val="ESHeading 6"/>
    <w:rsid w:val="00986F9E"/>
    <w:pPr>
      <w:keepNext/>
      <w:spacing w:before="120"/>
    </w:pPr>
    <w:rPr>
      <w:rFonts w:ascii="Arial Narrow" w:hAnsi="Arial Narrow"/>
      <w:sz w:val="24"/>
    </w:rPr>
  </w:style>
  <w:style w:type="paragraph" w:customStyle="1" w:styleId="ESHeading7">
    <w:name w:val="ESHeading 7"/>
    <w:rsid w:val="00986F9E"/>
    <w:rPr>
      <w:rFonts w:ascii="Arial Narrow" w:hAnsi="Arial Narrow"/>
      <w:sz w:val="24"/>
    </w:rPr>
  </w:style>
  <w:style w:type="paragraph" w:customStyle="1" w:styleId="Figure">
    <w:name w:val="Figure"/>
    <w:next w:val="FigureCaption"/>
    <w:rsid w:val="00986F9E"/>
    <w:pPr>
      <w:keepNext/>
      <w:keepLines/>
      <w:spacing w:before="120"/>
      <w:jc w:val="center"/>
    </w:pPr>
    <w:rPr>
      <w:sz w:val="24"/>
    </w:rPr>
  </w:style>
  <w:style w:type="paragraph" w:customStyle="1" w:styleId="FigureCaption">
    <w:name w:val="FigureCaption"/>
    <w:aliases w:val="fc"/>
    <w:rsid w:val="00DA5A65"/>
    <w:pPr>
      <w:spacing w:before="100" w:after="400"/>
      <w:jc w:val="center"/>
    </w:pPr>
    <w:rPr>
      <w:rFonts w:ascii="Calibri" w:hAnsi="Calibri"/>
      <w:b/>
      <w:color w:val="244061" w:themeColor="accent1" w:themeShade="80"/>
    </w:rPr>
  </w:style>
  <w:style w:type="paragraph" w:customStyle="1" w:styleId="FigureTableTOC">
    <w:name w:val="Figure/Table/TOC"/>
    <w:basedOn w:val="Normal"/>
    <w:rsid w:val="00986F9E"/>
    <w:pPr>
      <w:tabs>
        <w:tab w:val="right" w:pos="8914"/>
      </w:tabs>
      <w:spacing w:before="120"/>
      <w:ind w:left="360"/>
    </w:pPr>
    <w:rPr>
      <w:rFonts w:ascii="Arial" w:eastAsia="Times New Roman" w:hAnsi="Arial"/>
      <w:b/>
      <w:sz w:val="22"/>
      <w:szCs w:val="20"/>
    </w:rPr>
  </w:style>
  <w:style w:type="paragraph" w:customStyle="1" w:styleId="Footer2">
    <w:name w:val="Footer2"/>
    <w:aliases w:val="f2"/>
    <w:next w:val="Normal"/>
    <w:link w:val="Footer2Char"/>
    <w:rsid w:val="00986F9E"/>
    <w:pPr>
      <w:jc w:val="center"/>
    </w:pPr>
    <w:rPr>
      <w:rFonts w:ascii="Arial Narrow" w:hAnsi="Arial Narrow"/>
      <w:b/>
    </w:rPr>
  </w:style>
  <w:style w:type="character" w:styleId="FootnoteReference">
    <w:name w:val="footnote reference"/>
    <w:aliases w:val="callout"/>
    <w:uiPriority w:val="99"/>
    <w:rsid w:val="00986F9E"/>
    <w:rPr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unhideWhenUsed/>
    <w:rsid w:val="007B7BE4"/>
    <w:pPr>
      <w:spacing w:after="200" w:line="276" w:lineRule="auto"/>
    </w:pPr>
    <w:rPr>
      <w:rFonts w:eastAsia="Times New Roman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B7BE4"/>
    <w:rPr>
      <w:color w:val="000000"/>
      <w:kern w:val="1"/>
      <w:sz w:val="16"/>
    </w:rPr>
  </w:style>
  <w:style w:type="paragraph" w:customStyle="1" w:styleId="GlossaryDefinition">
    <w:name w:val="GlossaryDefinition"/>
    <w:rsid w:val="00986F9E"/>
    <w:pPr>
      <w:spacing w:before="60" w:after="60"/>
    </w:pPr>
    <w:rPr>
      <w:sz w:val="24"/>
    </w:rPr>
  </w:style>
  <w:style w:type="paragraph" w:customStyle="1" w:styleId="GlossaryTerm">
    <w:name w:val="GlossaryTerm"/>
    <w:rsid w:val="00986F9E"/>
    <w:pPr>
      <w:spacing w:before="60" w:after="60"/>
    </w:pPr>
    <w:rPr>
      <w:b/>
      <w:sz w:val="24"/>
    </w:rPr>
  </w:style>
  <w:style w:type="paragraph" w:customStyle="1" w:styleId="Header2">
    <w:name w:val="Header2"/>
    <w:rsid w:val="00986F9E"/>
    <w:pPr>
      <w:pBdr>
        <w:bottom w:val="single" w:sz="4" w:space="1" w:color="auto"/>
      </w:pBdr>
      <w:tabs>
        <w:tab w:val="right" w:pos="9360"/>
      </w:tabs>
    </w:pPr>
    <w:rPr>
      <w:rFonts w:ascii="Arial Narrow" w:hAnsi="Arial Narrow"/>
      <w:noProof/>
      <w:sz w:val="18"/>
    </w:rPr>
  </w:style>
  <w:style w:type="paragraph" w:customStyle="1" w:styleId="Instructions">
    <w:name w:val="Instructions"/>
    <w:rsid w:val="00986F9E"/>
    <w:pPr>
      <w:spacing w:before="120" w:after="120"/>
    </w:pPr>
    <w:rPr>
      <w:rFonts w:ascii="Arial" w:hAnsi="Arial"/>
      <w:i/>
      <w:vanish/>
      <w:color w:val="0000FF"/>
      <w:sz w:val="22"/>
    </w:rPr>
  </w:style>
  <w:style w:type="paragraph" w:customStyle="1" w:styleId="CenterName">
    <w:name w:val="CenterName"/>
    <w:rsid w:val="00986F9E"/>
    <w:pPr>
      <w:spacing w:before="40" w:after="40"/>
    </w:pPr>
    <w:rPr>
      <w:rFonts w:ascii="Arial" w:hAnsi="Arial"/>
      <w:b/>
      <w:noProof/>
    </w:rPr>
  </w:style>
  <w:style w:type="paragraph" w:customStyle="1" w:styleId="Authors">
    <w:name w:val="Authors"/>
    <w:basedOn w:val="ProgramName"/>
    <w:rsid w:val="00986F9E"/>
    <w:rPr>
      <w:rFonts w:ascii="Arial" w:hAnsi="Arial"/>
      <w:b w:val="0"/>
      <w:sz w:val="28"/>
    </w:rPr>
  </w:style>
  <w:style w:type="paragraph" w:customStyle="1" w:styleId="ProgramName">
    <w:name w:val="Program Name"/>
    <w:rsid w:val="00986F9E"/>
    <w:pPr>
      <w:spacing w:before="400"/>
      <w:jc w:val="right"/>
    </w:pPr>
    <w:rPr>
      <w:rFonts w:ascii="Arial Narrow" w:hAnsi="Arial Narrow"/>
      <w:b/>
      <w:sz w:val="40"/>
    </w:rPr>
  </w:style>
  <w:style w:type="paragraph" w:customStyle="1" w:styleId="NumberedList">
    <w:name w:val="NumberedList"/>
    <w:rsid w:val="00986F9E"/>
    <w:pPr>
      <w:tabs>
        <w:tab w:val="num" w:pos="360"/>
      </w:tabs>
      <w:spacing w:before="120" w:after="120"/>
      <w:ind w:left="360" w:hanging="360"/>
    </w:pPr>
    <w:rPr>
      <w:sz w:val="24"/>
    </w:rPr>
  </w:style>
  <w:style w:type="paragraph" w:customStyle="1" w:styleId="PubDate">
    <w:name w:val="PubDate"/>
    <w:rsid w:val="00986F9E"/>
    <w:pPr>
      <w:spacing w:after="120"/>
      <w:jc w:val="right"/>
    </w:pPr>
    <w:rPr>
      <w:rFonts w:ascii="Arial" w:hAnsi="Arial"/>
      <w:sz w:val="28"/>
    </w:rPr>
  </w:style>
  <w:style w:type="paragraph" w:customStyle="1" w:styleId="Quotation">
    <w:name w:val="Quotation"/>
    <w:next w:val="Normal"/>
    <w:rsid w:val="00986F9E"/>
    <w:pPr>
      <w:spacing w:before="120" w:after="120"/>
      <w:ind w:left="720" w:right="720"/>
    </w:pPr>
    <w:rPr>
      <w:sz w:val="24"/>
    </w:rPr>
  </w:style>
  <w:style w:type="paragraph" w:customStyle="1" w:styleId="SecondLevel-DashList">
    <w:name w:val="Second Level - Dash List"/>
    <w:basedOn w:val="Normal"/>
    <w:rsid w:val="00986F9E"/>
    <w:pPr>
      <w:tabs>
        <w:tab w:val="num" w:pos="990"/>
      </w:tabs>
      <w:ind w:left="990" w:hanging="288"/>
    </w:pPr>
    <w:rPr>
      <w:rFonts w:eastAsia="Times New Roman"/>
      <w:szCs w:val="20"/>
    </w:rPr>
  </w:style>
  <w:style w:type="paragraph" w:customStyle="1" w:styleId="TableBullet">
    <w:name w:val="TableBullet"/>
    <w:link w:val="TableBulletChar"/>
    <w:rsid w:val="00986F9E"/>
    <w:pPr>
      <w:tabs>
        <w:tab w:val="left" w:pos="216"/>
        <w:tab w:val="num" w:pos="288"/>
      </w:tabs>
      <w:spacing w:before="20" w:after="20"/>
      <w:ind w:left="288" w:hanging="288"/>
    </w:pPr>
    <w:rPr>
      <w:rFonts w:ascii="Arial" w:hAnsi="Arial"/>
    </w:rPr>
  </w:style>
  <w:style w:type="paragraph" w:customStyle="1" w:styleId="TableBulletIndent">
    <w:name w:val="TableBullet_Indent"/>
    <w:rsid w:val="00986F9E"/>
    <w:pPr>
      <w:tabs>
        <w:tab w:val="left" w:pos="216"/>
        <w:tab w:val="num" w:pos="1080"/>
      </w:tabs>
      <w:spacing w:before="20" w:after="20"/>
      <w:ind w:left="1080" w:hanging="360"/>
    </w:pPr>
    <w:rPr>
      <w:rFonts w:ascii="Arial" w:hAnsi="Arial"/>
    </w:rPr>
  </w:style>
  <w:style w:type="paragraph" w:customStyle="1" w:styleId="TableTextSmaller">
    <w:name w:val="Table Text Smaller"/>
    <w:rsid w:val="00986F9E"/>
    <w:pPr>
      <w:spacing w:before="40" w:after="40"/>
    </w:pPr>
    <w:rPr>
      <w:rFonts w:ascii="Arial" w:hAnsi="Arial"/>
      <w:noProof/>
      <w:sz w:val="16"/>
    </w:rPr>
  </w:style>
  <w:style w:type="paragraph" w:customStyle="1" w:styleId="TableColumnHeading">
    <w:name w:val="TableColumnHeading"/>
    <w:next w:val="Normal"/>
    <w:rsid w:val="00986F9E"/>
    <w:pPr>
      <w:spacing w:before="60" w:after="60"/>
      <w:jc w:val="center"/>
    </w:pPr>
    <w:rPr>
      <w:rFonts w:ascii="Arial" w:hAnsi="Arial"/>
      <w:b/>
    </w:rPr>
  </w:style>
  <w:style w:type="paragraph" w:customStyle="1" w:styleId="TableDecimalNumber">
    <w:name w:val="TableDecimalNumber"/>
    <w:rsid w:val="00986F9E"/>
    <w:pPr>
      <w:tabs>
        <w:tab w:val="decimal" w:pos="1292"/>
      </w:tabs>
      <w:spacing w:before="40" w:after="40"/>
    </w:pPr>
    <w:rPr>
      <w:rFonts w:ascii="Arial" w:hAnsi="Arial"/>
      <w:noProof/>
    </w:rPr>
  </w:style>
  <w:style w:type="paragraph" w:customStyle="1" w:styleId="TableDivHead2">
    <w:name w:val="TableDivHead2"/>
    <w:next w:val="Normal"/>
    <w:rsid w:val="00986F9E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rsid w:val="00986F9E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Heading">
    <w:name w:val="TableHeading"/>
    <w:rsid w:val="00986F9E"/>
    <w:pPr>
      <w:spacing w:before="60" w:after="60"/>
      <w:jc w:val="center"/>
    </w:pPr>
    <w:rPr>
      <w:rFonts w:ascii="Arial" w:hAnsi="Arial"/>
      <w:b/>
      <w:color w:val="FFFFFF"/>
    </w:rPr>
  </w:style>
  <w:style w:type="paragraph" w:customStyle="1" w:styleId="TableSubHeading">
    <w:name w:val="TableSubHeading"/>
    <w:aliases w:val="tsh"/>
    <w:rsid w:val="00986F9E"/>
    <w:pPr>
      <w:keepNext/>
      <w:widowControl w:val="0"/>
      <w:spacing w:before="40" w:after="40"/>
    </w:pPr>
    <w:rPr>
      <w:rFonts w:ascii="Arial" w:hAnsi="Arial"/>
      <w:b/>
    </w:rPr>
  </w:style>
  <w:style w:type="paragraph" w:customStyle="1" w:styleId="TableText0">
    <w:name w:val="TableText"/>
    <w:aliases w:val="tt"/>
    <w:rsid w:val="00986F9E"/>
    <w:pPr>
      <w:spacing w:before="40" w:after="40"/>
    </w:pPr>
    <w:rPr>
      <w:rFonts w:ascii="Arial" w:hAnsi="Arial"/>
    </w:rPr>
  </w:style>
  <w:style w:type="paragraph" w:customStyle="1" w:styleId="TableVerticleHeading">
    <w:name w:val="TableVerticleHeading"/>
    <w:aliases w:val="tvh"/>
    <w:rsid w:val="00986F9E"/>
    <w:pPr>
      <w:widowControl w:val="0"/>
      <w:jc w:val="center"/>
    </w:pPr>
    <w:rPr>
      <w:rFonts w:ascii="Arial" w:hAnsi="Arial"/>
      <w:b/>
    </w:rPr>
  </w:style>
  <w:style w:type="paragraph" w:customStyle="1" w:styleId="VersionNumber">
    <w:name w:val="Version Number"/>
    <w:rsid w:val="00986F9E"/>
    <w:pPr>
      <w:spacing w:after="200"/>
      <w:jc w:val="right"/>
    </w:pPr>
    <w:rPr>
      <w:rFonts w:ascii="Arial" w:hAnsi="Arial"/>
      <w:sz w:val="28"/>
    </w:rPr>
  </w:style>
  <w:style w:type="paragraph" w:customStyle="1" w:styleId="UnnumberedHeading">
    <w:name w:val="Unnumbered Heading"/>
    <w:next w:val="Normal"/>
    <w:rsid w:val="00986F9E"/>
    <w:pPr>
      <w:spacing w:before="120" w:after="120"/>
    </w:pPr>
    <w:rPr>
      <w:rFonts w:ascii="Arial Narrow" w:hAnsi="Arial Narrow"/>
      <w:b/>
      <w:sz w:val="26"/>
    </w:rPr>
  </w:style>
  <w:style w:type="paragraph" w:customStyle="1" w:styleId="Reference">
    <w:name w:val="Reference"/>
    <w:basedOn w:val="NumberedList"/>
    <w:rsid w:val="00986F9E"/>
    <w:pPr>
      <w:tabs>
        <w:tab w:val="clear" w:pos="360"/>
        <w:tab w:val="num" w:pos="504"/>
        <w:tab w:val="left" w:pos="900"/>
      </w:tabs>
      <w:ind w:left="504" w:hanging="504"/>
    </w:pPr>
  </w:style>
  <w:style w:type="paragraph" w:styleId="Index1">
    <w:name w:val="index 1"/>
    <w:basedOn w:val="Normal"/>
    <w:next w:val="Normal"/>
    <w:semiHidden/>
    <w:rsid w:val="00986F9E"/>
    <w:pPr>
      <w:spacing w:before="120"/>
      <w:ind w:left="240" w:hanging="240"/>
    </w:pPr>
    <w:rPr>
      <w:rFonts w:eastAsia="Times New Roman"/>
      <w:szCs w:val="20"/>
    </w:rPr>
  </w:style>
  <w:style w:type="paragraph" w:customStyle="1" w:styleId="Disclaimer">
    <w:name w:val="Disclaimer"/>
    <w:rsid w:val="00986F9E"/>
    <w:pPr>
      <w:spacing w:before="60" w:after="60"/>
      <w:jc w:val="right"/>
    </w:pPr>
    <w:rPr>
      <w:rFonts w:ascii="Arial" w:hAnsi="Arial"/>
      <w:noProof/>
    </w:rPr>
  </w:style>
  <w:style w:type="paragraph" w:customStyle="1" w:styleId="LineSpacer">
    <w:name w:val="Line Spacer"/>
    <w:rsid w:val="00986F9E"/>
    <w:rPr>
      <w:noProof/>
      <w:sz w:val="24"/>
    </w:rPr>
  </w:style>
  <w:style w:type="paragraph" w:styleId="Index2">
    <w:name w:val="index 2"/>
    <w:basedOn w:val="Normal"/>
    <w:next w:val="Normal"/>
    <w:semiHidden/>
    <w:rsid w:val="00986F9E"/>
    <w:pPr>
      <w:spacing w:before="120"/>
      <w:ind w:left="480" w:hanging="240"/>
    </w:pPr>
    <w:rPr>
      <w:rFonts w:eastAsia="Times New Roman"/>
      <w:szCs w:val="20"/>
    </w:rPr>
  </w:style>
  <w:style w:type="paragraph" w:customStyle="1" w:styleId="Draft1">
    <w:name w:val="Draft1"/>
    <w:basedOn w:val="Normal"/>
    <w:rsid w:val="00986F9E"/>
    <w:pPr>
      <w:spacing w:before="600" w:after="200"/>
      <w:jc w:val="right"/>
    </w:pPr>
    <w:rPr>
      <w:rFonts w:ascii="Arial" w:eastAsia="Times New Roman" w:hAnsi="Arial"/>
      <w:b/>
      <w:szCs w:val="20"/>
    </w:rPr>
  </w:style>
  <w:style w:type="paragraph" w:styleId="Index9">
    <w:name w:val="index 9"/>
    <w:basedOn w:val="Normal"/>
    <w:next w:val="Normal"/>
    <w:semiHidden/>
    <w:rsid w:val="00986F9E"/>
    <w:pPr>
      <w:spacing w:before="120"/>
      <w:ind w:left="2160" w:hanging="240"/>
    </w:pPr>
    <w:rPr>
      <w:rFonts w:eastAsia="Times New Roman"/>
      <w:szCs w:val="20"/>
    </w:rPr>
  </w:style>
  <w:style w:type="paragraph" w:styleId="Index8">
    <w:name w:val="index 8"/>
    <w:basedOn w:val="Normal"/>
    <w:next w:val="Normal"/>
    <w:semiHidden/>
    <w:rsid w:val="00986F9E"/>
    <w:pPr>
      <w:spacing w:before="120"/>
      <w:ind w:left="1920" w:hanging="240"/>
    </w:pPr>
    <w:rPr>
      <w:rFonts w:eastAsia="Times New Roman"/>
      <w:szCs w:val="20"/>
    </w:rPr>
  </w:style>
  <w:style w:type="paragraph" w:styleId="Index7">
    <w:name w:val="index 7"/>
    <w:basedOn w:val="Normal"/>
    <w:next w:val="Normal"/>
    <w:semiHidden/>
    <w:rsid w:val="00986F9E"/>
    <w:pPr>
      <w:spacing w:before="120"/>
      <w:ind w:left="1680" w:hanging="240"/>
    </w:pPr>
    <w:rPr>
      <w:rFonts w:eastAsia="Times New Roman"/>
      <w:szCs w:val="20"/>
    </w:rPr>
  </w:style>
  <w:style w:type="paragraph" w:styleId="Index6">
    <w:name w:val="index 6"/>
    <w:basedOn w:val="Normal"/>
    <w:next w:val="Normal"/>
    <w:semiHidden/>
    <w:rsid w:val="00986F9E"/>
    <w:pPr>
      <w:spacing w:before="120"/>
      <w:ind w:left="1440" w:hanging="240"/>
    </w:pPr>
    <w:rPr>
      <w:rFonts w:eastAsia="Times New Roman"/>
      <w:szCs w:val="20"/>
    </w:rPr>
  </w:style>
  <w:style w:type="paragraph" w:styleId="Index5">
    <w:name w:val="index 5"/>
    <w:basedOn w:val="Normal"/>
    <w:next w:val="Normal"/>
    <w:semiHidden/>
    <w:rsid w:val="00986F9E"/>
    <w:pPr>
      <w:spacing w:before="120"/>
      <w:ind w:left="1200" w:hanging="240"/>
    </w:pPr>
    <w:rPr>
      <w:rFonts w:eastAsia="Times New Roman"/>
      <w:szCs w:val="20"/>
    </w:rPr>
  </w:style>
  <w:style w:type="paragraph" w:styleId="Index4">
    <w:name w:val="index 4"/>
    <w:basedOn w:val="Normal"/>
    <w:next w:val="Normal"/>
    <w:semiHidden/>
    <w:rsid w:val="00986F9E"/>
    <w:pPr>
      <w:spacing w:before="120"/>
      <w:ind w:left="960" w:hanging="240"/>
    </w:pPr>
    <w:rPr>
      <w:rFonts w:eastAsia="Times New Roman"/>
      <w:szCs w:val="20"/>
    </w:rPr>
  </w:style>
  <w:style w:type="paragraph" w:styleId="Index3">
    <w:name w:val="index 3"/>
    <w:basedOn w:val="Normal"/>
    <w:next w:val="Normal"/>
    <w:semiHidden/>
    <w:rsid w:val="00986F9E"/>
    <w:pPr>
      <w:spacing w:before="120"/>
      <w:ind w:left="720" w:hanging="240"/>
    </w:pPr>
    <w:rPr>
      <w:rFonts w:eastAsia="Times New Roman"/>
      <w:szCs w:val="20"/>
    </w:rPr>
  </w:style>
  <w:style w:type="paragraph" w:styleId="DocumentMap">
    <w:name w:val="Document Map"/>
    <w:basedOn w:val="Normal"/>
    <w:link w:val="DocumentMapChar"/>
    <w:semiHidden/>
    <w:rsid w:val="00986F9E"/>
    <w:pPr>
      <w:shd w:val="clear" w:color="auto" w:fill="000080"/>
    </w:pPr>
    <w:rPr>
      <w:rFonts w:ascii="Tahoma" w:eastAsia="Times New Roman" w:hAnsi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86F9E"/>
    <w:rPr>
      <w:rFonts w:ascii="Tahoma" w:hAnsi="Tahoma"/>
      <w:sz w:val="24"/>
      <w:shd w:val="clear" w:color="auto" w:fill="000080"/>
    </w:rPr>
  </w:style>
  <w:style w:type="character" w:customStyle="1" w:styleId="TableBulletChar">
    <w:name w:val="TableBullet Char"/>
    <w:link w:val="TableBullet"/>
    <w:rsid w:val="00986F9E"/>
    <w:rPr>
      <w:rFonts w:ascii="Arial" w:hAnsi="Arial"/>
    </w:rPr>
  </w:style>
  <w:style w:type="character" w:customStyle="1" w:styleId="Heading3Char1">
    <w:name w:val="Heading 3 Char1"/>
    <w:aliases w:val="Heading 3 Char Char,Section Char"/>
    <w:rsid w:val="00986F9E"/>
    <w:rPr>
      <w:rFonts w:ascii="Arial Narrow" w:hAnsi="Arial Narrow"/>
      <w:b/>
      <w:sz w:val="28"/>
    </w:rPr>
  </w:style>
  <w:style w:type="character" w:customStyle="1" w:styleId="BodyTextChar">
    <w:name w:val="Body Text Char"/>
    <w:aliases w:val="Body Text Char1 Char Char1"/>
    <w:basedOn w:val="DefaultParagraphFont"/>
    <w:link w:val="BodyText"/>
    <w:uiPriority w:val="99"/>
    <w:rsid w:val="00986F9E"/>
    <w:rPr>
      <w:rFonts w:eastAsia="Lucida Sans Unicode"/>
      <w:color w:val="000000"/>
      <w:kern w:val="1"/>
      <w:sz w:val="24"/>
      <w:szCs w:val="24"/>
    </w:rPr>
  </w:style>
  <w:style w:type="character" w:customStyle="1" w:styleId="Char">
    <w:name w:val="Char"/>
    <w:rsid w:val="00986F9E"/>
    <w:rPr>
      <w:sz w:val="24"/>
      <w:lang w:val="en-US" w:eastAsia="en-US" w:bidi="ar-SA"/>
    </w:rPr>
  </w:style>
  <w:style w:type="paragraph" w:customStyle="1" w:styleId="Body1">
    <w:name w:val="Body1"/>
    <w:basedOn w:val="Normal"/>
    <w:link w:val="Body1Char"/>
    <w:rsid w:val="00986F9E"/>
    <w:pPr>
      <w:ind w:left="288"/>
    </w:pPr>
    <w:rPr>
      <w:rFonts w:eastAsia="Times New Roman"/>
    </w:rPr>
  </w:style>
  <w:style w:type="character" w:customStyle="1" w:styleId="Body1Char">
    <w:name w:val="Body1 Char"/>
    <w:link w:val="Body1"/>
    <w:rsid w:val="00986F9E"/>
    <w:rPr>
      <w:sz w:val="24"/>
      <w:szCs w:val="24"/>
    </w:rPr>
  </w:style>
  <w:style w:type="paragraph" w:customStyle="1" w:styleId="CoverTitle">
    <w:name w:val="Cover Title"/>
    <w:rsid w:val="00986F9E"/>
    <w:pPr>
      <w:framePr w:w="9360" w:h="2923" w:hSpace="187" w:vSpace="187" w:wrap="around" w:vAnchor="text" w:hAnchor="page" w:x="1441" w:y="2161"/>
      <w:pBdr>
        <w:top w:val="single" w:sz="18" w:space="10" w:color="auto" w:shadow="1"/>
        <w:left w:val="single" w:sz="18" w:space="10" w:color="auto" w:shadow="1"/>
        <w:bottom w:val="single" w:sz="18" w:space="10" w:color="auto" w:shadow="1"/>
        <w:right w:val="single" w:sz="18" w:space="10" w:color="auto" w:shadow="1"/>
      </w:pBdr>
      <w:spacing w:before="120" w:after="120"/>
      <w:jc w:val="right"/>
    </w:pPr>
    <w:rPr>
      <w:rFonts w:ascii="Arial" w:hAnsi="Arial"/>
      <w:i/>
      <w:noProof/>
      <w:sz w:val="36"/>
    </w:rPr>
  </w:style>
  <w:style w:type="paragraph" w:customStyle="1" w:styleId="Bullet1">
    <w:name w:val="Bullet1"/>
    <w:basedOn w:val="Normal"/>
    <w:rsid w:val="00986F9E"/>
    <w:pPr>
      <w:tabs>
        <w:tab w:val="num" w:pos="360"/>
      </w:tabs>
      <w:spacing w:before="120"/>
      <w:ind w:left="360" w:hanging="360"/>
    </w:pPr>
    <w:rPr>
      <w:rFonts w:eastAsia="Times New Roman"/>
      <w:szCs w:val="20"/>
    </w:rPr>
  </w:style>
  <w:style w:type="character" w:styleId="PageNumber">
    <w:name w:val="page number"/>
    <w:basedOn w:val="DefaultParagraphFont"/>
    <w:rsid w:val="00986F9E"/>
  </w:style>
  <w:style w:type="paragraph" w:customStyle="1" w:styleId="TableHeading0">
    <w:name w:val="Table Heading"/>
    <w:basedOn w:val="Normal"/>
    <w:rsid w:val="00986F9E"/>
    <w:pPr>
      <w:keepNext/>
      <w:spacing w:before="60"/>
    </w:pPr>
    <w:rPr>
      <w:rFonts w:ascii="Arial" w:eastAsia="Times New Roman" w:hAnsi="Arial" w:cs="Arial"/>
      <w:b/>
      <w:bCs/>
      <w:sz w:val="20"/>
      <w:szCs w:val="20"/>
    </w:rPr>
  </w:style>
  <w:style w:type="table" w:styleId="TableGrid1">
    <w:name w:val="Table Grid 1"/>
    <w:basedOn w:val="TableNormal"/>
    <w:rsid w:val="00986F9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auto"/>
    </w:tcPr>
    <w:tblStylePr w:type="lastRow">
      <w:rPr>
        <w:i/>
        <w:i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3">
    <w:name w:val="Body Text 3"/>
    <w:basedOn w:val="Normal"/>
    <w:link w:val="BodyText3Char"/>
    <w:rsid w:val="00986F9E"/>
    <w:pPr>
      <w:tabs>
        <w:tab w:val="left" w:pos="0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986F9E"/>
    <w:rPr>
      <w:rFonts w:ascii="Arial" w:hAnsi="Arial" w:cs="Arial"/>
      <w:sz w:val="22"/>
      <w:szCs w:val="22"/>
    </w:rPr>
  </w:style>
  <w:style w:type="character" w:customStyle="1" w:styleId="Footer2Char">
    <w:name w:val="Footer2 Char"/>
    <w:aliases w:val="f2 Char"/>
    <w:link w:val="Footer2"/>
    <w:rsid w:val="00986F9E"/>
    <w:rPr>
      <w:rFonts w:ascii="Arial Narrow" w:hAnsi="Arial Narrow"/>
      <w:b/>
    </w:rPr>
  </w:style>
  <w:style w:type="paragraph" w:customStyle="1" w:styleId="TitlePage">
    <w:name w:val="TitlePage"/>
    <w:basedOn w:val="Normal"/>
    <w:rsid w:val="00986F9E"/>
    <w:pPr>
      <w:jc w:val="center"/>
    </w:pPr>
    <w:rPr>
      <w:rFonts w:eastAsia="Times New Roman"/>
      <w:szCs w:val="20"/>
    </w:rPr>
  </w:style>
  <w:style w:type="paragraph" w:customStyle="1" w:styleId="body">
    <w:name w:val="body"/>
    <w:basedOn w:val="Normal"/>
    <w:rsid w:val="00986F9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CaptionFigure">
    <w:name w:val="Caption Figure"/>
    <w:basedOn w:val="Normal"/>
    <w:next w:val="Normal"/>
    <w:rsid w:val="00986F9E"/>
    <w:pPr>
      <w:spacing w:before="120"/>
      <w:jc w:val="center"/>
    </w:pPr>
    <w:rPr>
      <w:rFonts w:eastAsia="Times New Roman"/>
      <w:b/>
      <w:szCs w:val="20"/>
    </w:rPr>
  </w:style>
  <w:style w:type="paragraph" w:customStyle="1" w:styleId="BulletStyle">
    <w:name w:val="Bullet Style"/>
    <w:basedOn w:val="Normal"/>
    <w:rsid w:val="00986F9E"/>
    <w:pPr>
      <w:tabs>
        <w:tab w:val="num" w:pos="720"/>
      </w:tabs>
      <w:spacing w:before="120"/>
      <w:ind w:left="720" w:hanging="360"/>
    </w:pPr>
    <w:rPr>
      <w:rFonts w:eastAsia="Times New Roman"/>
      <w:szCs w:val="20"/>
    </w:rPr>
  </w:style>
  <w:style w:type="paragraph" w:styleId="NoSpacing">
    <w:name w:val="No Spacing"/>
    <w:link w:val="NoSpacingChar"/>
    <w:uiPriority w:val="1"/>
    <w:rsid w:val="00986F9E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986F9E"/>
    <w:rPr>
      <w:rFonts w:ascii="Calibri" w:hAnsi="Calibri"/>
      <w:sz w:val="22"/>
      <w:szCs w:val="22"/>
    </w:rPr>
  </w:style>
  <w:style w:type="character" w:styleId="Emphasis">
    <w:name w:val="Emphasis"/>
    <w:rsid w:val="00986F9E"/>
    <w:rPr>
      <w:i/>
      <w:iCs/>
    </w:rPr>
  </w:style>
  <w:style w:type="paragraph" w:customStyle="1" w:styleId="BodyText1">
    <w:name w:val="Body Text1"/>
    <w:rsid w:val="00986F9E"/>
    <w:pPr>
      <w:spacing w:after="120" w:line="360" w:lineRule="auto"/>
    </w:pPr>
    <w:rPr>
      <w:color w:val="4D4D4D"/>
      <w:sz w:val="22"/>
    </w:rPr>
  </w:style>
  <w:style w:type="paragraph" w:customStyle="1" w:styleId="subheadline">
    <w:name w:val="sub headline"/>
    <w:rsid w:val="00986F9E"/>
    <w:rPr>
      <w:b/>
      <w:sz w:val="22"/>
    </w:rPr>
  </w:style>
  <w:style w:type="table" w:customStyle="1" w:styleId="TableGrid10">
    <w:name w:val="Table Grid1"/>
    <w:basedOn w:val="TableNormal"/>
    <w:next w:val="TableGrid"/>
    <w:rsid w:val="00986F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EndnoteText">
    <w:name w:val="endnote text"/>
    <w:basedOn w:val="Normal"/>
    <w:link w:val="EndnoteTextChar"/>
    <w:rsid w:val="00986F9E"/>
    <w:pPr>
      <w:spacing w:before="120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86F9E"/>
  </w:style>
  <w:style w:type="character" w:styleId="EndnoteReference">
    <w:name w:val="endnote reference"/>
    <w:rsid w:val="00986F9E"/>
    <w:rPr>
      <w:vertAlign w:val="superscript"/>
    </w:rPr>
  </w:style>
  <w:style w:type="character" w:customStyle="1" w:styleId="BodyTextChar1">
    <w:name w:val="Body Text Char1"/>
    <w:aliases w:val="Body Text Char Char,Body Text Char1 Char Char"/>
    <w:uiPriority w:val="99"/>
    <w:semiHidden/>
    <w:rsid w:val="00986F9E"/>
    <w:rPr>
      <w:sz w:val="24"/>
    </w:rPr>
  </w:style>
  <w:style w:type="paragraph" w:customStyle="1" w:styleId="Note">
    <w:name w:val="Note"/>
    <w:aliases w:val="n"/>
    <w:basedOn w:val="Normal"/>
    <w:rsid w:val="000B2584"/>
    <w:pPr>
      <w:pBdr>
        <w:top w:val="single" w:sz="6" w:space="2" w:color="auto"/>
        <w:bottom w:val="single" w:sz="6" w:space="2" w:color="auto"/>
      </w:pBdr>
      <w:spacing w:before="120" w:line="240" w:lineRule="atLeast"/>
      <w:ind w:left="720" w:right="720"/>
      <w:jc w:val="both"/>
    </w:pPr>
    <w:rPr>
      <w:rFonts w:ascii="Times" w:eastAsia="Times New Roman" w:hAnsi="Times"/>
      <w:color w:val="0080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D225F"/>
    <w:rPr>
      <w:color w:val="808080"/>
    </w:rPr>
  </w:style>
  <w:style w:type="paragraph" w:customStyle="1" w:styleId="TableHeader">
    <w:name w:val="Table Header"/>
    <w:basedOn w:val="TableText"/>
    <w:rsid w:val="003205AA"/>
    <w:pPr>
      <w:keepNext/>
      <w:overflowPunct/>
      <w:autoSpaceDE/>
      <w:autoSpaceDN/>
      <w:adjustRightInd/>
      <w:textAlignment w:val="auto"/>
    </w:pPr>
    <w:rPr>
      <w:rFonts w:ascii="Calibri" w:eastAsia="Lucida Sans Unicode" w:hAnsi="Calibri" w:cs="Times New Roman"/>
      <w:b/>
      <w:spacing w:val="0"/>
      <w:sz w:val="20"/>
    </w:rPr>
  </w:style>
  <w:style w:type="character" w:customStyle="1" w:styleId="apple-converted-space">
    <w:name w:val="apple-converted-space"/>
    <w:basedOn w:val="DefaultParagraphFont"/>
    <w:rsid w:val="00AD07C4"/>
  </w:style>
  <w:style w:type="paragraph" w:customStyle="1" w:styleId="GSATitle">
    <w:name w:val="GSA Title"/>
    <w:basedOn w:val="Normal"/>
    <w:link w:val="GSATitleChar"/>
    <w:autoRedefine/>
    <w:rsid w:val="007B7BE4"/>
    <w:pPr>
      <w:pBdr>
        <w:top w:val="single" w:sz="8" w:space="3" w:color="4F81BD" w:themeColor="accent1"/>
      </w:pBdr>
      <w:spacing w:before="300" w:after="0"/>
      <w:jc w:val="center"/>
    </w:pPr>
    <w:rPr>
      <w:rFonts w:cstheme="majorBidi"/>
      <w:color w:val="002060"/>
      <w:spacing w:val="5"/>
      <w:sz w:val="36"/>
    </w:rPr>
  </w:style>
  <w:style w:type="character" w:customStyle="1" w:styleId="GSATitleChar">
    <w:name w:val="GSA Title Char"/>
    <w:basedOn w:val="DefaultParagraphFont"/>
    <w:link w:val="GSATitle"/>
    <w:rsid w:val="007B7BE4"/>
    <w:rPr>
      <w:rFonts w:eastAsia="Lucida Sans Unicode" w:cstheme="majorBidi"/>
      <w:color w:val="002060"/>
      <w:spacing w:val="5"/>
      <w:kern w:val="1"/>
      <w:sz w:val="36"/>
      <w:szCs w:val="24"/>
    </w:rPr>
  </w:style>
  <w:style w:type="paragraph" w:customStyle="1" w:styleId="GSATitle-YESforTOC">
    <w:name w:val="GSA Title-YES for TOC"/>
    <w:next w:val="Normal"/>
    <w:link w:val="GSATitle-YESforTOCChar"/>
    <w:qFormat/>
    <w:rsid w:val="007B7BE4"/>
    <w:pPr>
      <w:pBdr>
        <w:bottom w:val="single" w:sz="4" w:space="1" w:color="4F81BD" w:themeColor="accent1"/>
      </w:pBdr>
      <w:spacing w:after="240"/>
      <w:jc w:val="center"/>
    </w:pPr>
    <w:rPr>
      <w:rFonts w:eastAsiaTheme="majorEastAsia" w:cstheme="majorBidi"/>
      <w:color w:val="002060"/>
      <w:spacing w:val="5"/>
      <w:kern w:val="28"/>
      <w:sz w:val="40"/>
      <w:szCs w:val="52"/>
    </w:rPr>
  </w:style>
  <w:style w:type="paragraph" w:customStyle="1" w:styleId="GSAVersion">
    <w:name w:val="GSA Version"/>
    <w:next w:val="Normal"/>
    <w:link w:val="GSAVersionChar"/>
    <w:qFormat/>
    <w:rsid w:val="007B7BE4"/>
    <w:pPr>
      <w:spacing w:after="160" w:line="259" w:lineRule="auto"/>
      <w:jc w:val="center"/>
    </w:pPr>
    <w:rPr>
      <w:rFonts w:eastAsiaTheme="majorEastAsia" w:cstheme="majorBidi"/>
      <w:color w:val="002060"/>
      <w:spacing w:val="5"/>
      <w:kern w:val="28"/>
      <w:sz w:val="40"/>
      <w:szCs w:val="52"/>
    </w:rPr>
  </w:style>
  <w:style w:type="character" w:customStyle="1" w:styleId="GSAVersionChar">
    <w:name w:val="GSA Version Char"/>
    <w:basedOn w:val="DefaultParagraphFont"/>
    <w:link w:val="GSAVersion"/>
    <w:rsid w:val="007B7BE4"/>
    <w:rPr>
      <w:rFonts w:eastAsiaTheme="majorEastAsia" w:cstheme="majorBidi"/>
      <w:color w:val="002060"/>
      <w:spacing w:val="5"/>
      <w:kern w:val="28"/>
      <w:sz w:val="40"/>
      <w:szCs w:val="52"/>
    </w:rPr>
  </w:style>
  <w:style w:type="character" w:styleId="Strong">
    <w:name w:val="Strong"/>
    <w:basedOn w:val="DefaultParagraphFont"/>
    <w:uiPriority w:val="22"/>
    <w:rsid w:val="00A00189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0189"/>
    <w:rPr>
      <w:rFonts w:eastAsiaTheme="minorEastAsia" w:cstheme="minorBidi"/>
      <w:sz w:val="24"/>
      <w:szCs w:val="22"/>
      <w:lang w:eastAsia="zh-TW"/>
    </w:rPr>
  </w:style>
  <w:style w:type="character" w:styleId="SubtleEmphasis">
    <w:name w:val="Subtle Emphasis"/>
    <w:basedOn w:val="DefaultParagraphFont"/>
    <w:uiPriority w:val="19"/>
    <w:rsid w:val="00A00189"/>
    <w:rPr>
      <w:i/>
      <w:iCs/>
      <w:color w:val="404040" w:themeColor="text1" w:themeTint="BF"/>
    </w:rPr>
  </w:style>
  <w:style w:type="paragraph" w:customStyle="1" w:styleId="GSASection">
    <w:name w:val="GSA Section"/>
    <w:basedOn w:val="Heading1"/>
    <w:next w:val="GSASubsection"/>
    <w:link w:val="GSASectionChar"/>
    <w:qFormat/>
    <w:rsid w:val="007B7BE4"/>
    <w:pPr>
      <w:numPr>
        <w:numId w:val="318"/>
      </w:numPr>
      <w:ind w:left="0" w:firstLine="0"/>
    </w:pPr>
  </w:style>
  <w:style w:type="character" w:customStyle="1" w:styleId="GSASectionChar">
    <w:name w:val="GSA Section Char"/>
    <w:basedOn w:val="Heading1Char"/>
    <w:link w:val="GSASection"/>
    <w:rsid w:val="007B7BE4"/>
    <w:rPr>
      <w:rFonts w:eastAsiaTheme="majorEastAsia" w:cstheme="majorBidi"/>
      <w:b/>
      <w:caps/>
      <w:color w:val="002060"/>
      <w:kern w:val="1"/>
      <w:sz w:val="32"/>
      <w:szCs w:val="32"/>
    </w:rPr>
  </w:style>
  <w:style w:type="paragraph" w:customStyle="1" w:styleId="Normal1">
    <w:name w:val="Normal1"/>
    <w:rsid w:val="00A001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GSAHeader1">
    <w:name w:val="GSA Header 1"/>
    <w:basedOn w:val="Normal"/>
    <w:link w:val="GSAHeader1Char"/>
    <w:qFormat/>
    <w:rsid w:val="007B7BE4"/>
    <w:pPr>
      <w:tabs>
        <w:tab w:val="center" w:pos="4680"/>
        <w:tab w:val="right" w:pos="9360"/>
      </w:tabs>
      <w:spacing w:after="0"/>
    </w:pPr>
    <w:rPr>
      <w:i/>
      <w:iCs/>
    </w:rPr>
  </w:style>
  <w:style w:type="character" w:customStyle="1" w:styleId="GSAHeader1Char">
    <w:name w:val="GSA Header 1 Char"/>
    <w:basedOn w:val="DefaultParagraphFont"/>
    <w:link w:val="GSAHeader1"/>
    <w:rsid w:val="007B7BE4"/>
    <w:rPr>
      <w:rFonts w:eastAsia="Lucida Sans Unicode"/>
      <w:i/>
      <w:iCs/>
      <w:color w:val="000000"/>
      <w:kern w:val="1"/>
      <w:sz w:val="24"/>
      <w:szCs w:val="24"/>
    </w:rPr>
  </w:style>
  <w:style w:type="paragraph" w:customStyle="1" w:styleId="GSATitle-NotforTOC">
    <w:name w:val="GSA Title-Not for TOC"/>
    <w:basedOn w:val="GSATitle-YESforTOC"/>
    <w:link w:val="GSATitle-NotforTOCChar"/>
    <w:qFormat/>
    <w:rsid w:val="007B7BE4"/>
  </w:style>
  <w:style w:type="character" w:customStyle="1" w:styleId="GSATitle-YESforTOCChar">
    <w:name w:val="GSA Title-YES for TOC Char"/>
    <w:basedOn w:val="DefaultParagraphFont"/>
    <w:link w:val="GSATitle-YESforTOC"/>
    <w:rsid w:val="007B7BE4"/>
    <w:rPr>
      <w:rFonts w:eastAsiaTheme="majorEastAsia" w:cstheme="majorBidi"/>
      <w:color w:val="002060"/>
      <w:spacing w:val="5"/>
      <w:kern w:val="28"/>
      <w:sz w:val="40"/>
      <w:szCs w:val="52"/>
    </w:rPr>
  </w:style>
  <w:style w:type="character" w:customStyle="1" w:styleId="GSATitle-NotforTOCChar">
    <w:name w:val="GSA Title-Not for TOC Char"/>
    <w:basedOn w:val="GSATitle-YESforTOCChar"/>
    <w:link w:val="GSATitle-NotforTOC"/>
    <w:rsid w:val="007B7BE4"/>
    <w:rPr>
      <w:rFonts w:eastAsiaTheme="majorEastAsia" w:cstheme="majorBidi"/>
      <w:color w:val="002060"/>
      <w:spacing w:val="5"/>
      <w:kern w:val="28"/>
      <w:sz w:val="40"/>
      <w:szCs w:val="52"/>
    </w:rPr>
  </w:style>
  <w:style w:type="paragraph" w:customStyle="1" w:styleId="GSATableCaption">
    <w:name w:val="GSA Table Caption"/>
    <w:basedOn w:val="Normal"/>
    <w:next w:val="Normal"/>
    <w:link w:val="GSATableCaptionChar"/>
    <w:autoRedefine/>
    <w:qFormat/>
    <w:rsid w:val="007B7BE4"/>
    <w:pPr>
      <w:spacing w:before="120" w:after="200"/>
      <w:jc w:val="center"/>
    </w:pPr>
    <w:rPr>
      <w:b/>
      <w:i/>
      <w:iCs/>
      <w:color w:val="1F497D" w:themeColor="text2"/>
      <w:sz w:val="18"/>
      <w:szCs w:val="18"/>
    </w:rPr>
  </w:style>
  <w:style w:type="paragraph" w:customStyle="1" w:styleId="GSAFigureCaption">
    <w:name w:val="GSA Figure Caption"/>
    <w:basedOn w:val="GSATableCaption"/>
    <w:link w:val="GSAFigureCaptionChar"/>
    <w:autoRedefine/>
    <w:qFormat/>
    <w:rsid w:val="007B7BE4"/>
  </w:style>
  <w:style w:type="character" w:customStyle="1" w:styleId="CaptionChar">
    <w:name w:val="Caption Char"/>
    <w:basedOn w:val="DefaultParagraphFont"/>
    <w:link w:val="Caption"/>
    <w:uiPriority w:val="35"/>
    <w:rsid w:val="00A00189"/>
    <w:rPr>
      <w:rFonts w:eastAsiaTheme="minorEastAsia" w:cstheme="minorBidi"/>
      <w:i/>
      <w:iCs/>
      <w:color w:val="1F497D" w:themeColor="text2"/>
      <w:sz w:val="18"/>
      <w:szCs w:val="18"/>
      <w:lang w:eastAsia="zh-TW"/>
    </w:rPr>
  </w:style>
  <w:style w:type="character" w:customStyle="1" w:styleId="GSATableCaptionChar">
    <w:name w:val="GSA Table Caption Char"/>
    <w:basedOn w:val="DefaultParagraphFont"/>
    <w:link w:val="GSATableCaption"/>
    <w:rsid w:val="007B7BE4"/>
    <w:rPr>
      <w:rFonts w:eastAsia="Lucida Sans Unicode"/>
      <w:b/>
      <w:i/>
      <w:iCs/>
      <w:color w:val="1F497D" w:themeColor="text2"/>
      <w:kern w:val="1"/>
      <w:sz w:val="18"/>
      <w:szCs w:val="18"/>
    </w:rPr>
  </w:style>
  <w:style w:type="character" w:customStyle="1" w:styleId="GSAFigureCaptionChar">
    <w:name w:val="GSA Figure Caption Char"/>
    <w:basedOn w:val="GSATableCaptionChar"/>
    <w:link w:val="GSAFigureCaption"/>
    <w:rsid w:val="007B7BE4"/>
    <w:rPr>
      <w:rFonts w:eastAsia="Lucida Sans Unicode"/>
      <w:b/>
      <w:i/>
      <w:iCs/>
      <w:color w:val="1F497D" w:themeColor="text2"/>
      <w:kern w:val="1"/>
      <w:sz w:val="18"/>
      <w:szCs w:val="18"/>
    </w:rPr>
  </w:style>
  <w:style w:type="paragraph" w:customStyle="1" w:styleId="Default">
    <w:name w:val="Default"/>
    <w:rsid w:val="007B7B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9ptTNR2ndindent">
    <w:name w:val="9 pt. TNR 2nd # indent"/>
    <w:basedOn w:val="Normal"/>
    <w:rsid w:val="00B9725A"/>
    <w:pPr>
      <w:spacing w:before="120" w:after="0"/>
      <w:ind w:left="1368" w:hanging="288"/>
    </w:pPr>
    <w:rPr>
      <w:rFonts w:eastAsia="Times New Roman"/>
      <w:sz w:val="18"/>
      <w:lang w:eastAsia="ar-SA"/>
    </w:rPr>
  </w:style>
  <w:style w:type="paragraph" w:customStyle="1" w:styleId="GSASubsection1">
    <w:name w:val="GSA Subsection 1"/>
    <w:basedOn w:val="Heading1"/>
    <w:next w:val="Normal"/>
    <w:link w:val="GSASubsection1Char"/>
    <w:qFormat/>
    <w:rsid w:val="007B7BE4"/>
    <w:pPr>
      <w:ind w:firstLine="360"/>
    </w:pPr>
    <w:rPr>
      <w:sz w:val="28"/>
    </w:rPr>
  </w:style>
  <w:style w:type="character" w:customStyle="1" w:styleId="GSASubsection1Char">
    <w:name w:val="GSA Subsection 1 Char"/>
    <w:basedOn w:val="Heading1Char"/>
    <w:link w:val="GSASubsection1"/>
    <w:rsid w:val="007B7BE4"/>
    <w:rPr>
      <w:rFonts w:eastAsiaTheme="majorEastAsia" w:cstheme="majorBidi"/>
      <w:b/>
      <w:caps/>
      <w:color w:val="002060"/>
      <w:kern w:val="1"/>
      <w:sz w:val="28"/>
      <w:szCs w:val="32"/>
    </w:rPr>
  </w:style>
  <w:style w:type="paragraph" w:customStyle="1" w:styleId="GSAParameter">
    <w:name w:val="GSA Parameter"/>
    <w:basedOn w:val="Normal"/>
    <w:link w:val="GSAParameterChar"/>
    <w:autoRedefine/>
    <w:qFormat/>
    <w:rsid w:val="007B7BE4"/>
    <w:pPr>
      <w:overflowPunct w:val="0"/>
      <w:autoSpaceDE w:val="0"/>
      <w:autoSpaceDN w:val="0"/>
      <w:adjustRightInd w:val="0"/>
      <w:textAlignment w:val="baseline"/>
    </w:pPr>
    <w:rPr>
      <w:spacing w:val="-5"/>
      <w:sz w:val="20"/>
    </w:rPr>
  </w:style>
  <w:style w:type="paragraph" w:customStyle="1" w:styleId="GSAControlFamily">
    <w:name w:val="GSA Control Family"/>
    <w:basedOn w:val="GSASubsection1"/>
    <w:link w:val="GSAControlFamilyChar"/>
    <w:autoRedefine/>
    <w:qFormat/>
    <w:rsid w:val="007B7BE4"/>
    <w:pPr>
      <w:ind w:firstLine="0"/>
    </w:pPr>
  </w:style>
  <w:style w:type="paragraph" w:customStyle="1" w:styleId="GSAsubsection21">
    <w:name w:val="GSA subsection 2"/>
    <w:basedOn w:val="GSASubsection1"/>
    <w:next w:val="Normal"/>
    <w:link w:val="GSAsubsection2Char"/>
    <w:qFormat/>
    <w:rsid w:val="007B7BE4"/>
    <w:pPr>
      <w:ind w:left="792" w:hanging="72"/>
    </w:pPr>
    <w:rPr>
      <w:sz w:val="24"/>
    </w:rPr>
  </w:style>
  <w:style w:type="paragraph" w:customStyle="1" w:styleId="GSASubsection30">
    <w:name w:val="GSA Subsection 3"/>
    <w:basedOn w:val="GSAsubsection21"/>
    <w:next w:val="Normal"/>
    <w:link w:val="GSASubsection3Char"/>
    <w:qFormat/>
    <w:rsid w:val="007B7BE4"/>
    <w:pPr>
      <w:ind w:left="1152"/>
    </w:pPr>
  </w:style>
  <w:style w:type="character" w:customStyle="1" w:styleId="GSAsubsection2Char">
    <w:name w:val="GSA subsection 2 Char"/>
    <w:basedOn w:val="GSASubsection1Char"/>
    <w:link w:val="GSAsubsection21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paragraph" w:customStyle="1" w:styleId="GSASubsection40">
    <w:name w:val="GSA Subsection 4"/>
    <w:basedOn w:val="GSASubsection30"/>
    <w:link w:val="GSASubsection4Char"/>
    <w:qFormat/>
    <w:rsid w:val="007B7BE4"/>
    <w:pPr>
      <w:ind w:left="1512"/>
    </w:pPr>
  </w:style>
  <w:style w:type="character" w:customStyle="1" w:styleId="GSASubsection3Char">
    <w:name w:val="GSA Subsection 3 Char"/>
    <w:basedOn w:val="GSAsubsection2Char"/>
    <w:link w:val="GSASubsection30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character" w:customStyle="1" w:styleId="GSASubsection4Char">
    <w:name w:val="GSA Subsection 4 Char"/>
    <w:basedOn w:val="GSASubsection3Char"/>
    <w:link w:val="GSASubsection40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paragraph" w:customStyle="1" w:styleId="GSAGuidance">
    <w:name w:val="GSA Guidance"/>
    <w:basedOn w:val="Normal"/>
    <w:next w:val="Normal"/>
    <w:link w:val="GSAGuidanceChar"/>
    <w:qFormat/>
    <w:rsid w:val="007B7BE4"/>
    <w:pPr>
      <w:autoSpaceDE w:val="0"/>
      <w:autoSpaceDN w:val="0"/>
      <w:adjustRightInd w:val="0"/>
      <w:ind w:left="1411"/>
    </w:pPr>
  </w:style>
  <w:style w:type="character" w:customStyle="1" w:styleId="GSAControlFamilyChar">
    <w:name w:val="GSA Control Family Char"/>
    <w:basedOn w:val="GSASubsection1Char"/>
    <w:link w:val="GSAControlFamily"/>
    <w:rsid w:val="007B7BE4"/>
    <w:rPr>
      <w:rFonts w:eastAsiaTheme="majorEastAsia" w:cstheme="majorBidi"/>
      <w:b/>
      <w:caps/>
      <w:color w:val="002060"/>
      <w:kern w:val="1"/>
      <w:sz w:val="28"/>
      <w:szCs w:val="32"/>
    </w:rPr>
  </w:style>
  <w:style w:type="character" w:customStyle="1" w:styleId="GSAGuidanceChar">
    <w:name w:val="GSA Guidance Char"/>
    <w:basedOn w:val="DefaultParagraphFont"/>
    <w:link w:val="GSAGuidance"/>
    <w:rsid w:val="007B7BE4"/>
    <w:rPr>
      <w:rFonts w:eastAsia="Lucida Sans Unicode"/>
      <w:color w:val="000000"/>
      <w:kern w:val="1"/>
      <w:sz w:val="24"/>
      <w:szCs w:val="24"/>
    </w:rPr>
  </w:style>
  <w:style w:type="paragraph" w:customStyle="1" w:styleId="GSABaseControl">
    <w:name w:val="GSA Base Control"/>
    <w:basedOn w:val="GSAsubsection21"/>
    <w:link w:val="GSABaseControlChar"/>
    <w:autoRedefine/>
    <w:qFormat/>
    <w:rsid w:val="007B7BE4"/>
    <w:pPr>
      <w:ind w:left="0" w:firstLine="0"/>
    </w:pPr>
  </w:style>
  <w:style w:type="character" w:customStyle="1" w:styleId="GSABaseControlChar">
    <w:name w:val="GSA Base Control Char"/>
    <w:basedOn w:val="GSAsubsection2Char"/>
    <w:link w:val="GSABaseControl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paragraph" w:customStyle="1" w:styleId="GSAEnhancement">
    <w:name w:val="GSA Enhancement"/>
    <w:basedOn w:val="GSASubsection30"/>
    <w:next w:val="Normal"/>
    <w:link w:val="GSAEnhancementChar"/>
    <w:autoRedefine/>
    <w:qFormat/>
    <w:rsid w:val="007B7BE4"/>
    <w:pPr>
      <w:ind w:left="0" w:firstLine="0"/>
    </w:pPr>
  </w:style>
  <w:style w:type="character" w:customStyle="1" w:styleId="GSAEnhancementChar">
    <w:name w:val="GSA Enhancement Char"/>
    <w:basedOn w:val="GSASubsection3Char"/>
    <w:link w:val="GSAEnhancement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character" w:customStyle="1" w:styleId="GSAParameterChar">
    <w:name w:val="GSA Parameter Char"/>
    <w:basedOn w:val="DefaultParagraphFont"/>
    <w:link w:val="GSAParameter"/>
    <w:rsid w:val="007B7BE4"/>
    <w:rPr>
      <w:rFonts w:eastAsia="Lucida Sans Unicode"/>
      <w:color w:val="000000"/>
      <w:spacing w:val="-5"/>
      <w:kern w:val="1"/>
      <w:szCs w:val="24"/>
    </w:rPr>
  </w:style>
  <w:style w:type="paragraph" w:customStyle="1" w:styleId="GSASubsection">
    <w:name w:val="GSA Subsection"/>
    <w:basedOn w:val="Heading1"/>
    <w:next w:val="Normal"/>
    <w:link w:val="GSASubsectionChar"/>
    <w:qFormat/>
    <w:rsid w:val="007B7BE4"/>
    <w:pPr>
      <w:numPr>
        <w:ilvl w:val="1"/>
        <w:numId w:val="318"/>
      </w:numPr>
    </w:pPr>
    <w:rPr>
      <w:sz w:val="28"/>
    </w:rPr>
  </w:style>
  <w:style w:type="character" w:customStyle="1" w:styleId="GSASubsectionChar">
    <w:name w:val="GSA Subsection Char"/>
    <w:basedOn w:val="Heading1Char"/>
    <w:link w:val="GSASubsection"/>
    <w:rsid w:val="007B7BE4"/>
    <w:rPr>
      <w:rFonts w:eastAsiaTheme="majorEastAsia" w:cstheme="majorBidi"/>
      <w:b/>
      <w:caps/>
      <w:color w:val="002060"/>
      <w:kern w:val="1"/>
      <w:sz w:val="28"/>
      <w:szCs w:val="32"/>
    </w:rPr>
  </w:style>
  <w:style w:type="paragraph" w:customStyle="1" w:styleId="GSASubsection2">
    <w:name w:val="GSA Subsection 2"/>
    <w:basedOn w:val="Normal"/>
    <w:link w:val="GSASubsection2Char0"/>
    <w:rsid w:val="007B7BE4"/>
    <w:pPr>
      <w:numPr>
        <w:ilvl w:val="2"/>
        <w:numId w:val="156"/>
      </w:numPr>
    </w:pPr>
    <w:rPr>
      <w:b/>
      <w:caps/>
      <w:color w:val="002060"/>
    </w:rPr>
  </w:style>
  <w:style w:type="character" w:customStyle="1" w:styleId="GSASubsection2Char0">
    <w:name w:val="GSA Subsection 2 Char"/>
    <w:basedOn w:val="DefaultParagraphFont"/>
    <w:link w:val="GSASubsection2"/>
    <w:rsid w:val="007B7BE4"/>
    <w:rPr>
      <w:rFonts w:eastAsia="Lucida Sans Unicode"/>
      <w:b/>
      <w:caps/>
      <w:color w:val="002060"/>
      <w:kern w:val="1"/>
      <w:sz w:val="24"/>
      <w:szCs w:val="24"/>
    </w:rPr>
  </w:style>
  <w:style w:type="paragraph" w:customStyle="1" w:styleId="GSAsubsection20">
    <w:name w:val="GSA subsection2"/>
    <w:basedOn w:val="GSASubsection"/>
    <w:next w:val="Normal"/>
    <w:link w:val="GSAsubsection2Char1"/>
    <w:qFormat/>
    <w:rsid w:val="007B7BE4"/>
    <w:pPr>
      <w:numPr>
        <w:ilvl w:val="2"/>
      </w:numPr>
      <w:ind w:left="792" w:hanging="72"/>
    </w:pPr>
    <w:rPr>
      <w:sz w:val="24"/>
    </w:rPr>
  </w:style>
  <w:style w:type="paragraph" w:customStyle="1" w:styleId="GSASubsection3">
    <w:name w:val="GSA Subsection3"/>
    <w:basedOn w:val="GSAsubsection20"/>
    <w:next w:val="Normal"/>
    <w:link w:val="GSASubsection3Char0"/>
    <w:qFormat/>
    <w:rsid w:val="007B7BE4"/>
    <w:pPr>
      <w:numPr>
        <w:ilvl w:val="3"/>
      </w:numPr>
      <w:ind w:left="1152" w:hanging="72"/>
    </w:pPr>
  </w:style>
  <w:style w:type="character" w:customStyle="1" w:styleId="GSAsubsection2Char1">
    <w:name w:val="GSA subsection2 Char"/>
    <w:basedOn w:val="GSASubsectionChar"/>
    <w:link w:val="GSAsubsection20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paragraph" w:customStyle="1" w:styleId="GSASubsection4">
    <w:name w:val="GSA Subsection4"/>
    <w:basedOn w:val="GSASubsection3"/>
    <w:link w:val="GSASubsection4Char0"/>
    <w:qFormat/>
    <w:rsid w:val="007B7BE4"/>
    <w:pPr>
      <w:numPr>
        <w:ilvl w:val="4"/>
      </w:numPr>
      <w:ind w:left="1512" w:hanging="72"/>
    </w:pPr>
  </w:style>
  <w:style w:type="character" w:customStyle="1" w:styleId="GSASubsection3Char0">
    <w:name w:val="GSA Subsection3 Char"/>
    <w:basedOn w:val="GSAsubsection2Char1"/>
    <w:link w:val="GSASubsection3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character" w:customStyle="1" w:styleId="GSASubsection4Char0">
    <w:name w:val="GSA Subsection4 Char"/>
    <w:basedOn w:val="GSASubsection3Char0"/>
    <w:link w:val="GSASubsection4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numbering" w:customStyle="1" w:styleId="GSACtrlList">
    <w:name w:val="GSA Ctrl List"/>
    <w:uiPriority w:val="99"/>
    <w:rsid w:val="007B7BE4"/>
    <w:pPr>
      <w:numPr>
        <w:numId w:val="3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.Quinn\Documents\FedRAMP%20Template\FedR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ysClr val="window" lastClr="FFFFFF">
              <a:lumMod val="65000"/>
            </a:sys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AFB627482FC46925158A79D3880B9" ma:contentTypeVersion="10" ma:contentTypeDescription="Create a new document." ma:contentTypeScope="" ma:versionID="a0482d1decc96a1d9318d33d2cb96429">
  <xsd:schema xmlns:xsd="http://www.w3.org/2001/XMLSchema" xmlns:xs="http://www.w3.org/2001/XMLSchema" xmlns:p="http://schemas.microsoft.com/office/2006/metadata/properties" xmlns:ns2="63b94269-0487-4d93-a093-7ae630e521f6" targetNamespace="http://schemas.microsoft.com/office/2006/metadata/properties" ma:root="true" ma:fieldsID="243b82ad96e8c7975e67e80d3f1276ec" ns2:_="">
    <xsd:import namespace="63b94269-0487-4d93-a093-7ae630e521f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94269-0487-4d93-a093-7ae630e521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012B7-3784-422B-8B7A-B12ADDD949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A9EA33-8E84-402C-8425-9A9261EA3E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0A12B-3A77-4B71-BA9A-EB9CD6441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94269-0487-4d93-a093-7ae630e52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9EDED5-DF04-294F-82E2-9A4297CDF23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D68E192-13D0-654A-B084-0A001157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C:\Users\James.Quinn\Documents\FedRAMP Template\FedRAMP Template.dotx</Template>
  <TotalTime>0</TotalTime>
  <Pages>12</Pages>
  <Words>2010</Words>
  <Characters>11458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FedRAMP SSP Template</vt:lpstr>
    </vt:vector>
  </TitlesOfParts>
  <LinksUpToDate>false</LinksUpToDate>
  <CharactersWithSpaces>13442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FedRAMP SSP Template</dc:title>
  <dc:subject>f</dc:subject>
  <dc:creator/>
  <cp:lastModifiedBy/>
  <cp:revision>1</cp:revision>
  <cp:lastPrinted>2010-10-19T10:53:00Z</cp:lastPrinted>
  <dcterms:created xsi:type="dcterms:W3CDTF">2016-05-26T21:25:00Z</dcterms:created>
  <dcterms:modified xsi:type="dcterms:W3CDTF">2016-05-26T21:25:00Z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0x0101000BCAFB627482FC46925158A79D3880B9</vt:lpwstr>
  </property>
</Properties>
</file>